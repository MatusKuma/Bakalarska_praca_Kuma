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36F88" w14:textId="77777777" w:rsidR="000830F5" w:rsidRPr="00642CC1" w:rsidRDefault="000830F5" w:rsidP="001517CE">
      <w:pPr>
        <w:pStyle w:val="Obal"/>
      </w:pPr>
      <w:r w:rsidRPr="00642CC1">
        <w:t>SLOVENSK</w:t>
      </w:r>
      <w:r w:rsidR="00642CC1" w:rsidRPr="00642CC1">
        <w:t>Á TECHNICKÁ</w:t>
      </w:r>
      <w:r w:rsidRPr="00642CC1">
        <w:t xml:space="preserve"> UNIVERZITA V BRATISLAVE</w:t>
      </w:r>
    </w:p>
    <w:p w14:paraId="602A65C8" w14:textId="77777777" w:rsidR="00DB41CC" w:rsidRDefault="000830F5" w:rsidP="001517CE">
      <w:pPr>
        <w:pStyle w:val="Obal"/>
      </w:pPr>
      <w:r w:rsidRPr="00642CC1">
        <w:t>FAKULTA ELEKTROTECHNIKY A</w:t>
      </w:r>
      <w:r w:rsidR="001517CE">
        <w:t> </w:t>
      </w:r>
      <w:r w:rsidRPr="00642CC1">
        <w:t>INFORMATIKY</w:t>
      </w:r>
    </w:p>
    <w:p w14:paraId="558F9E65" w14:textId="77777777" w:rsidR="001517CE" w:rsidRDefault="001517CE" w:rsidP="00ED0FFA">
      <w:pPr>
        <w:pStyle w:val="Zakladny"/>
      </w:pPr>
    </w:p>
    <w:p w14:paraId="01BC6262" w14:textId="77777777" w:rsidR="00AD3CFD" w:rsidRDefault="00AD3CFD" w:rsidP="00ED0FFA">
      <w:pPr>
        <w:pStyle w:val="Zakladny"/>
      </w:pPr>
    </w:p>
    <w:p w14:paraId="33170D56" w14:textId="6FEFBF39" w:rsidR="001D6977" w:rsidRDefault="00000000" w:rsidP="00ED0FFA">
      <w:pPr>
        <w:pStyle w:val="Zakladny"/>
      </w:pPr>
      <w:r>
        <w:rPr>
          <w:noProof/>
          <w:lang w:eastAsia="sk-SK"/>
        </w:rPr>
        <w:pict w14:anchorId="665E201D">
          <v:shapetype id="_x0000_t202" coordsize="21600,21600" o:spt="202" path="m,l,21600r21600,l21600,xe">
            <v:stroke joinstyle="miter"/>
            <v:path gradientshapeok="t" o:connecttype="rect"/>
          </v:shapetype>
          <v:shape id="Text Box 2" o:spid="_x0000_s2050" type="#_x0000_t202" style="position:absolute;left:0;text-align:left;margin-left:4299.95pt;margin-top:298.55pt;width:439.05pt;height:1in;z-index:251659264;visibility:visible;mso-wrap-distance-top:3.6pt;mso-wrap-distance-bottom:3.6pt;mso-position-horizontal:righ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" stroked="f">
            <v:textbox style="mso-next-textbox:#Text Box 2">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72906596" w14:textId="1D6C9875" w:rsidR="00924A77" w:rsidRPr="00A555DC" w:rsidRDefault="0032670C" w:rsidP="00A555DC">
                      <w:pPr>
                        <w:spacing w:after="0" w:line="240" w:lineRule="auto"/>
                        <w:jc w:val="center"/>
                        <w:rPr>
                          <w:rFonts w:ascii="Times New Roman" w:hAnsi="Times New Roman" w:cs="Times New Roman"/>
                          <w:b/>
                          <w:caps/>
                          <w:sz w:val="32"/>
                          <w:szCs w:val="32"/>
                        </w:rPr>
                      </w:pPr>
                      <w:r>
                        <w:rPr>
                          <w:rStyle w:val="ObalChar"/>
                        </w:rPr>
                        <w:t>AUTOMATIZOVANÉ OBCHODOVANIE</w:t>
                      </w:r>
                    </w:p>
                  </w:sdtContent>
                </w:sdt>
                <w:p w14:paraId="28961DFC" w14:textId="2991A224" w:rsidR="00924A7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sidR="0032670C">
                        <w:rPr>
                          <w:rStyle w:val="obal2Char"/>
                        </w:rPr>
                        <w:t>Bakalárska práca</w:t>
                      </w:r>
                    </w:sdtContent>
                  </w:sdt>
                </w:p>
              </w:txbxContent>
            </v:textbox>
            <w10:wrap type="square" anchorx="margin" anchory="margin"/>
          </v:shape>
        </w:pict>
      </w:r>
      <w:r w:rsidR="001517CE">
        <w:t>Evidenčné číslo:</w:t>
      </w:r>
      <w:r w:rsidR="00AD3CFD">
        <w:t xml:space="preserve"> </w:t>
      </w:r>
      <w:sdt>
        <w:sdtPr>
          <w:rPr>
            <w:rStyle w:val="ZakladnyChar"/>
          </w:rPr>
          <w:id w:val="-63804806"/>
          <w:placeholder>
            <w:docPart w:val="C6E689C412C44E90870CB7E043142DAF"/>
          </w:placeholder>
        </w:sdtPr>
        <w:sdtEndPr>
          <w:rPr>
            <w:rStyle w:val="Predvolenpsmoodseku"/>
          </w:rPr>
        </w:sdtEndPr>
        <w:sdtContent>
          <w:r w:rsidR="0032670C">
            <w:rPr>
              <w:rStyle w:val="ZakladnyChar"/>
            </w:rPr>
            <w:t>FEI-16605-115081</w:t>
          </w:r>
        </w:sdtContent>
      </w:sdt>
    </w:p>
    <w:p w14:paraId="16677DE1" w14:textId="77777777" w:rsidR="001D6977" w:rsidRPr="001D6977" w:rsidRDefault="001D6977" w:rsidP="001D6977"/>
    <w:p w14:paraId="1B54DEDB" w14:textId="77777777" w:rsidR="001D6977" w:rsidRPr="001D6977" w:rsidRDefault="001D6977" w:rsidP="001D6977"/>
    <w:p w14:paraId="21F6414A" w14:textId="77777777" w:rsidR="001D6977" w:rsidRPr="001D6977" w:rsidRDefault="001D6977" w:rsidP="001D6977"/>
    <w:p w14:paraId="7F338387" w14:textId="77777777" w:rsidR="001D6977" w:rsidRPr="001D6977" w:rsidRDefault="001D6977" w:rsidP="001D6977"/>
    <w:p w14:paraId="7649D577" w14:textId="77777777" w:rsidR="001D6977" w:rsidRPr="001D6977" w:rsidRDefault="001D6977" w:rsidP="001D6977"/>
    <w:p w14:paraId="098F2727" w14:textId="77777777" w:rsidR="001D6977" w:rsidRPr="001D6977" w:rsidRDefault="001D6977" w:rsidP="001D6977"/>
    <w:p w14:paraId="53DDAC74" w14:textId="77777777" w:rsidR="001D6977" w:rsidRPr="001D6977" w:rsidRDefault="001D6977" w:rsidP="001D6977"/>
    <w:p w14:paraId="7A2DBB33" w14:textId="77777777" w:rsidR="001D6977" w:rsidRPr="001D6977" w:rsidRDefault="001D6977" w:rsidP="001D6977"/>
    <w:p w14:paraId="4773844B" w14:textId="77777777" w:rsidR="001D6977" w:rsidRPr="001D6977" w:rsidRDefault="001D6977" w:rsidP="001D6977"/>
    <w:p w14:paraId="35A71953" w14:textId="77777777" w:rsidR="001D6977" w:rsidRPr="001D6977" w:rsidRDefault="001D6977" w:rsidP="001D6977"/>
    <w:p w14:paraId="66834417" w14:textId="77777777" w:rsidR="001D6977" w:rsidRPr="001D6977" w:rsidRDefault="001D6977" w:rsidP="001D6977"/>
    <w:p w14:paraId="54D8165F" w14:textId="77777777" w:rsidR="001D6977" w:rsidRPr="001D6977" w:rsidRDefault="001D6977" w:rsidP="001D6977"/>
    <w:p w14:paraId="00DF298F" w14:textId="77777777" w:rsidR="001D6977" w:rsidRPr="001D6977" w:rsidRDefault="001D6977" w:rsidP="001D6977"/>
    <w:p w14:paraId="0C4A0DC5" w14:textId="77777777" w:rsidR="001D6977" w:rsidRDefault="001D6977" w:rsidP="001D6977">
      <w:pPr>
        <w:tabs>
          <w:tab w:val="left" w:pos="3489"/>
        </w:tabs>
        <w:sectPr w:rsidR="001D6977" w:rsidSect="00841FDD">
          <w:footerReference w:type="default" r:id="rId9"/>
          <w:pgSz w:w="11906" w:h="16838"/>
          <w:pgMar w:top="1701" w:right="1418" w:bottom="1701" w:left="1701" w:header="709" w:footer="709" w:gutter="0"/>
          <w:cols w:space="708"/>
          <w:docGrid w:linePitch="360"/>
        </w:sectPr>
      </w:pPr>
      <w:r>
        <w:tab/>
      </w:r>
    </w:p>
    <w:p w14:paraId="0FFF089A" w14:textId="77777777" w:rsidR="001D6977" w:rsidRPr="00642CC1" w:rsidRDefault="001D6977" w:rsidP="001D6977">
      <w:pPr>
        <w:pStyle w:val="Obal"/>
      </w:pPr>
      <w:r w:rsidRPr="00642CC1">
        <w:lastRenderedPageBreak/>
        <w:t>SLOVENSKÁ TECHNICKÁ UNIVERZITA V BRATISLAVE</w:t>
      </w:r>
    </w:p>
    <w:p w14:paraId="45F9A63E" w14:textId="77777777" w:rsidR="001D6977" w:rsidRDefault="001D6977" w:rsidP="001D6977">
      <w:pPr>
        <w:pStyle w:val="Obal"/>
      </w:pPr>
      <w:r w:rsidRPr="00642CC1">
        <w:t>FAKULTA ELEKTROTECHNIKY A</w:t>
      </w:r>
      <w:r>
        <w:t> </w:t>
      </w:r>
      <w:r w:rsidRPr="00642CC1">
        <w:t>INFORMATIKY</w:t>
      </w:r>
    </w:p>
    <w:p w14:paraId="156B73C0" w14:textId="77777777" w:rsidR="001D6977" w:rsidRDefault="001D6977" w:rsidP="00ED0FFA">
      <w:pPr>
        <w:pStyle w:val="Zakladny"/>
      </w:pPr>
    </w:p>
    <w:p w14:paraId="56445907" w14:textId="77777777" w:rsidR="001D6977" w:rsidRDefault="001D6977" w:rsidP="00ED0FFA">
      <w:pPr>
        <w:pStyle w:val="Zakladny"/>
      </w:pPr>
    </w:p>
    <w:p w14:paraId="171837F0" w14:textId="0EE9434C" w:rsidR="001D6977" w:rsidRDefault="00000000" w:rsidP="00ED0FFA">
      <w:pPr>
        <w:pStyle w:val="Zakladny"/>
      </w:pPr>
      <w:r>
        <w:rPr>
          <w:noProof/>
          <w:lang w:eastAsia="sk-SK"/>
        </w:rPr>
        <w:pict w14:anchorId="4402EFE5">
          <v:shape id="_x0000_s2051" type="#_x0000_t202" style="position:absolute;left:0;text-align:left;margin-left:4299.95pt;margin-top:298.55pt;width:439.05pt;height:1in;z-index:251661312;visibility:visible;mso-wrap-distance-top:3.6pt;mso-wrap-distance-bottom:3.6pt;mso-position-horizontal:righ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" stroked="f">
            <v:textbox style="mso-next-textbox:#_x0000_s2051">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1217405841"/>
                      </w:sdtPr>
                      <w:sdtEndPr>
                        <w:rPr>
                          <w:rStyle w:val="Predvolenpsmoodseku"/>
                          <w:rFonts w:asciiTheme="minorHAnsi" w:hAnsiTheme="minorHAnsi" w:cstheme="minorBidi"/>
                          <w:b w:val="0"/>
                          <w:caps w:val="0"/>
                          <w:sz w:val="22"/>
                          <w:szCs w:val="22"/>
                        </w:rPr>
                      </w:sdtEndPr>
                      <w:sdtContent>
                        <w:p w14:paraId="62FC7589" w14:textId="77777777" w:rsidR="0032670C" w:rsidRPr="00A555DC" w:rsidRDefault="0032670C" w:rsidP="0032670C">
                          <w:pPr>
                            <w:spacing w:after="0" w:line="240" w:lineRule="auto"/>
                            <w:jc w:val="center"/>
                            <w:rPr>
                              <w:rFonts w:ascii="Times New Roman" w:hAnsi="Times New Roman" w:cs="Times New Roman"/>
                              <w:b/>
                              <w:caps/>
                              <w:sz w:val="32"/>
                              <w:szCs w:val="32"/>
                            </w:rPr>
                          </w:pPr>
                          <w:r>
                            <w:rPr>
                              <w:rStyle w:val="ObalChar"/>
                            </w:rPr>
                            <w:t>AUTOMATIZOVANÉ OBCHODOVANIE</w:t>
                          </w:r>
                        </w:p>
                      </w:sdtContent>
                    </w:sdt>
                    <w:p w14:paraId="517793A4" w14:textId="0A35F62B" w:rsidR="00924A77" w:rsidRPr="00A555DC" w:rsidRDefault="00000000" w:rsidP="001D6977">
                      <w:pPr>
                        <w:spacing w:after="0" w:line="240" w:lineRule="auto"/>
                        <w:jc w:val="center"/>
                        <w:rPr>
                          <w:rFonts w:ascii="Times New Roman" w:hAnsi="Times New Roman" w:cs="Times New Roman"/>
                          <w:b/>
                          <w:caps/>
                          <w:sz w:val="32"/>
                          <w:szCs w:val="32"/>
                        </w:rPr>
                      </w:pPr>
                    </w:p>
                  </w:sdtContent>
                </w:sdt>
                <w:p w14:paraId="7367D0F8" w14:textId="48FB016D" w:rsidR="00924A7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sidR="0032670C">
                        <w:rPr>
                          <w:rStyle w:val="obal2Char"/>
                        </w:rPr>
                        <w:t>Bakalárska práca</w:t>
                      </w:r>
                    </w:sdtContent>
                  </w:sdt>
                </w:p>
              </w:txbxContent>
            </v:textbox>
            <w10:wrap type="square" anchorx="margin" anchory="margin"/>
          </v:shape>
        </w:pict>
      </w:r>
      <w:r w:rsidR="001D6977">
        <w:t xml:space="preserve">Evidenčné číslo: </w:t>
      </w:r>
      <w:sdt>
        <w:sdtPr>
          <w:rPr>
            <w:rStyle w:val="ZakladnyChar"/>
          </w:rPr>
          <w:id w:val="-434131631"/>
          <w:placeholder>
            <w:docPart w:val="A10798DE09124F94AF4AC825AD618886"/>
          </w:placeholder>
        </w:sdtPr>
        <w:sdtEndPr>
          <w:rPr>
            <w:rStyle w:val="Predvolenpsmoodseku"/>
          </w:rPr>
        </w:sdtEndPr>
        <w:sdtContent>
          <w:sdt>
            <w:sdtPr>
              <w:rPr>
                <w:rStyle w:val="ZakladnyChar"/>
              </w:rPr>
              <w:id w:val="817921142"/>
              <w:placeholder>
                <w:docPart w:val="0FD5C245AF7946DF958D33B5E3C39847"/>
              </w:placeholder>
            </w:sdtPr>
            <w:sdtEndPr>
              <w:rPr>
                <w:rStyle w:val="Predvolenpsmoodseku"/>
              </w:rPr>
            </w:sdtEndPr>
            <w:sdtContent>
              <w:r w:rsidR="0032670C">
                <w:rPr>
                  <w:rStyle w:val="ZakladnyChar"/>
                </w:rPr>
                <w:t>FEI-16605-115081</w:t>
              </w:r>
            </w:sdtContent>
          </w:sdt>
        </w:sdtContent>
      </w:sdt>
    </w:p>
    <w:p w14:paraId="1726B63A" w14:textId="77777777" w:rsidR="001D6977" w:rsidRPr="001D6977" w:rsidRDefault="001D6977" w:rsidP="001D6977"/>
    <w:p w14:paraId="43297FD9" w14:textId="77777777" w:rsidR="001D6977" w:rsidRPr="001D6977" w:rsidRDefault="001D6977" w:rsidP="001D6977"/>
    <w:p w14:paraId="2A1A8B30" w14:textId="77777777" w:rsidR="001D6977" w:rsidRPr="001D6977" w:rsidRDefault="001D6977" w:rsidP="001D6977"/>
    <w:p w14:paraId="575A84BB" w14:textId="77777777" w:rsidR="001D6977" w:rsidRPr="001D6977" w:rsidRDefault="001D6977" w:rsidP="001D6977"/>
    <w:p w14:paraId="46A2E109" w14:textId="77777777" w:rsidR="001D6977" w:rsidRPr="001D6977" w:rsidRDefault="001D6977" w:rsidP="001D6977"/>
    <w:p w14:paraId="719FEDB5" w14:textId="77777777" w:rsidR="001D6977" w:rsidRPr="001D6977" w:rsidRDefault="001D6977" w:rsidP="001D6977"/>
    <w:p w14:paraId="1F6F37FC" w14:textId="77777777" w:rsidR="001D6977" w:rsidRPr="001D6977" w:rsidRDefault="001D6977" w:rsidP="001D6977"/>
    <w:p w14:paraId="08C38283" w14:textId="77777777" w:rsidR="001D6977" w:rsidRPr="001D6977" w:rsidRDefault="001D6977" w:rsidP="001D6977"/>
    <w:p w14:paraId="4F728566" w14:textId="77777777" w:rsidR="001D6977" w:rsidRPr="001D6977" w:rsidRDefault="001D6977" w:rsidP="001D6977"/>
    <w:p w14:paraId="77748187" w14:textId="77777777" w:rsidR="001D6977" w:rsidRPr="001D6977" w:rsidRDefault="001D6977" w:rsidP="001D6977"/>
    <w:p w14:paraId="4B9A1253" w14:textId="77777777" w:rsidR="001D6977" w:rsidRPr="001D6977" w:rsidRDefault="001D697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1E812CF7" w14:textId="77777777" w:rsidTr="001C4183">
        <w:tc>
          <w:tcPr>
            <w:tcW w:w="3397" w:type="dxa"/>
          </w:tcPr>
          <w:p w14:paraId="70BDE4C6" w14:textId="77777777" w:rsidR="0061717F" w:rsidRPr="0061717F" w:rsidRDefault="00000000" w:rsidP="00ED0FFA">
            <w:pPr>
              <w:pStyle w:val="Zakladny"/>
            </w:pPr>
            <w:sdt>
              <w:sdtPr>
                <w:id w:val="-199865357"/>
                <w:lock w:val="sdtContentLocked"/>
                <w:placeholder>
                  <w:docPart w:val="5D5888A48EFA4219853BBA6991B6B49F"/>
                </w:placeholder>
                <w:showingPlcHdr/>
              </w:sdtPr>
              <w:sdtContent>
                <w:r w:rsidR="0061717F">
                  <w:t>Študijný program</w:t>
                </w:r>
                <w:r w:rsidR="0061717F" w:rsidRPr="008C3053">
                  <w:rPr>
                    <w:rStyle w:val="Zstupntext"/>
                  </w:rPr>
                  <w:t xml:space="preserve"> </w:t>
                </w:r>
                <w:r w:rsidR="0061717F">
                  <w:rPr>
                    <w:rStyle w:val="Zstupntext"/>
                  </w:rPr>
                  <w:t>:</w:t>
                </w:r>
              </w:sdtContent>
            </w:sdt>
          </w:p>
        </w:tc>
        <w:tc>
          <w:tcPr>
            <w:tcW w:w="5103" w:type="dxa"/>
          </w:tcPr>
          <w:p w14:paraId="3FFE6BFA" w14:textId="77777777" w:rsidR="0061717F" w:rsidRPr="0061717F" w:rsidRDefault="00000000" w:rsidP="00ED0FFA">
            <w:pPr>
              <w:pStyle w:val="Zakladny"/>
            </w:pPr>
            <w:sdt>
              <w:sdtPr>
                <w:id w:val="-1602716550"/>
                <w:lock w:val="sdtContentLocked"/>
                <w:placeholder>
                  <w:docPart w:val="49ABC6BF28434757A53660782BF7CFE6"/>
                </w:placeholder>
                <w:showingPlcHdr/>
              </w:sdtPr>
              <w:sdtContent>
                <w:r w:rsidR="0061717F" w:rsidRPr="0061717F">
                  <w:t>Aplikovaná informatika</w:t>
                </w:r>
              </w:sdtContent>
            </w:sdt>
          </w:p>
        </w:tc>
      </w:tr>
      <w:tr w:rsidR="0061717F" w:rsidRPr="0061717F" w14:paraId="197EEA9B" w14:textId="77777777" w:rsidTr="001C4183">
        <w:tc>
          <w:tcPr>
            <w:tcW w:w="3397" w:type="dxa"/>
          </w:tcPr>
          <w:p w14:paraId="5CA6BCB8" w14:textId="77777777" w:rsidR="0061717F" w:rsidRPr="0061717F" w:rsidRDefault="00000000" w:rsidP="00ED0FFA">
            <w:pPr>
              <w:pStyle w:val="Zakladny"/>
            </w:pPr>
            <w:sdt>
              <w:sdtPr>
                <w:id w:val="-1694068349"/>
                <w:lock w:val="sdtContentLocked"/>
                <w:placeholder>
                  <w:docPart w:val="43D2BCB2DFE54E32BCAACCBCE1A60715"/>
                </w:placeholder>
                <w:showingPlcHdr/>
              </w:sdtPr>
              <w:sdtContent>
                <w:r w:rsidR="0061717F" w:rsidRPr="0061717F">
                  <w:t>Číslo študijného odboru:</w:t>
                </w:r>
              </w:sdtContent>
            </w:sdt>
          </w:p>
        </w:tc>
        <w:tc>
          <w:tcPr>
            <w:tcW w:w="5103" w:type="dxa"/>
          </w:tcPr>
          <w:p w14:paraId="03A2D981" w14:textId="77777777" w:rsidR="0061717F" w:rsidRPr="0061717F" w:rsidRDefault="00000000" w:rsidP="00ED0FFA">
            <w:pPr>
              <w:pStyle w:val="Zakladny"/>
            </w:pPr>
            <w:sdt>
              <w:sdtPr>
                <w:id w:val="268979638"/>
                <w:lock w:val="sdtContentLocked"/>
                <w:placeholder>
                  <w:docPart w:val="65F7E987D087447C83748D0BD6562234"/>
                </w:placeholder>
                <w:showingPlcHdr/>
              </w:sdtPr>
              <w:sdtContent>
                <w:r w:rsidR="0061717F" w:rsidRPr="0061717F">
                  <w:t>2511</w:t>
                </w:r>
              </w:sdtContent>
            </w:sdt>
          </w:p>
        </w:tc>
      </w:tr>
      <w:tr w:rsidR="0061717F" w:rsidRPr="0061717F" w14:paraId="3D0BFA31" w14:textId="77777777" w:rsidTr="001C4183">
        <w:tc>
          <w:tcPr>
            <w:tcW w:w="3397" w:type="dxa"/>
          </w:tcPr>
          <w:p w14:paraId="34FAED63" w14:textId="77777777" w:rsidR="0061717F" w:rsidRPr="0061717F" w:rsidRDefault="00000000" w:rsidP="00ED0FFA">
            <w:pPr>
              <w:pStyle w:val="Zakladny"/>
            </w:pPr>
            <w:sdt>
              <w:sdtPr>
                <w:id w:val="1291793631"/>
                <w:lock w:val="sdtContentLocked"/>
                <w:placeholder>
                  <w:docPart w:val="F0B6C682CAC04A4B84AD0EEB066A3102"/>
                </w:placeholder>
                <w:showingPlcHdr/>
              </w:sdtPr>
              <w:sdtContent>
                <w:r w:rsidR="0061717F" w:rsidRPr="0061717F">
                  <w:t>Názov študijného odboru:</w:t>
                </w:r>
              </w:sdtContent>
            </w:sdt>
          </w:p>
        </w:tc>
        <w:tc>
          <w:tcPr>
            <w:tcW w:w="5103" w:type="dxa"/>
          </w:tcPr>
          <w:p w14:paraId="1971C7D5" w14:textId="77777777" w:rsidR="0061717F" w:rsidRPr="0061717F" w:rsidRDefault="00000000" w:rsidP="00ED0FFA">
            <w:pPr>
              <w:pStyle w:val="Zakladny"/>
            </w:pPr>
            <w:sdt>
              <w:sdtPr>
                <w:id w:val="-1740937123"/>
                <w:lock w:val="sdtContentLocked"/>
                <w:placeholder>
                  <w:docPart w:val="4B13225A21DE48358FB643A0A12F6ED8"/>
                </w:placeholder>
                <w:showingPlcHdr/>
              </w:sdtPr>
              <w:sdtContent>
                <w:r w:rsidR="0061717F" w:rsidRPr="0061717F">
                  <w:t>9.2.9 Aplikovaná informatika</w:t>
                </w:r>
                <w:r w:rsidR="0061717F" w:rsidRPr="0061717F">
                  <w:rPr>
                    <w:rStyle w:val="Zstupntext"/>
                  </w:rPr>
                  <w:t xml:space="preserve"> </w:t>
                </w:r>
              </w:sdtContent>
            </w:sdt>
          </w:p>
        </w:tc>
      </w:tr>
      <w:tr w:rsidR="0061717F" w:rsidRPr="0061717F" w14:paraId="28993115" w14:textId="77777777" w:rsidTr="001C4183">
        <w:tc>
          <w:tcPr>
            <w:tcW w:w="3397" w:type="dxa"/>
          </w:tcPr>
          <w:p w14:paraId="0F89EC0A" w14:textId="77777777" w:rsidR="0061717F" w:rsidRPr="0061717F" w:rsidRDefault="00000000" w:rsidP="00ED0FFA">
            <w:pPr>
              <w:pStyle w:val="Zakladny"/>
            </w:pPr>
            <w:sdt>
              <w:sdtPr>
                <w:id w:val="278066194"/>
                <w:lock w:val="sdtContentLocked"/>
                <w:placeholder>
                  <w:docPart w:val="A2606F3475E8423F8B55BE672B14C72C"/>
                </w:placeholder>
                <w:showingPlcHdr/>
              </w:sdtPr>
              <w:sdtContent>
                <w:r w:rsidR="0061717F" w:rsidRPr="0061717F">
                  <w:t>Školiace pracovisko:</w:t>
                </w:r>
              </w:sdtContent>
            </w:sdt>
          </w:p>
        </w:tc>
        <w:tc>
          <w:tcPr>
            <w:tcW w:w="5103" w:type="dxa"/>
          </w:tcPr>
          <w:p w14:paraId="393104FD" w14:textId="77777777" w:rsidR="0061717F" w:rsidRPr="0061717F" w:rsidRDefault="00000000" w:rsidP="00ED0FFA">
            <w:pPr>
              <w:pStyle w:val="Zakladny"/>
            </w:pPr>
            <w:sdt>
              <w:sdtPr>
                <w:id w:val="697820879"/>
                <w:lock w:val="sdtContentLocked"/>
                <w:placeholder>
                  <w:docPart w:val="9C67F51DB62044C4AEEB2D4B107D863A"/>
                </w:placeholder>
                <w:showingPlcHdr/>
              </w:sdtPr>
              <w:sdtContent>
                <w:r w:rsidR="0061717F" w:rsidRPr="0061717F">
                  <w:t>Ústav informatiky a matematiky</w:t>
                </w:r>
              </w:sdtContent>
            </w:sdt>
          </w:p>
        </w:tc>
      </w:tr>
      <w:tr w:rsidR="0061717F" w:rsidRPr="0061717F" w14:paraId="2271704E" w14:textId="77777777" w:rsidTr="001C4183">
        <w:tc>
          <w:tcPr>
            <w:tcW w:w="3397" w:type="dxa"/>
          </w:tcPr>
          <w:p w14:paraId="17FCBDEF" w14:textId="77777777" w:rsidR="0061717F" w:rsidRPr="0061717F" w:rsidRDefault="00000000" w:rsidP="00ED0FFA">
            <w:pPr>
              <w:pStyle w:val="Zakladny"/>
            </w:pPr>
            <w:sdt>
              <w:sdtPr>
                <w:id w:val="-2006186842"/>
                <w:lock w:val="sdtContentLocked"/>
                <w:placeholder>
                  <w:docPart w:val="71DE56EA920547259D7DF371B8D540BF"/>
                </w:placeholder>
                <w:showingPlcHdr/>
              </w:sdtPr>
              <w:sdtContent>
                <w:r w:rsidR="0061717F" w:rsidRPr="0061717F">
                  <w:t>Vedúci záverečnej práce:</w:t>
                </w:r>
              </w:sdtContent>
            </w:sdt>
          </w:p>
        </w:tc>
        <w:tc>
          <w:tcPr>
            <w:tcW w:w="5103" w:type="dxa"/>
          </w:tcPr>
          <w:p w14:paraId="560F425B" w14:textId="189194F8" w:rsidR="0061717F" w:rsidRPr="0061717F" w:rsidRDefault="00000000" w:rsidP="00ED0FFA">
            <w:pPr>
              <w:pStyle w:val="Zakladny"/>
            </w:pPr>
            <w:sdt>
              <w:sdtPr>
                <w:id w:val="-809168553"/>
                <w:placeholder>
                  <w:docPart w:val="1862D19221374D7E818485A22EC5D587"/>
                </w:placeholder>
              </w:sdtPr>
              <w:sdtContent>
                <w:r w:rsidR="0032670C">
                  <w:t>Ing. Maroš Čavojský, PhD</w:t>
                </w:r>
              </w:sdtContent>
            </w:sdt>
            <w:r w:rsidR="00086104">
              <w:t>.</w:t>
            </w:r>
          </w:p>
        </w:tc>
      </w:tr>
    </w:tbl>
    <w:p w14:paraId="7E45C1F1" w14:textId="77777777" w:rsidR="000F2AA3" w:rsidRDefault="000F2AA3" w:rsidP="001D6977">
      <w:pPr>
        <w:sectPr w:rsidR="000F2AA3" w:rsidSect="00841FDD">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p w14:paraId="5C176A0B" w14:textId="77777777" w:rsidR="001D6977" w:rsidRDefault="001D6977" w:rsidP="00ED0FFA">
      <w:pPr>
        <w:pStyle w:val="Zakladny"/>
      </w:pPr>
    </w:p>
    <w:p w14:paraId="2FC906B4" w14:textId="77777777" w:rsidR="003A49FB" w:rsidRDefault="003A49FB" w:rsidP="003A49FB">
      <w:pPr>
        <w:rPr>
          <w:rFonts w:ascii="Times New Roman" w:hAnsi="Times New Roman" w:cs="Times New Roman"/>
          <w:sz w:val="24"/>
          <w:szCs w:val="32"/>
        </w:rPr>
      </w:pPr>
    </w:p>
    <w:p w14:paraId="49B8AAE4" w14:textId="35467BFC" w:rsidR="003A49FB" w:rsidRDefault="003A49FB" w:rsidP="003A49FB">
      <w:pPr>
        <w:tabs>
          <w:tab w:val="left" w:pos="3377"/>
        </w:tabs>
        <w:jc w:val="center"/>
        <w:rPr>
          <w:rFonts w:ascii="Times New Roman" w:hAnsi="Times New Roman" w:cs="Times New Roman"/>
          <w:sz w:val="24"/>
          <w:szCs w:val="32"/>
        </w:rPr>
      </w:pPr>
      <w:r w:rsidRPr="003A49FB">
        <w:rPr>
          <w:rFonts w:ascii="Times New Roman" w:hAnsi="Times New Roman" w:cs="Times New Roman"/>
          <w:sz w:val="160"/>
          <w:szCs w:val="200"/>
        </w:rPr>
        <w:t>Zadanie</w:t>
      </w:r>
    </w:p>
    <w:p w14:paraId="552E39EE" w14:textId="4C80C53E" w:rsidR="003A49FB" w:rsidRPr="003A49FB" w:rsidRDefault="003A49FB" w:rsidP="003A49FB">
      <w:pPr>
        <w:tabs>
          <w:tab w:val="left" w:pos="3377"/>
        </w:tabs>
        <w:sectPr w:rsidR="003A49FB" w:rsidRPr="003A49FB" w:rsidSect="00841FDD">
          <w:footerReference w:type="default" r:id="rId16"/>
          <w:pgSz w:w="11906" w:h="16838"/>
          <w:pgMar w:top="1701" w:right="1418" w:bottom="1701" w:left="1701" w:header="709" w:footer="709" w:gutter="0"/>
          <w:cols w:space="708"/>
          <w:docGrid w:linePitch="360"/>
        </w:sectPr>
      </w:pPr>
      <w:r>
        <w:tab/>
      </w:r>
    </w:p>
    <w:sdt>
      <w:sdtPr>
        <w:id w:val="-986012505"/>
        <w:lock w:val="contentLocked"/>
        <w:placeholder>
          <w:docPart w:val="60A3AB7B1A494D5DBE4916CC2A71FCF4"/>
        </w:placeholder>
        <w:group/>
      </w:sdtPr>
      <w:sdtContent>
        <w:sdt>
          <w:sdtPr>
            <w:id w:val="1104841269"/>
            <w:lock w:val="sdtContentLocked"/>
            <w:placeholder>
              <w:docPart w:val="972A77AA865D4D99A36715B8D4D0F5F0"/>
            </w:placeholder>
            <w:showingPlcHdr/>
          </w:sdtPr>
          <w:sdtContent>
            <w:p w14:paraId="69713135" w14:textId="77777777" w:rsidR="00F7112F" w:rsidRDefault="00F7112F" w:rsidP="00F7112F">
              <w:pPr>
                <w:tabs>
                  <w:tab w:val="left" w:pos="3489"/>
                </w:tabs>
              </w:pPr>
              <w:r>
                <w:rPr>
                  <w:rStyle w:val="Nadpis1rovneChar"/>
                </w:rPr>
                <w:t>SÚHRN</w:t>
              </w:r>
            </w:p>
          </w:sdtContent>
        </w:sdt>
        <w:sdt>
          <w:sdtPr>
            <w:id w:val="-1009523311"/>
            <w:lock w:val="sdtContentLocked"/>
            <w:placeholder>
              <w:docPart w:val="C3C18337F5D64983B32C794E498981BA"/>
            </w:placeholder>
            <w:showingPlcHdr/>
          </w:sdtPr>
          <w:sdtContent>
            <w:p w14:paraId="36799E9D" w14:textId="77777777" w:rsidR="00F7112F" w:rsidRPr="00642CC1" w:rsidRDefault="00F7112F" w:rsidP="00ED0FFA">
              <w:pPr>
                <w:pStyle w:val="Zakladny"/>
              </w:pPr>
              <w:r w:rsidRPr="00642CC1">
                <w:t>SLOVENSKÁ TECHNICKÁ UNIVERZITA V BRATISLAVE</w:t>
              </w:r>
            </w:p>
            <w:p w14:paraId="72C6B723" w14:textId="77777777" w:rsidR="001D6977" w:rsidRPr="001D6977" w:rsidRDefault="00F7112F" w:rsidP="00ED0FFA">
              <w:pPr>
                <w:pStyle w:val="Zakladny"/>
              </w:pPr>
              <w:r w:rsidRPr="00642CC1">
                <w:t>FAKULTA ELEKTROTECHNIKY A</w:t>
              </w:r>
              <w:r>
                <w:t> </w:t>
              </w:r>
              <w:r w:rsidRPr="00642CC1">
                <w:t>INFORMATIKY</w:t>
              </w:r>
            </w:p>
          </w:sdtContent>
        </w:sdt>
        <w:p w14:paraId="4C6CAC34" w14:textId="77777777" w:rsidR="001D6977" w:rsidRPr="001D6977" w:rsidRDefault="00000000" w:rsidP="001D6977"/>
      </w:sdtContent>
    </w:sdt>
    <w:tbl>
      <w:tblPr>
        <w:tblStyle w:val="Mriekatabuky"/>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AC4C7B" w:rsidRPr="0061717F" w14:paraId="2AB02016" w14:textId="77777777" w:rsidTr="00A6591F">
        <w:tc>
          <w:tcPr>
            <w:tcW w:w="4106" w:type="dxa"/>
          </w:tcPr>
          <w:p w14:paraId="001735B7" w14:textId="77777777" w:rsidR="00AC4C7B" w:rsidRPr="0061717F" w:rsidRDefault="00000000" w:rsidP="00ED0FFA">
            <w:pPr>
              <w:pStyle w:val="Zakladny"/>
            </w:pPr>
            <w:sdt>
              <w:sdtPr>
                <w:id w:val="-1969420930"/>
                <w:placeholder>
                  <w:docPart w:val="6532A5236CD04B31A1DF0801CAA50144"/>
                </w:placeholder>
                <w:showingPlcHdr/>
              </w:sdtPr>
              <w:sdtContent>
                <w:r w:rsidR="00AC4C7B">
                  <w:t>Študijný program</w:t>
                </w:r>
                <w:r w:rsidR="00AC4C7B" w:rsidRPr="008C3053">
                  <w:rPr>
                    <w:rStyle w:val="Zstupntext"/>
                  </w:rPr>
                  <w:t xml:space="preserve"> </w:t>
                </w:r>
                <w:r w:rsidR="00AC4C7B">
                  <w:rPr>
                    <w:rStyle w:val="Zstupntext"/>
                  </w:rPr>
                  <w:t>:</w:t>
                </w:r>
              </w:sdtContent>
            </w:sdt>
          </w:p>
        </w:tc>
        <w:tc>
          <w:tcPr>
            <w:tcW w:w="4394" w:type="dxa"/>
          </w:tcPr>
          <w:p w14:paraId="15745366" w14:textId="77777777" w:rsidR="00AC4C7B" w:rsidRPr="0061717F" w:rsidRDefault="00000000" w:rsidP="00ED0FFA">
            <w:pPr>
              <w:pStyle w:val="Zakladny"/>
            </w:pPr>
            <w:sdt>
              <w:sdtPr>
                <w:id w:val="8493299"/>
                <w:placeholder>
                  <w:docPart w:val="3557527B3FE64E179886432A22ED4501"/>
                </w:placeholder>
                <w:showingPlcHdr/>
              </w:sdtPr>
              <w:sdtContent>
                <w:r w:rsidR="00AC4C7B" w:rsidRPr="0061717F">
                  <w:t>Aplikovaná informatika</w:t>
                </w:r>
              </w:sdtContent>
            </w:sdt>
          </w:p>
        </w:tc>
      </w:tr>
      <w:tr w:rsidR="00AC4C7B" w:rsidRPr="0061717F" w14:paraId="5A61EE89" w14:textId="77777777" w:rsidTr="00A6591F">
        <w:sdt>
          <w:sdtPr>
            <w:id w:val="-1067724283"/>
            <w:placeholder>
              <w:docPart w:val="1DB3FD731C3A4337BD833A7494BE8F2B"/>
            </w:placeholder>
            <w:dropDownList>
              <w:listItem w:value="Choose an item."/>
              <w:listItem w:displayText="Diplomová práca:" w:value="Diplomová práca:"/>
              <w:listItem w:displayText="Bakalárska práca:" w:value="Bakalárska práca:"/>
            </w:dropDownList>
          </w:sdtPr>
          <w:sdtContent>
            <w:tc>
              <w:tcPr>
                <w:tcW w:w="4106" w:type="dxa"/>
              </w:tcPr>
              <w:p w14:paraId="41CBBDAF" w14:textId="0F4C2490" w:rsidR="00AC4C7B" w:rsidRPr="0061717F" w:rsidRDefault="00086104" w:rsidP="00ED0FFA">
                <w:pPr>
                  <w:pStyle w:val="Zakladny"/>
                </w:pPr>
                <w:r>
                  <w:t>Bakalárska práca:</w:t>
                </w:r>
              </w:p>
            </w:tc>
          </w:sdtContent>
        </w:sdt>
        <w:sdt>
          <w:sdtPr>
            <w:rPr>
              <w:rStyle w:val="ZakladnyChar"/>
            </w:rPr>
            <w:id w:val="-396511704"/>
            <w:placeholder>
              <w:docPart w:val="2E0ACF85EACF4CBCA96A6C397CED1C1B"/>
            </w:placeholder>
          </w:sdtPr>
          <w:sdtEndPr>
            <w:rPr>
              <w:rStyle w:val="Predvolenpsmoodseku"/>
            </w:rPr>
          </w:sdtEndPr>
          <w:sdtContent>
            <w:tc>
              <w:tcPr>
                <w:tcW w:w="4394" w:type="dxa"/>
              </w:tcPr>
              <w:p w14:paraId="4038B419" w14:textId="2139EC14" w:rsidR="00AC4C7B" w:rsidRPr="0061717F" w:rsidRDefault="00086104" w:rsidP="00ED0FFA">
                <w:pPr>
                  <w:pStyle w:val="Zakladny"/>
                </w:pPr>
                <w:r>
                  <w:rPr>
                    <w:rStyle w:val="ZakladnyChar"/>
                  </w:rPr>
                  <w:t>Automatizované obchodovanie</w:t>
                </w:r>
              </w:p>
            </w:tc>
          </w:sdtContent>
        </w:sdt>
      </w:tr>
      <w:tr w:rsidR="00AC4C7B" w:rsidRPr="0061717F" w14:paraId="34F7655B" w14:textId="77777777" w:rsidTr="00A6591F">
        <w:sdt>
          <w:sdtPr>
            <w:rPr>
              <w:rStyle w:val="ZakladnyChar"/>
            </w:rPr>
            <w:id w:val="-822653841"/>
            <w:lock w:val="sdtContentLocked"/>
            <w:placeholder>
              <w:docPart w:val="D55CB9D0F7194FEEB5B154DE643090E8"/>
            </w:placeholder>
            <w:showingPlcHdr/>
          </w:sdtPr>
          <w:sdtEndPr>
            <w:rPr>
              <w:rStyle w:val="Predvolenpsmoodseku"/>
            </w:rPr>
          </w:sdtEndPr>
          <w:sdtContent>
            <w:tc>
              <w:tcPr>
                <w:tcW w:w="4106" w:type="dxa"/>
              </w:tcPr>
              <w:p w14:paraId="7A08D43C" w14:textId="77777777" w:rsidR="00AC4C7B" w:rsidRDefault="00AC4C7B" w:rsidP="00ED0FFA">
                <w:pPr>
                  <w:pStyle w:val="Zakladny"/>
                </w:pPr>
                <w:r>
                  <w:t>Autor:</w:t>
                </w:r>
              </w:p>
            </w:tc>
          </w:sdtContent>
        </w:sdt>
        <w:tc>
          <w:tcPr>
            <w:tcW w:w="4394" w:type="dxa"/>
          </w:tcPr>
          <w:p w14:paraId="3FC2F32A" w14:textId="36B6351C" w:rsidR="00AC4C7B" w:rsidRPr="0061717F" w:rsidRDefault="00000000" w:rsidP="00ED0FFA">
            <w:pPr>
              <w:pStyle w:val="Zakladny"/>
            </w:pPr>
            <w:sdt>
              <w:sdtPr>
                <w:id w:val="833804230"/>
                <w:placeholder>
                  <w:docPart w:val="0E6ABA7132A24FF489077C9C83E76F71"/>
                </w:placeholder>
              </w:sdtPr>
              <w:sdtContent>
                <w:r w:rsidR="00086104">
                  <w:t>Matúš Kuma</w:t>
                </w:r>
              </w:sdtContent>
            </w:sdt>
          </w:p>
        </w:tc>
      </w:tr>
      <w:tr w:rsidR="00AC4C7B" w:rsidRPr="0061717F" w14:paraId="473CADD7" w14:textId="77777777" w:rsidTr="00A6591F">
        <w:tc>
          <w:tcPr>
            <w:tcW w:w="4106" w:type="dxa"/>
          </w:tcPr>
          <w:p w14:paraId="11F81865" w14:textId="77777777" w:rsidR="00AC4C7B" w:rsidRPr="0061717F" w:rsidRDefault="00000000" w:rsidP="00ED0FFA">
            <w:pPr>
              <w:pStyle w:val="Zakladny"/>
            </w:pPr>
            <w:sdt>
              <w:sdtPr>
                <w:id w:val="-1630696343"/>
                <w:lock w:val="contentLocked"/>
                <w:placeholder>
                  <w:docPart w:val="3241CB9B73F54165856DFD770FCE5137"/>
                </w:placeholder>
                <w:showingPlcHdr/>
              </w:sdtPr>
              <w:sdtContent>
                <w:r w:rsidR="00AC4C7B" w:rsidRPr="0061717F">
                  <w:t>Vedúci záverečnej práce:</w:t>
                </w:r>
              </w:sdtContent>
            </w:sdt>
          </w:p>
        </w:tc>
        <w:tc>
          <w:tcPr>
            <w:tcW w:w="4394" w:type="dxa"/>
          </w:tcPr>
          <w:p w14:paraId="75CCA757" w14:textId="33BDEF49" w:rsidR="00AC4C7B" w:rsidRPr="0061717F" w:rsidRDefault="00000000" w:rsidP="00ED0FFA">
            <w:pPr>
              <w:pStyle w:val="Zakladny"/>
            </w:pPr>
            <w:sdt>
              <w:sdtPr>
                <w:id w:val="135455669"/>
                <w:placeholder>
                  <w:docPart w:val="0C1C2E1D2E9C498E8B929B1EB2DE8925"/>
                </w:placeholder>
              </w:sdtPr>
              <w:sdtContent>
                <w:r w:rsidR="00086104">
                  <w:t>Ing. Maroš Čavojský, PhD.</w:t>
                </w:r>
              </w:sdtContent>
            </w:sdt>
          </w:p>
        </w:tc>
      </w:tr>
      <w:tr w:rsidR="00AC4C7B" w:rsidRPr="0061717F" w14:paraId="2655A235" w14:textId="77777777" w:rsidTr="00A6591F">
        <w:sdt>
          <w:sdtPr>
            <w:rPr>
              <w:rStyle w:val="ZakladnyChar"/>
            </w:rPr>
            <w:id w:val="1514567378"/>
            <w:lock w:val="sdtContentLocked"/>
            <w:placeholder>
              <w:docPart w:val="4D65A6CED7A6413DB62DC9EEEE659146"/>
            </w:placeholder>
            <w:showingPlcHdr/>
          </w:sdtPr>
          <w:sdtEndPr>
            <w:rPr>
              <w:rStyle w:val="Predvolenpsmoodseku"/>
            </w:rPr>
          </w:sdtEndPr>
          <w:sdtContent>
            <w:tc>
              <w:tcPr>
                <w:tcW w:w="4106" w:type="dxa"/>
              </w:tcPr>
              <w:p w14:paraId="3D33579A" w14:textId="77777777" w:rsidR="00AC4C7B" w:rsidRPr="0061717F" w:rsidRDefault="00AC4C7B" w:rsidP="00ED0FFA">
                <w:pPr>
                  <w:pStyle w:val="Zakladny"/>
                </w:pPr>
                <w:r>
                  <w:t>Miesto a rok predloženia práce:</w:t>
                </w:r>
              </w:p>
            </w:tc>
          </w:sdtContent>
        </w:sdt>
        <w:sdt>
          <w:sdtPr>
            <w:id w:val="1827700786"/>
            <w:lock w:val="sdtLocked"/>
            <w:placeholder>
              <w:docPart w:val="38BCDFA5C3D7437982C734FBBE751ED5"/>
            </w:placeholder>
          </w:sdtPr>
          <w:sdtContent>
            <w:tc>
              <w:tcPr>
                <w:tcW w:w="4394" w:type="dxa"/>
              </w:tcPr>
              <w:p w14:paraId="75B470BB" w14:textId="4FDDE2D8" w:rsidR="00AC4C7B" w:rsidRPr="0061717F" w:rsidRDefault="007938A0" w:rsidP="00ED0FFA">
                <w:pPr>
                  <w:pStyle w:val="Zakladny"/>
                </w:pPr>
                <w:r>
                  <w:t xml:space="preserve">Bratislava </w:t>
                </w:r>
                <w:r w:rsidR="00E93554">
                  <w:fldChar w:fldCharType="begin"/>
                </w:r>
                <w:r>
                  <w:instrText xml:space="preserve"> TIME \@ "yyyy" </w:instrText>
                </w:r>
                <w:r w:rsidR="00E93554">
                  <w:fldChar w:fldCharType="separate"/>
                </w:r>
                <w:r w:rsidR="002C55AC">
                  <w:rPr>
                    <w:noProof/>
                  </w:rPr>
                  <w:t>2024</w:t>
                </w:r>
                <w:r w:rsidR="00E93554">
                  <w:fldChar w:fldCharType="end"/>
                </w:r>
              </w:p>
            </w:tc>
          </w:sdtContent>
        </w:sdt>
      </w:tr>
    </w:tbl>
    <w:p w14:paraId="3E3C90DD" w14:textId="77777777" w:rsidR="001D6977" w:rsidRDefault="001D6977" w:rsidP="001D6977">
      <w:pPr>
        <w:rPr>
          <w:lang w:val="en-US"/>
        </w:rPr>
      </w:pPr>
    </w:p>
    <w:p w14:paraId="348E3E4F" w14:textId="77777777" w:rsidR="00B35510" w:rsidRDefault="00B35510" w:rsidP="001D6977">
      <w:pPr>
        <w:rPr>
          <w:lang w:val="en-US"/>
        </w:rPr>
      </w:pPr>
    </w:p>
    <w:p w14:paraId="4FF9363D" w14:textId="77777777" w:rsidR="00B35510" w:rsidRDefault="00B35510" w:rsidP="001D6977">
      <w:pPr>
        <w:rPr>
          <w:lang w:val="en-US"/>
        </w:rPr>
      </w:pPr>
    </w:p>
    <w:p w14:paraId="26A29E53" w14:textId="77777777" w:rsidR="00B35510" w:rsidRDefault="00B35510" w:rsidP="001D6977">
      <w:pPr>
        <w:rPr>
          <w:lang w:val="en-US"/>
        </w:rPr>
      </w:pPr>
    </w:p>
    <w:p w14:paraId="47A099AA" w14:textId="77777777" w:rsidR="00B35510" w:rsidRDefault="00B35510" w:rsidP="001D6977">
      <w:pPr>
        <w:rPr>
          <w:lang w:val="en-US"/>
        </w:rPr>
      </w:pPr>
    </w:p>
    <w:p w14:paraId="7733DB7B" w14:textId="77777777" w:rsidR="00B35510" w:rsidRDefault="00B35510" w:rsidP="001D6977">
      <w:pPr>
        <w:rPr>
          <w:lang w:val="en-US"/>
        </w:rPr>
      </w:pPr>
    </w:p>
    <w:p w14:paraId="1B77FDE3" w14:textId="77777777" w:rsidR="00B35510" w:rsidRDefault="00B35510" w:rsidP="001D6977">
      <w:pPr>
        <w:rPr>
          <w:lang w:val="en-US"/>
        </w:rPr>
      </w:pPr>
    </w:p>
    <w:p w14:paraId="6553BF36" w14:textId="77777777" w:rsidR="00B35510" w:rsidRDefault="00B35510" w:rsidP="001D6977">
      <w:pPr>
        <w:rPr>
          <w:lang w:val="en-US"/>
        </w:rPr>
      </w:pPr>
    </w:p>
    <w:p w14:paraId="58DB5AF9" w14:textId="77777777" w:rsidR="00B35510" w:rsidRPr="00AC4C7B" w:rsidRDefault="00B35510" w:rsidP="001D6977">
      <w:pPr>
        <w:rPr>
          <w:lang w:val="en-US"/>
        </w:rPr>
      </w:pPr>
    </w:p>
    <w:sdt>
      <w:sdtPr>
        <w:rPr>
          <w:rStyle w:val="ZakladnyChar"/>
        </w:rPr>
        <w:id w:val="766351122"/>
        <w:placeholder>
          <w:docPart w:val="5A4D13752C7E40B09949060F46B6830C"/>
        </w:placeholder>
        <w:showingPlcHdr/>
      </w:sdtPr>
      <w:sdtEndPr>
        <w:rPr>
          <w:rStyle w:val="Predvolenpsmoodseku"/>
        </w:rPr>
      </w:sdtEndPr>
      <w:sdtContent>
        <w:p w14:paraId="723DF2EC" w14:textId="77777777" w:rsidR="0006179A" w:rsidRDefault="00976E12" w:rsidP="00ED0FFA">
          <w:pPr>
            <w:pStyle w:val="Zakladny"/>
            <w:rPr>
              <w:rStyle w:val="ZakladnyChar"/>
            </w:rPr>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sdtContent>
    </w:sdt>
    <w:p w14:paraId="4D9D3A39" w14:textId="77777777" w:rsidR="00976E12" w:rsidRDefault="00976E12" w:rsidP="00ED0FFA">
      <w:pPr>
        <w:pStyle w:val="Zakladny"/>
        <w:rPr>
          <w:rStyle w:val="ZakladnyChar"/>
        </w:rPr>
      </w:pPr>
    </w:p>
    <w:p w14:paraId="23CF8B87" w14:textId="77777777" w:rsidR="00976E12" w:rsidRDefault="00000000" w:rsidP="00ED0FFA">
      <w:pPr>
        <w:pStyle w:val="Zakladny"/>
        <w:rPr>
          <w:rStyle w:val="ZakladnyChar"/>
        </w:rPr>
      </w:pPr>
      <w:sdt>
        <w:sdtPr>
          <w:id w:val="-1918853428"/>
          <w:lock w:val="sdtContentLocked"/>
          <w:placeholder>
            <w:docPart w:val="9D436E411C4B418F884CE9F19CFF3A39"/>
          </w:placeholder>
          <w:showingPlcHdr/>
        </w:sdtPr>
        <w:sdtContent>
          <w:r w:rsidR="00E66E98" w:rsidRPr="00E66E98">
            <w:t>Kľúčové slová:</w:t>
          </w:r>
          <w:r w:rsidR="00E66E98">
            <w:tab/>
          </w:r>
        </w:sdtContent>
      </w:sdt>
      <w:sdt>
        <w:sdtPr>
          <w:rPr>
            <w:rStyle w:val="ZakladnyChar"/>
          </w:rPr>
          <w:id w:val="-1770229256"/>
          <w:placeholder>
            <w:docPart w:val="299243DA0EE14068B814A9C4D32C390D"/>
          </w:placeholder>
          <w:showingPlcHdr/>
        </w:sdtPr>
        <w:sdtEndPr>
          <w:rPr>
            <w:rStyle w:val="Predvolenpsmoodseku"/>
          </w:rPr>
        </w:sdtEndPr>
        <w:sdtContent>
          <w:r w:rsidR="00E66E98" w:rsidRPr="007938A0">
            <w:t>Sem vložte 3 - 5 kľúčových slov</w:t>
          </w:r>
        </w:sdtContent>
      </w:sdt>
    </w:p>
    <w:p w14:paraId="6C288651" w14:textId="77777777" w:rsidR="00803E9E" w:rsidRDefault="00803E9E" w:rsidP="00ED0FFA">
      <w:pPr>
        <w:pStyle w:val="Zakladny"/>
        <w:rPr>
          <w:rStyle w:val="ZakladnyChar"/>
        </w:rPr>
      </w:pPr>
      <w:r>
        <w:rPr>
          <w:rStyle w:val="ZakladnyChar"/>
        </w:rPr>
        <w:br w:type="page"/>
      </w:r>
    </w:p>
    <w:sdt>
      <w:sdtPr>
        <w:id w:val="-2012366898"/>
        <w:lock w:val="contentLocked"/>
        <w:placeholder>
          <w:docPart w:val="6BF4B3818C6244668B8B80BDE1CFD181"/>
        </w:placeholder>
        <w:group/>
      </w:sdtPr>
      <w:sdtContent>
        <w:sdt>
          <w:sdtPr>
            <w:id w:val="-859042885"/>
            <w:lock w:val="contentLocked"/>
            <w:placeholder>
              <w:docPart w:val="EFB994D022A74480B12F7531E052802D"/>
            </w:placeholder>
            <w:showingPlcHdr/>
          </w:sdtPr>
          <w:sdtContent>
            <w:p w14:paraId="69B5CE2E" w14:textId="77777777" w:rsidR="00803E9E" w:rsidRDefault="00803E9E" w:rsidP="00416686">
              <w:pPr>
                <w:tabs>
                  <w:tab w:val="left" w:pos="3489"/>
                </w:tabs>
              </w:pPr>
              <w:r>
                <w:rPr>
                  <w:rStyle w:val="Nadpis1rovneChar"/>
                </w:rPr>
                <w:t>ABSTRACT</w:t>
              </w:r>
            </w:p>
          </w:sdtContent>
        </w:sdt>
        <w:sdt>
          <w:sdtPr>
            <w:id w:val="1595820431"/>
            <w:lock w:val="contentLocked"/>
            <w:placeholder>
              <w:docPart w:val="2FEDF02937D4415197B5828376DA2508"/>
            </w:placeholder>
            <w:showingPlcHdr/>
          </w:sdtPr>
          <w:sdtContent>
            <w:p w14:paraId="7EB3A52E" w14:textId="77777777" w:rsidR="00803E9E" w:rsidRDefault="00803E9E" w:rsidP="00ED0FFA">
              <w:pPr>
                <w:pStyle w:val="Zakladny"/>
              </w:pPr>
              <w:r>
                <w:t>SLOVAK UNIVERSITY OF TECHNOLOGY IN BRATISLAVA</w:t>
              </w:r>
            </w:p>
            <w:p w14:paraId="4CD4DA2F" w14:textId="77777777" w:rsidR="00803E9E" w:rsidRPr="001D6977" w:rsidRDefault="00803E9E" w:rsidP="00ED0FFA">
              <w:pPr>
                <w:pStyle w:val="Zakladny"/>
              </w:pPr>
              <w:r>
                <w:t>FACULTY OF ELECTRICAL ENGINEERING AND INFORMA</w:t>
              </w:r>
              <w:r w:rsidRPr="00803E9E">
                <w:t>TION TECHNOLOGY</w:t>
              </w:r>
              <w:r>
                <w:t xml:space="preserve"> </w:t>
              </w:r>
            </w:p>
          </w:sdtContent>
        </w:sdt>
        <w:p w14:paraId="1CC31C50" w14:textId="77777777" w:rsidR="00803E9E" w:rsidRPr="001D6977" w:rsidRDefault="00000000" w:rsidP="00416686"/>
      </w:sdtContent>
    </w:sdt>
    <w:tbl>
      <w:tblPr>
        <w:tblStyle w:val="Mriekatabuky"/>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803E9E" w:rsidRPr="0061717F" w14:paraId="18380CC6" w14:textId="77777777" w:rsidTr="00416686">
        <w:tc>
          <w:tcPr>
            <w:tcW w:w="4106" w:type="dxa"/>
          </w:tcPr>
          <w:p w14:paraId="0421D75F" w14:textId="77777777" w:rsidR="00803E9E" w:rsidRPr="0061717F" w:rsidRDefault="00000000" w:rsidP="00ED0FFA">
            <w:pPr>
              <w:pStyle w:val="Zakladny"/>
            </w:pPr>
            <w:sdt>
              <w:sdtPr>
                <w:id w:val="957138707"/>
                <w:placeholder>
                  <w:docPart w:val="33730D4521164AFB8CF17A874471EF75"/>
                </w:placeholder>
                <w:showingPlcHdr/>
              </w:sdtPr>
              <w:sdtContent>
                <w:r w:rsidR="00803E9E" w:rsidRPr="00803E9E">
                  <w:t xml:space="preserve">Study Programme: </w:t>
                </w:r>
              </w:sdtContent>
            </w:sdt>
          </w:p>
        </w:tc>
        <w:tc>
          <w:tcPr>
            <w:tcW w:w="4394" w:type="dxa"/>
          </w:tcPr>
          <w:p w14:paraId="215014BB" w14:textId="77777777" w:rsidR="00803E9E" w:rsidRPr="0061717F" w:rsidRDefault="00000000" w:rsidP="00ED0FFA">
            <w:pPr>
              <w:pStyle w:val="Zakladny"/>
            </w:pPr>
            <w:sdt>
              <w:sdtPr>
                <w:id w:val="-2094842236"/>
                <w:placeholder>
                  <w:docPart w:val="39F7B755FA3244C3AD806779340CC419"/>
                </w:placeholder>
              </w:sdtPr>
              <w:sdtContent>
                <w:r w:rsidR="00420B27">
                  <w:t>Applied Informatics</w:t>
                </w:r>
              </w:sdtContent>
            </w:sdt>
          </w:p>
        </w:tc>
      </w:tr>
      <w:tr w:rsidR="00803E9E" w:rsidRPr="0061717F" w14:paraId="7AE67037" w14:textId="77777777" w:rsidTr="00416686">
        <w:sdt>
          <w:sdtPr>
            <w:rPr>
              <w:rStyle w:val="ZakladnyChar"/>
            </w:rPr>
            <w:id w:val="-1774393192"/>
            <w:placeholder>
              <w:docPart w:val="91D0C4F6A7674E2EBB6FF3C029B89E7A"/>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106" w:type="dxa"/>
              </w:tcPr>
              <w:p w14:paraId="394EBC4E" w14:textId="77777777" w:rsidR="00803E9E" w:rsidRPr="0061717F" w:rsidRDefault="000A10DD" w:rsidP="00ED0FFA">
                <w:pPr>
                  <w:pStyle w:val="Zakladny"/>
                </w:pPr>
                <w:r>
                  <w:rPr>
                    <w:rStyle w:val="ZakladnyChar"/>
                  </w:rPr>
                  <w:t>Bachelor Thesis:</w:t>
                </w:r>
              </w:p>
            </w:tc>
          </w:sdtContent>
        </w:sdt>
        <w:sdt>
          <w:sdtPr>
            <w:rPr>
              <w:rStyle w:val="ZakladnyChar"/>
            </w:rPr>
            <w:id w:val="133310043"/>
            <w:placeholder>
              <w:docPart w:val="05DA58C355AF4E909F41236AA7682DF6"/>
            </w:placeholder>
          </w:sdtPr>
          <w:sdtEndPr>
            <w:rPr>
              <w:rStyle w:val="Predvolenpsmoodseku"/>
            </w:rPr>
          </w:sdtEndPr>
          <w:sdtContent>
            <w:tc>
              <w:tcPr>
                <w:tcW w:w="4394" w:type="dxa"/>
              </w:tcPr>
              <w:p w14:paraId="1C9AD4E7" w14:textId="40B7F78C" w:rsidR="00803E9E" w:rsidRPr="0061717F" w:rsidRDefault="00086104" w:rsidP="00ED0FFA">
                <w:pPr>
                  <w:pStyle w:val="Zakladny"/>
                </w:pPr>
                <w:r>
                  <w:rPr>
                    <w:rStyle w:val="ZakladnyChar"/>
                  </w:rPr>
                  <w:t>Automatizované obchodovanie</w:t>
                </w:r>
              </w:p>
            </w:tc>
          </w:sdtContent>
        </w:sdt>
      </w:tr>
      <w:tr w:rsidR="00803E9E" w:rsidRPr="0061717F" w14:paraId="6A5AF73C" w14:textId="77777777" w:rsidTr="00416686">
        <w:sdt>
          <w:sdtPr>
            <w:rPr>
              <w:rStyle w:val="ZakladnyChar"/>
            </w:rPr>
            <w:id w:val="-1024944828"/>
            <w:lock w:val="contentLocked"/>
            <w:placeholder>
              <w:docPart w:val="5B80301D0BE643368661833CF611A45F"/>
            </w:placeholder>
            <w:showingPlcHdr/>
          </w:sdtPr>
          <w:sdtEndPr>
            <w:rPr>
              <w:rStyle w:val="Predvolenpsmoodseku"/>
            </w:rPr>
          </w:sdtEndPr>
          <w:sdtContent>
            <w:tc>
              <w:tcPr>
                <w:tcW w:w="4106" w:type="dxa"/>
              </w:tcPr>
              <w:p w14:paraId="756BE710" w14:textId="77777777" w:rsidR="00803E9E" w:rsidRDefault="00803E9E" w:rsidP="00ED0FFA">
                <w:pPr>
                  <w:pStyle w:val="Zakladny"/>
                </w:pPr>
                <w:r>
                  <w:t>Autor:</w:t>
                </w:r>
              </w:p>
            </w:tc>
          </w:sdtContent>
        </w:sdt>
        <w:tc>
          <w:tcPr>
            <w:tcW w:w="4394" w:type="dxa"/>
          </w:tcPr>
          <w:p w14:paraId="478C3F08" w14:textId="3EB6409B" w:rsidR="00803E9E" w:rsidRPr="0061717F" w:rsidRDefault="00000000" w:rsidP="00ED0FFA">
            <w:pPr>
              <w:pStyle w:val="Zakladny"/>
            </w:pPr>
            <w:sdt>
              <w:sdtPr>
                <w:id w:val="-1050230574"/>
                <w:placeholder>
                  <w:docPart w:val="8BD896A94F3A465D9AEF24D722119AE9"/>
                </w:placeholder>
              </w:sdtPr>
              <w:sdtContent>
                <w:r w:rsidR="00086104">
                  <w:t>Matúš Kuma</w:t>
                </w:r>
              </w:sdtContent>
            </w:sdt>
          </w:p>
        </w:tc>
      </w:tr>
      <w:tr w:rsidR="00803E9E" w:rsidRPr="0061717F" w14:paraId="4D7D769B" w14:textId="77777777" w:rsidTr="00416686">
        <w:tc>
          <w:tcPr>
            <w:tcW w:w="4106" w:type="dxa"/>
          </w:tcPr>
          <w:p w14:paraId="3ECBB720" w14:textId="77777777" w:rsidR="00803E9E" w:rsidRPr="0061717F" w:rsidRDefault="00000000" w:rsidP="00ED0FFA">
            <w:pPr>
              <w:pStyle w:val="Zakladny"/>
            </w:pPr>
            <w:sdt>
              <w:sdtPr>
                <w:id w:val="-1476834268"/>
                <w:lock w:val="contentLocked"/>
                <w:placeholder>
                  <w:docPart w:val="C767A0C393F647B6B56FEC918B25077F"/>
                </w:placeholder>
                <w:showingPlcHdr/>
              </w:sdtPr>
              <w:sdtContent>
                <w:r w:rsidR="00803E9E" w:rsidRPr="00803E9E">
                  <w:t>Superviso</w:t>
                </w:r>
                <w:r w:rsidR="00803E9E">
                  <w:t>r</w:t>
                </w:r>
                <w:r w:rsidR="00803E9E" w:rsidRPr="0061717F">
                  <w:t>:</w:t>
                </w:r>
              </w:sdtContent>
            </w:sdt>
          </w:p>
        </w:tc>
        <w:tc>
          <w:tcPr>
            <w:tcW w:w="4394" w:type="dxa"/>
          </w:tcPr>
          <w:p w14:paraId="283D29E8" w14:textId="2B6EBB12" w:rsidR="00803E9E" w:rsidRPr="0061717F" w:rsidRDefault="00000000" w:rsidP="00ED0FFA">
            <w:pPr>
              <w:pStyle w:val="Zakladny"/>
            </w:pPr>
            <w:sdt>
              <w:sdtPr>
                <w:id w:val="1333026269"/>
                <w:placeholder>
                  <w:docPart w:val="4E9CC5CC97734D6B9B4DFCE5E1AD6ADF"/>
                </w:placeholder>
              </w:sdtPr>
              <w:sdtContent>
                <w:r w:rsidR="00086104">
                  <w:t>Ing. Maroš Čavojský, PhD.</w:t>
                </w:r>
              </w:sdtContent>
            </w:sdt>
          </w:p>
        </w:tc>
      </w:tr>
      <w:tr w:rsidR="00803E9E" w:rsidRPr="0061717F" w14:paraId="402FAC8E" w14:textId="77777777" w:rsidTr="00416686">
        <w:sdt>
          <w:sdtPr>
            <w:rPr>
              <w:rStyle w:val="ZakladnyChar"/>
            </w:rPr>
            <w:id w:val="-2051219714"/>
            <w:lock w:val="contentLocked"/>
            <w:placeholder>
              <w:docPart w:val="3B5F13D398A64E8FA24B4FE4978FCE9C"/>
            </w:placeholder>
            <w:showingPlcHdr/>
          </w:sdtPr>
          <w:sdtEndPr>
            <w:rPr>
              <w:rStyle w:val="Predvolenpsmoodseku"/>
            </w:rPr>
          </w:sdtEndPr>
          <w:sdtContent>
            <w:tc>
              <w:tcPr>
                <w:tcW w:w="4106" w:type="dxa"/>
              </w:tcPr>
              <w:p w14:paraId="6C015562" w14:textId="77777777" w:rsidR="00803E9E" w:rsidRPr="0061717F" w:rsidRDefault="00803E9E" w:rsidP="00ED0FFA">
                <w:pPr>
                  <w:pStyle w:val="Zakladny"/>
                </w:pPr>
                <w:r>
                  <w:rPr>
                    <w:rStyle w:val="ZakladnyChar"/>
                  </w:rPr>
                  <w:t>Place and year</w:t>
                </w:r>
                <w:r w:rsidR="007E432B">
                  <w:rPr>
                    <w:rStyle w:val="ZakladnyChar"/>
                  </w:rPr>
                  <w:t xml:space="preserve"> of submission</w:t>
                </w:r>
                <w:r>
                  <w:t>:</w:t>
                </w:r>
              </w:p>
            </w:tc>
          </w:sdtContent>
        </w:sdt>
        <w:sdt>
          <w:sdtPr>
            <w:id w:val="609485119"/>
            <w:placeholder>
              <w:docPart w:val="50C236A0DDA54E31B152E531D86ED80C"/>
            </w:placeholder>
          </w:sdtPr>
          <w:sdtContent>
            <w:tc>
              <w:tcPr>
                <w:tcW w:w="4394" w:type="dxa"/>
              </w:tcPr>
              <w:p w14:paraId="0A357755" w14:textId="746605E2" w:rsidR="00803E9E" w:rsidRPr="0061717F" w:rsidRDefault="007938A0" w:rsidP="00ED0FFA">
                <w:pPr>
                  <w:pStyle w:val="Zakladny"/>
                </w:pPr>
                <w:r>
                  <w:t xml:space="preserve">Bratislava </w:t>
                </w:r>
                <w:r w:rsidR="00E93554">
                  <w:fldChar w:fldCharType="begin"/>
                </w:r>
                <w:r>
                  <w:instrText xml:space="preserve"> TIME \@ "yyyy" </w:instrText>
                </w:r>
                <w:r w:rsidR="00E93554">
                  <w:fldChar w:fldCharType="separate"/>
                </w:r>
                <w:r w:rsidR="002C55AC">
                  <w:rPr>
                    <w:noProof/>
                  </w:rPr>
                  <w:t>2024</w:t>
                </w:r>
                <w:r w:rsidR="00E93554">
                  <w:fldChar w:fldCharType="end"/>
                </w:r>
              </w:p>
            </w:tc>
          </w:sdtContent>
        </w:sdt>
      </w:tr>
    </w:tbl>
    <w:p w14:paraId="7FFB91A8" w14:textId="77777777" w:rsidR="00803E9E" w:rsidRDefault="00803E9E" w:rsidP="00416686"/>
    <w:p w14:paraId="710FE492" w14:textId="77777777" w:rsidR="0085760E" w:rsidRDefault="0085760E" w:rsidP="00416686"/>
    <w:p w14:paraId="09C0AFB3" w14:textId="77777777" w:rsidR="0085760E" w:rsidRDefault="0085760E" w:rsidP="00416686"/>
    <w:p w14:paraId="402126D7" w14:textId="77777777" w:rsidR="0085760E" w:rsidRDefault="0085760E" w:rsidP="00416686"/>
    <w:p w14:paraId="52DBE484" w14:textId="77777777" w:rsidR="0085760E" w:rsidRDefault="0085760E" w:rsidP="00416686"/>
    <w:p w14:paraId="58DA70B2" w14:textId="77777777" w:rsidR="0085760E" w:rsidRDefault="0085760E" w:rsidP="00416686"/>
    <w:p w14:paraId="4F224736" w14:textId="77777777" w:rsidR="0085760E" w:rsidRDefault="0085760E" w:rsidP="00416686"/>
    <w:p w14:paraId="7112C7B1" w14:textId="77777777" w:rsidR="0085760E" w:rsidRDefault="0085760E" w:rsidP="00416686"/>
    <w:p w14:paraId="7883D2C6" w14:textId="77777777" w:rsidR="0085760E" w:rsidRPr="00803E9E" w:rsidRDefault="0085760E" w:rsidP="00416686"/>
    <w:sdt>
      <w:sdtPr>
        <w:rPr>
          <w:rStyle w:val="ZakladnyChar"/>
        </w:rPr>
        <w:id w:val="132220108"/>
        <w:placeholder>
          <w:docPart w:val="257690EF8BDC40D9873BBCAA402EB80E"/>
        </w:placeholder>
        <w:showingPlcHdr/>
      </w:sdtPr>
      <w:sdtEndPr>
        <w:rPr>
          <w:rStyle w:val="Predvolenpsmoodseku"/>
        </w:rPr>
      </w:sdtEndPr>
      <w:sdtContent>
        <w:p w14:paraId="7439F155" w14:textId="77777777" w:rsidR="00803E9E" w:rsidRDefault="00803E9E" w:rsidP="00ED0FFA">
          <w:pPr>
            <w:pStyle w:val="Zakladny"/>
            <w:rPr>
              <w:rStyle w:val="ZakladnyChar"/>
            </w:rPr>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sdtContent>
    </w:sdt>
    <w:p w14:paraId="6DEC505F" w14:textId="77777777" w:rsidR="00803E9E" w:rsidRDefault="00803E9E" w:rsidP="00ED0FFA">
      <w:pPr>
        <w:pStyle w:val="Zakladny"/>
        <w:rPr>
          <w:rStyle w:val="ZakladnyChar"/>
        </w:rPr>
      </w:pPr>
    </w:p>
    <w:p w14:paraId="1DD44E84" w14:textId="77777777" w:rsidR="00803E9E" w:rsidRDefault="00000000" w:rsidP="00ED0FFA">
      <w:pPr>
        <w:pStyle w:val="Zakladny"/>
        <w:rPr>
          <w:rStyle w:val="ZakladnyChar"/>
        </w:rPr>
      </w:pPr>
      <w:sdt>
        <w:sdtPr>
          <w:id w:val="-270862774"/>
          <w:lock w:val="contentLocked"/>
          <w:placeholder>
            <w:docPart w:val="F422E4344DBA49F6A6026352F68F6610"/>
          </w:placeholder>
          <w:showingPlcHdr/>
        </w:sdtPr>
        <w:sdtContent>
          <w:r w:rsidR="00803E9E" w:rsidRPr="00E66E98">
            <w:t>K</w:t>
          </w:r>
          <w:r w:rsidR="000A10DD">
            <w:t>ey words</w:t>
          </w:r>
          <w:r w:rsidR="00803E9E" w:rsidRPr="00E66E98">
            <w:t>:</w:t>
          </w:r>
          <w:r w:rsidR="00803E9E">
            <w:tab/>
          </w:r>
        </w:sdtContent>
      </w:sdt>
      <w:sdt>
        <w:sdtPr>
          <w:rPr>
            <w:rStyle w:val="ZakladnyChar"/>
          </w:rPr>
          <w:id w:val="-709187070"/>
          <w:placeholder>
            <w:docPart w:val="1534309674BF456187327248D1034407"/>
          </w:placeholder>
          <w:showingPlcHdr/>
        </w:sdtPr>
        <w:sdtEndPr>
          <w:rPr>
            <w:rStyle w:val="Predvolenpsmoodseku"/>
          </w:rPr>
        </w:sdtEndPr>
        <w:sdtContent>
          <w:r w:rsidR="00803E9E" w:rsidRPr="007938A0">
            <w:t>Sem vložte 3 - 5 kľúčových slov</w:t>
          </w:r>
        </w:sdtContent>
      </w:sdt>
    </w:p>
    <w:p w14:paraId="74D4D71F" w14:textId="77777777" w:rsidR="000A10DD" w:rsidRDefault="000A10DD" w:rsidP="00ED0FFA">
      <w:pPr>
        <w:pStyle w:val="Zakladny"/>
        <w:sectPr w:rsidR="000A10DD" w:rsidSect="00841FDD">
          <w:pgSz w:w="11906" w:h="16838"/>
          <w:pgMar w:top="1701" w:right="1418" w:bottom="1701" w:left="1701" w:header="709" w:footer="709" w:gutter="0"/>
          <w:cols w:space="708"/>
          <w:docGrid w:linePitch="360"/>
        </w:sectPr>
      </w:pPr>
    </w:p>
    <w:sdt>
      <w:sdtPr>
        <w:id w:val="722799767"/>
        <w:placeholder>
          <w:docPart w:val="26E18BDF4B484C46A137A661E29B1A93"/>
        </w:placeholder>
        <w:temporary/>
        <w:showingPlcHdr/>
      </w:sdtPr>
      <w:sdtContent>
        <w:p w14:paraId="244DB0CE" w14:textId="77777777" w:rsidR="00C87A2B" w:rsidRDefault="00C87A2B" w:rsidP="00ED0FFA">
          <w:pPr>
            <w:pStyle w:val="Zakladny"/>
          </w:pPr>
          <w:r>
            <w:rPr>
              <w:rStyle w:val="Nadpis1rovneChar"/>
            </w:rPr>
            <w:t>Vyhlásenie autora</w:t>
          </w:r>
        </w:p>
      </w:sdtContent>
    </w:sdt>
    <w:p w14:paraId="5384A215" w14:textId="24896050" w:rsidR="005A315A" w:rsidRDefault="00000000" w:rsidP="00ED0FFA">
      <w:pPr>
        <w:pStyle w:val="Zakladny"/>
        <w:rPr>
          <w:rStyle w:val="ZakladnyChar"/>
        </w:rPr>
      </w:pPr>
      <w:sdt>
        <w:sdtPr>
          <w:id w:val="1923064569"/>
          <w:placeholder>
            <w:docPart w:val="2D77F91927734F33B0C5547EEEACB759"/>
          </w:placeholder>
          <w:dropDownList>
            <w:listItem w:value="Choose an item."/>
            <w:listItem w:displayText="Podpísaný " w:value="Podpísaný "/>
            <w:listItem w:displayText="Podpísaná" w:value="Podpísaná"/>
          </w:dropDownList>
        </w:sdtPr>
        <w:sdtContent>
          <w:r w:rsidR="00086104">
            <w:t xml:space="preserve">Podpísaný </w:t>
          </w:r>
        </w:sdtContent>
      </w:sdt>
      <w:r w:rsidR="005A315A">
        <w:t xml:space="preserve"> </w:t>
      </w:r>
      <w:sdt>
        <w:sdtPr>
          <w:rPr>
            <w:rStyle w:val="ZakladnyChar"/>
          </w:rPr>
          <w:id w:val="-766079281"/>
          <w:placeholder>
            <w:docPart w:val="DE7A6B5D3CD742C5ACC6255F77764C86"/>
          </w:placeholder>
        </w:sdtPr>
        <w:sdtEndPr>
          <w:rPr>
            <w:rStyle w:val="Predvolenpsmoodseku"/>
          </w:rPr>
        </w:sdtEndPr>
        <w:sdtContent>
          <w:r w:rsidR="00086104">
            <w:rPr>
              <w:rStyle w:val="ZakladnyChar"/>
            </w:rPr>
            <w:t>Matúš Kuma</w:t>
          </w:r>
        </w:sdtContent>
      </w:sdt>
      <w:r w:rsidR="005A315A">
        <w:rPr>
          <w:rStyle w:val="ZakladnyChar"/>
        </w:rPr>
        <w:t xml:space="preserve"> </w:t>
      </w:r>
      <w:sdt>
        <w:sdtPr>
          <w:rPr>
            <w:rStyle w:val="ZakladnyChar"/>
          </w:rPr>
          <w:id w:val="1208382148"/>
          <w:lock w:val="sdtContentLocked"/>
          <w:placeholder>
            <w:docPart w:val="7621C49248EB4761B4F5F9C12DE75925"/>
          </w:placeholder>
          <w:showingPlcHdr/>
        </w:sdtPr>
        <w:sdtContent>
          <w:r w:rsidR="005A315A">
            <w:t xml:space="preserve">čestne vyhlasujem, že som </w:t>
          </w:r>
        </w:sdtContent>
      </w:sdt>
      <w:sdt>
        <w:sdtPr>
          <w:rPr>
            <w:rStyle w:val="ZakladnyChar"/>
          </w:rPr>
          <w:id w:val="-791131399"/>
          <w:placeholder>
            <w:docPart w:val="4E709548127F409DBC724B86B92ABEBD"/>
          </w:placeholder>
          <w:dropDownList>
            <w:listItem w:value="Choose an item."/>
            <w:listItem w:displayText="Bakalársku prácu" w:value="Bakalársku prácu"/>
            <w:listItem w:displayText="Diplomovú prácu" w:value="Diplomovú prácu"/>
          </w:dropDownList>
        </w:sdtPr>
        <w:sdtContent>
          <w:r w:rsidR="00086104">
            <w:rPr>
              <w:rStyle w:val="ZakladnyChar"/>
            </w:rPr>
            <w:t>Bakalársku prácu</w:t>
          </w:r>
        </w:sdtContent>
      </w:sdt>
      <w:r w:rsidR="005A315A">
        <w:rPr>
          <w:rStyle w:val="ZakladnyChar"/>
        </w:rPr>
        <w:t xml:space="preserve"> </w:t>
      </w:r>
      <w:sdt>
        <w:sdtPr>
          <w:rPr>
            <w:rStyle w:val="ZakladnyChar"/>
          </w:rPr>
          <w:id w:val="-497967723"/>
          <w:placeholder>
            <w:docPart w:val="BD98282C17694588905F4C6CB2CD94EA"/>
          </w:placeholder>
        </w:sdtPr>
        <w:sdtContent>
          <w:r w:rsidR="00086104">
            <w:rPr>
              <w:rStyle w:val="ZakladnyChar"/>
            </w:rPr>
            <w:t>Automatizované obchodovanie</w:t>
          </w:r>
        </w:sdtContent>
      </w:sdt>
      <w:r w:rsidR="005A315A">
        <w:rPr>
          <w:rStyle w:val="ZakladnyChar"/>
        </w:rPr>
        <w:t xml:space="preserve"> </w:t>
      </w:r>
      <w:sdt>
        <w:sdtPr>
          <w:rPr>
            <w:rStyle w:val="ZakladnyChar"/>
          </w:rPr>
          <w:id w:val="920070302"/>
          <w:placeholder>
            <w:docPart w:val="213F6ABAE4324F88AABC7C278F7A803F"/>
          </w:placeholder>
          <w:dropDownList>
            <w:listItem w:value="Choose an item."/>
            <w:listItem w:displayText="vypracoval" w:value="vypracoval"/>
            <w:listItem w:displayText="vypracovala" w:value="vypracovala"/>
          </w:dropDownList>
        </w:sdtPr>
        <w:sdtContent>
          <w:r w:rsidR="00086104">
            <w:rPr>
              <w:rStyle w:val="ZakladnyChar"/>
            </w:rPr>
            <w:t>vypracoval</w:t>
          </w:r>
        </w:sdtContent>
      </w:sdt>
      <w:r w:rsidR="005A315A">
        <w:rPr>
          <w:rStyle w:val="ZakladnyChar"/>
        </w:rPr>
        <w:t xml:space="preserve"> </w:t>
      </w:r>
      <w:sdt>
        <w:sdtPr>
          <w:rPr>
            <w:rStyle w:val="ZakladnyChar"/>
          </w:rPr>
          <w:id w:val="1147706249"/>
          <w:lock w:val="sdtContentLocked"/>
          <w:placeholder>
            <w:docPart w:val="4876485574054350A9BE37C82F0757CD"/>
          </w:placeholder>
          <w:showingPlcHdr/>
        </w:sdtPr>
        <w:sdtContent>
          <w:r w:rsidR="005A315A">
            <w:t>na základe poznatkov získaných počas štúdia a informácií z dostupnej literatúry uvedenej v práci.</w:t>
          </w:r>
        </w:sdtContent>
      </w:sdt>
    </w:p>
    <w:p w14:paraId="224AD1E7" w14:textId="6EB99A21" w:rsidR="005A315A" w:rsidRDefault="00000000" w:rsidP="00ED0FFA">
      <w:pPr>
        <w:pStyle w:val="Zakladny"/>
        <w:rPr>
          <w:rStyle w:val="ZakladnyChar"/>
        </w:rPr>
      </w:pPr>
      <w:sdt>
        <w:sdtPr>
          <w:rPr>
            <w:rStyle w:val="ZakladnyChar"/>
          </w:rPr>
          <w:id w:val="2014335351"/>
          <w:lock w:val="sdtContentLocked"/>
          <w:placeholder>
            <w:docPart w:val="4BF670B0C7504246A24E12C18A4885E3"/>
          </w:placeholder>
          <w:showingPlcHdr/>
        </w:sdtPr>
        <w:sdtEndPr>
          <w:rPr>
            <w:rStyle w:val="Predvolenpsmoodseku"/>
          </w:rPr>
        </w:sdtEndPr>
        <w:sdtContent>
          <w:r w:rsidR="005A315A">
            <w:t xml:space="preserve">Uvedenú prácu som </w:t>
          </w:r>
        </w:sdtContent>
      </w:sdt>
      <w:r w:rsidR="005A315A">
        <w:t xml:space="preserve"> </w:t>
      </w:r>
      <w:sdt>
        <w:sdtPr>
          <w:rPr>
            <w:rStyle w:val="ZakladnyChar"/>
          </w:rPr>
          <w:id w:val="-1281721026"/>
          <w:placeholder>
            <w:docPart w:val="0662F2C63D734718B2466BD14F0D527A"/>
          </w:placeholder>
          <w:dropDownList>
            <w:listItem w:value="Choose an item."/>
            <w:listItem w:displayText="vypracoval" w:value="vypracoval"/>
            <w:listItem w:displayText="vypracovala" w:value="vypracovala"/>
          </w:dropDownList>
        </w:sdtPr>
        <w:sdtContent>
          <w:r w:rsidR="00086104">
            <w:rPr>
              <w:rStyle w:val="ZakladnyChar"/>
            </w:rPr>
            <w:t>vypracoval</w:t>
          </w:r>
        </w:sdtContent>
      </w:sdt>
      <w:r w:rsidR="005A315A">
        <w:rPr>
          <w:rStyle w:val="ZakladnyChar"/>
        </w:rPr>
        <w:t xml:space="preserve"> </w:t>
      </w:r>
      <w:sdt>
        <w:sdtPr>
          <w:rPr>
            <w:rStyle w:val="ZakladnyChar"/>
          </w:rPr>
          <w:id w:val="-1312858951"/>
          <w:lock w:val="sdtContentLocked"/>
          <w:placeholder>
            <w:docPart w:val="B2853A9B9BD643D08950F7194A402D6D"/>
          </w:placeholder>
          <w:showingPlcHdr/>
        </w:sdtPr>
        <w:sdtContent>
          <w:r w:rsidR="005A315A" w:rsidRPr="005A315A">
            <w:t>pod vedením</w:t>
          </w:r>
          <w:r w:rsidR="005A315A">
            <w:rPr>
              <w:rFonts w:ascii="Arial" w:hAnsi="Arial" w:cs="Arial"/>
              <w:szCs w:val="20"/>
            </w:rPr>
            <w:t xml:space="preserve"> </w:t>
          </w:r>
        </w:sdtContent>
      </w:sdt>
      <w:r w:rsidR="005A315A">
        <w:rPr>
          <w:rStyle w:val="ZakladnyChar"/>
        </w:rPr>
        <w:t xml:space="preserve"> </w:t>
      </w:r>
      <w:sdt>
        <w:sdtPr>
          <w:rPr>
            <w:rStyle w:val="ZakladnyChar"/>
          </w:rPr>
          <w:id w:val="73337434"/>
          <w:placeholder>
            <w:docPart w:val="2EE55DD72D16403D9E78D0000FE2F77C"/>
          </w:placeholder>
        </w:sdtPr>
        <w:sdtContent>
          <w:r w:rsidR="00086104">
            <w:rPr>
              <w:rStyle w:val="ZakladnyChar"/>
            </w:rPr>
            <w:t>Ing. Maroša Čavojského, Ph</w:t>
          </w:r>
        </w:sdtContent>
      </w:sdt>
      <w:r w:rsidR="00086104">
        <w:rPr>
          <w:rStyle w:val="ZakladnyChar"/>
        </w:rPr>
        <w:t>D</w:t>
      </w:r>
      <w:r w:rsidR="000A1115">
        <w:rPr>
          <w:rStyle w:val="ZakladnyChar"/>
        </w:rPr>
        <w:t>.</w:t>
      </w:r>
      <w:r w:rsidR="00086104">
        <w:rPr>
          <w:rStyle w:val="ZakladnyChar"/>
        </w:rPr>
        <w:t>.</w:t>
      </w:r>
    </w:p>
    <w:p w14:paraId="2B634F54" w14:textId="77777777" w:rsidR="000A1115" w:rsidRDefault="000A1115" w:rsidP="00ED0FFA">
      <w:pPr>
        <w:pStyle w:val="Zakladny"/>
        <w:rPr>
          <w:rStyle w:val="ZakladnyChar"/>
        </w:rPr>
      </w:pPr>
    </w:p>
    <w:p w14:paraId="1BE71D23" w14:textId="46639858" w:rsidR="000A1115" w:rsidRDefault="00000000" w:rsidP="00ED0FFA">
      <w:pPr>
        <w:pStyle w:val="Zakladny"/>
        <w:rPr>
          <w:rStyle w:val="ZakladnyChar"/>
        </w:rPr>
      </w:pPr>
      <w:sdt>
        <w:sdtPr>
          <w:rPr>
            <w:rStyle w:val="ZakladnyChar"/>
          </w:rPr>
          <w:id w:val="-344781058"/>
          <w:lock w:val="sdtContentLocked"/>
          <w:placeholder>
            <w:docPart w:val="2A4767DF51964A07AD132662F01F3E66"/>
          </w:placeholder>
          <w:showingPlcHdr/>
        </w:sdtPr>
        <w:sdtContent>
          <w:r w:rsidR="000A1115">
            <w:rPr>
              <w:rStyle w:val="ZakladnyChar"/>
            </w:rPr>
            <w:t>V </w:t>
          </w:r>
          <w:r w:rsidR="000A1115" w:rsidRPr="000A1115">
            <w:rPr>
              <w:rStyle w:val="ZakladnyChar"/>
            </w:rPr>
            <w:t>Bratislave</w:t>
          </w:r>
          <w:r w:rsidR="000A1115">
            <w:rPr>
              <w:rStyle w:val="ZakladnyChar"/>
            </w:rPr>
            <w:t xml:space="preserve"> dňa </w:t>
          </w:r>
        </w:sdtContent>
      </w:sdt>
      <w:r w:rsidR="000A1115">
        <w:rPr>
          <w:rStyle w:val="ZakladnyChar"/>
        </w:rPr>
        <w:t xml:space="preserve"> </w:t>
      </w:r>
      <w:r w:rsidR="00E93554">
        <w:rPr>
          <w:rStyle w:val="ZakladnyChar"/>
        </w:rPr>
        <w:fldChar w:fldCharType="begin"/>
      </w:r>
      <w:r w:rsidR="000A1115" w:rsidRPr="000A1115">
        <w:rPr>
          <w:rStyle w:val="ZakladnyChar"/>
        </w:rPr>
        <w:instrText xml:space="preserve"> TIME \@ "dd.MM.yyyy" </w:instrText>
      </w:r>
      <w:r w:rsidR="00E93554">
        <w:rPr>
          <w:rStyle w:val="ZakladnyChar"/>
        </w:rPr>
        <w:fldChar w:fldCharType="separate"/>
      </w:r>
      <w:r w:rsidR="002C55AC">
        <w:rPr>
          <w:rStyle w:val="ZakladnyChar"/>
          <w:noProof/>
        </w:rPr>
        <w:t>03.05.2024</w:t>
      </w:r>
      <w:r w:rsidR="00E93554">
        <w:rPr>
          <w:rStyle w:val="ZakladnyChar"/>
        </w:rPr>
        <w:fldChar w:fldCharType="end"/>
      </w:r>
      <w:r w:rsidR="00086104">
        <w:rPr>
          <w:rStyle w:val="ZakladnyChar"/>
        </w:rPr>
        <w:t xml:space="preserve"> //</w:t>
      </w:r>
      <w:r w:rsidR="009B02ED">
        <w:rPr>
          <w:rStyle w:val="ZakladnyChar"/>
        </w:rPr>
        <w:t>bude sa upravovat este</w:t>
      </w:r>
    </w:p>
    <w:p w14:paraId="0C559678" w14:textId="77777777" w:rsidR="000A1115" w:rsidRDefault="000A1115" w:rsidP="00ED0FFA">
      <w:pPr>
        <w:pStyle w:val="Zakladny"/>
        <w:rPr>
          <w:rStyle w:val="ZakladnyChar"/>
        </w:rPr>
      </w:pPr>
    </w:p>
    <w:p w14:paraId="4A7A2966" w14:textId="77777777" w:rsidR="000A1115" w:rsidRDefault="000A1115" w:rsidP="00ED0FFA">
      <w:pPr>
        <w:pStyle w:val="Zakladny"/>
        <w:rPr>
          <w:rStyle w:val="ZakladnyChar"/>
        </w:rPr>
      </w:pPr>
    </w:p>
    <w:p w14:paraId="4B93038C" w14:textId="77777777" w:rsidR="000A1115" w:rsidRDefault="000A1115" w:rsidP="00ED0FFA">
      <w:pPr>
        <w:pStyle w:val="Zakladny"/>
        <w:rPr>
          <w:rStyle w:val="ZakladnyChar"/>
        </w:rPr>
      </w:pPr>
    </w:p>
    <w:p w14:paraId="61FBF55D" w14:textId="77777777" w:rsidR="000A1115" w:rsidRDefault="000A1115" w:rsidP="00ED0FFA">
      <w:pPr>
        <w:pStyle w:val="Zakladny"/>
        <w:rPr>
          <w:rStyle w:val="ZakladnyChar"/>
        </w:rPr>
      </w:pPr>
    </w:p>
    <w:sdt>
      <w:sdtPr>
        <w:rPr>
          <w:rStyle w:val="ZakladnyChar"/>
        </w:rPr>
        <w:id w:val="-1942518109"/>
        <w:placeholder>
          <w:docPart w:val="A7C33296D8714E568D53495B9B6CC235"/>
        </w:placeholder>
        <w:showingPlcHdr/>
      </w:sdtPr>
      <w:sdtContent>
        <w:p w14:paraId="1A00D305" w14:textId="77777777" w:rsidR="000A1115" w:rsidRDefault="000A1115" w:rsidP="00ED0FFA">
          <w:pPr>
            <w:pStyle w:val="Zakladny"/>
            <w:rPr>
              <w:rStyle w:val="ZakladnyChar"/>
            </w:rPr>
          </w:pPr>
          <w:r>
            <w:rPr>
              <w:rStyle w:val="ZakladnyChar"/>
            </w:rPr>
            <w:t>..................................................</w:t>
          </w:r>
        </w:p>
        <w:p w14:paraId="2CAC1F50" w14:textId="77777777" w:rsidR="000A1115" w:rsidRDefault="000A1115" w:rsidP="00ED0FFA">
          <w:pPr>
            <w:pStyle w:val="Zakladny"/>
            <w:rPr>
              <w:rStyle w:val="ZakladnyChar"/>
            </w:rPr>
          </w:pPr>
          <w:r>
            <w:rPr>
              <w:rStyle w:val="ZakladnyChar"/>
            </w:rPr>
            <w:t>podpis autora</w:t>
          </w:r>
        </w:p>
      </w:sdtContent>
    </w:sdt>
    <w:p w14:paraId="623A1840" w14:textId="77777777" w:rsidR="000A1115" w:rsidRDefault="000A1115" w:rsidP="00ED0FFA">
      <w:pPr>
        <w:pStyle w:val="Zakladny"/>
      </w:pPr>
    </w:p>
    <w:p w14:paraId="69C1476F" w14:textId="77777777" w:rsidR="00D423D1" w:rsidRDefault="00D423D1" w:rsidP="00ED0FFA">
      <w:pPr>
        <w:pStyle w:val="Zakladny"/>
        <w:sectPr w:rsidR="00D423D1" w:rsidSect="00841FDD">
          <w:pgSz w:w="11906" w:h="16838" w:code="9"/>
          <w:pgMar w:top="1701" w:right="1418" w:bottom="1701" w:left="1701" w:header="709" w:footer="709" w:gutter="0"/>
          <w:cols w:space="708"/>
          <w:docGrid w:linePitch="360"/>
        </w:sectPr>
      </w:pPr>
    </w:p>
    <w:sdt>
      <w:sdtPr>
        <w:id w:val="2133514221"/>
        <w:placeholder>
          <w:docPart w:val="C5C26546B58C44DD95F2767A872A16A3"/>
        </w:placeholder>
        <w:temporary/>
        <w:showingPlcHdr/>
      </w:sdtPr>
      <w:sdtContent>
        <w:p w14:paraId="36DE54A7" w14:textId="77777777" w:rsidR="000A1115" w:rsidRDefault="000B31CF" w:rsidP="00ED0FFA">
          <w:pPr>
            <w:pStyle w:val="Zakladny"/>
          </w:pPr>
          <w:r w:rsidRPr="000A1115">
            <w:rPr>
              <w:rStyle w:val="Nadpis1rovneChar"/>
            </w:rPr>
            <w:t>Poďakovanie</w:t>
          </w:r>
        </w:p>
      </w:sdtContent>
    </w:sdt>
    <w:sdt>
      <w:sdtPr>
        <w:rPr>
          <w:rStyle w:val="ZakladnyChar"/>
        </w:rPr>
        <w:id w:val="-1404445961"/>
        <w:placeholder>
          <w:docPart w:val="793E4E1632B34FD9B3EF2B9D2EBAB836"/>
        </w:placeholder>
        <w:showingPlcHdr/>
      </w:sdtPr>
      <w:sdtEndPr>
        <w:rPr>
          <w:rStyle w:val="Predvolenpsmoodseku"/>
        </w:rPr>
      </w:sdtEndPr>
      <w:sdtContent>
        <w:p w14:paraId="0A6250A8" w14:textId="77777777" w:rsidR="000A1115" w:rsidRDefault="00B0710D" w:rsidP="00ED0FFA">
          <w:pPr>
            <w:pStyle w:val="Zakladny"/>
          </w:pPr>
          <w:r w:rsidRPr="007938A0">
            <w:t>Sem môžete vložiť ďakovný text. Spravidla sa ďakuje vedúcemu práce, prípadne konzultantovi. Poďakovanie nie je povinná súčasť práce.</w:t>
          </w:r>
        </w:p>
      </w:sdtContent>
    </w:sdt>
    <w:p w14:paraId="78BCE32B" w14:textId="77777777" w:rsidR="00D004AE" w:rsidRDefault="00D004AE" w:rsidP="00ED0FFA">
      <w:pPr>
        <w:pStyle w:val="Zakladny"/>
      </w:pPr>
    </w:p>
    <w:p w14:paraId="0163D3EC" w14:textId="77777777" w:rsidR="00B93674" w:rsidRDefault="00B93674" w:rsidP="00ED0FFA">
      <w:pPr>
        <w:pStyle w:val="Zakladny"/>
      </w:pPr>
    </w:p>
    <w:p w14:paraId="6DC5BC67" w14:textId="77777777" w:rsidR="000A4698" w:rsidRDefault="000A4698" w:rsidP="00ED0FFA">
      <w:pPr>
        <w:pStyle w:val="Zakladny"/>
        <w:sectPr w:rsidR="000A4698" w:rsidSect="00841FDD">
          <w:pgSz w:w="11906" w:h="16838" w:code="9"/>
          <w:pgMar w:top="1701" w:right="1418" w:bottom="1701" w:left="1701" w:header="709" w:footer="709" w:gutter="0"/>
          <w:cols w:space="708"/>
          <w:docGrid w:linePitch="360"/>
        </w:sectPr>
      </w:pPr>
    </w:p>
    <w:sdt>
      <w:sdtPr>
        <w:id w:val="-1404914165"/>
        <w:lock w:val="sdtContentLocked"/>
        <w:placeholder>
          <w:docPart w:val="D53725ED0EDA4E54AACAEAF0A7CBF3EB"/>
        </w:placeholder>
        <w:showingPlcHdr/>
      </w:sdtPr>
      <w:sdtContent>
        <w:p w14:paraId="55D9BA0C" w14:textId="77777777" w:rsidR="00D004AE" w:rsidRDefault="00D004AE" w:rsidP="00ED0FFA">
          <w:pPr>
            <w:pStyle w:val="Zakladny"/>
          </w:pPr>
          <w:r w:rsidRPr="00D004AE">
            <w:rPr>
              <w:rStyle w:val="Nadpis1rovne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1CC342B1" w14:textId="77777777" w:rsidR="00E634E4" w:rsidRDefault="00E634E4" w:rsidP="00E634E4">
          <w:pPr>
            <w:pStyle w:val="Hlavikaobsahu"/>
            <w:numPr>
              <w:ilvl w:val="0"/>
              <w:numId w:val="0"/>
            </w:numPr>
          </w:pPr>
        </w:p>
        <w:p w14:paraId="09E23C19" w14:textId="77777777" w:rsidR="00D87248" w:rsidRDefault="00E93554" w:rsidP="00ED0FFA">
          <w:pPr>
            <w:pStyle w:val="Zakladny"/>
            <w:rPr>
              <w:rFonts w:asciiTheme="minorHAnsi" w:hAnsiTheme="minorHAnsi" w:cstheme="minorBidi"/>
              <w:noProof/>
              <w:sz w:val="22"/>
              <w:szCs w:val="22"/>
              <w:lang w:eastAsia="sk-SK"/>
            </w:rPr>
          </w:pPr>
          <w:r>
            <w:rPr>
              <w:b/>
            </w:rPr>
            <w:fldChar w:fldCharType="begin"/>
          </w:r>
          <w:r w:rsidR="008E34D8">
            <w:instrText xml:space="preserve"> TOC \t "Nadpis 1.úrovne;1;Nadpis 2.urovne;2;Nadpis 3.urovne;3;Nadpis nečíslovaný;1" </w:instrText>
          </w:r>
          <w:r>
            <w:rPr>
              <w:b/>
            </w:rPr>
            <w:fldChar w:fldCharType="separate"/>
          </w:r>
          <w:r w:rsidR="00D87248">
            <w:rPr>
              <w:noProof/>
            </w:rPr>
            <w:t>Úvod</w:t>
          </w:r>
          <w:r w:rsidR="00D87248">
            <w:rPr>
              <w:rFonts w:asciiTheme="minorHAnsi" w:hAnsiTheme="minorHAnsi" w:cstheme="minorBidi"/>
              <w:noProof/>
              <w:sz w:val="22"/>
              <w:szCs w:val="22"/>
              <w:lang w:eastAsia="sk-SK"/>
            </w:rPr>
            <w:tab/>
          </w:r>
          <w:r w:rsidR="00D87248">
            <w:rPr>
              <w:noProof/>
            </w:rPr>
            <w:tab/>
          </w:r>
          <w:r w:rsidR="00D87248">
            <w:rPr>
              <w:noProof/>
            </w:rPr>
            <w:fldChar w:fldCharType="begin"/>
          </w:r>
          <w:r w:rsidR="00D87248">
            <w:rPr>
              <w:noProof/>
            </w:rPr>
            <w:instrText xml:space="preserve"> PAGEREF _Toc383983226 \h </w:instrText>
          </w:r>
          <w:r w:rsidR="00D87248">
            <w:rPr>
              <w:noProof/>
            </w:rPr>
          </w:r>
          <w:r w:rsidR="00D87248">
            <w:rPr>
              <w:noProof/>
            </w:rPr>
            <w:fldChar w:fldCharType="separate"/>
          </w:r>
          <w:r w:rsidR="00CE7C16">
            <w:rPr>
              <w:noProof/>
            </w:rPr>
            <w:t>1</w:t>
          </w:r>
          <w:r w:rsidR="00D87248">
            <w:rPr>
              <w:noProof/>
            </w:rPr>
            <w:fldChar w:fldCharType="end"/>
          </w:r>
        </w:p>
        <w:p w14:paraId="47283C9C" w14:textId="77777777" w:rsidR="00D87248" w:rsidRDefault="00D87248" w:rsidP="00ED0FFA">
          <w:pPr>
            <w:pStyle w:val="Zakladny"/>
            <w:rPr>
              <w:rFonts w:asciiTheme="minorHAnsi" w:hAnsiTheme="minorHAnsi" w:cstheme="minorBidi"/>
              <w:noProof/>
              <w:sz w:val="22"/>
              <w:szCs w:val="22"/>
              <w:lang w:eastAsia="sk-SK"/>
            </w:rPr>
          </w:pPr>
          <w:r>
            <w:rPr>
              <w:noProof/>
            </w:rPr>
            <w:t>1</w:t>
          </w:r>
          <w:r>
            <w:rPr>
              <w:rFonts w:asciiTheme="minorHAnsi" w:hAnsiTheme="minorHAnsi" w:cstheme="minorBidi"/>
              <w:noProof/>
              <w:sz w:val="22"/>
              <w:szCs w:val="22"/>
              <w:lang w:eastAsia="sk-SK"/>
            </w:rPr>
            <w:tab/>
          </w:r>
          <w:r>
            <w:rPr>
              <w:noProof/>
            </w:rPr>
            <w:t>Forma a náplň práce</w:t>
          </w:r>
          <w:r>
            <w:rPr>
              <w:noProof/>
            </w:rPr>
            <w:tab/>
          </w:r>
          <w:r>
            <w:rPr>
              <w:noProof/>
            </w:rPr>
            <w:fldChar w:fldCharType="begin"/>
          </w:r>
          <w:r>
            <w:rPr>
              <w:noProof/>
            </w:rPr>
            <w:instrText xml:space="preserve"> PAGEREF _Toc383983227 \h </w:instrText>
          </w:r>
          <w:r>
            <w:rPr>
              <w:noProof/>
            </w:rPr>
          </w:r>
          <w:r>
            <w:rPr>
              <w:noProof/>
            </w:rPr>
            <w:fldChar w:fldCharType="separate"/>
          </w:r>
          <w:r w:rsidR="00CE7C16">
            <w:rPr>
              <w:noProof/>
            </w:rPr>
            <w:t>2</w:t>
          </w:r>
          <w:r>
            <w:rPr>
              <w:noProof/>
            </w:rPr>
            <w:fldChar w:fldCharType="end"/>
          </w:r>
        </w:p>
        <w:p w14:paraId="6DAA08FB" w14:textId="77777777" w:rsidR="00D87248" w:rsidRPr="00B00029" w:rsidRDefault="00D87248" w:rsidP="00ED0FFA">
          <w:pPr>
            <w:pStyle w:val="Zakladny"/>
            <w:rPr>
              <w:rFonts w:asciiTheme="minorHAnsi" w:hAnsiTheme="minorHAnsi" w:cstheme="minorBidi"/>
              <w:noProof/>
              <w:sz w:val="22"/>
              <w:szCs w:val="22"/>
              <w:lang w:eastAsia="sk-SK"/>
            </w:rPr>
          </w:pPr>
          <w:r w:rsidRPr="00B00029">
            <w:rPr>
              <w:noProof/>
            </w:rPr>
            <w:t>2</w:t>
          </w:r>
          <w:r w:rsidRPr="00B00029">
            <w:rPr>
              <w:rFonts w:asciiTheme="minorHAnsi" w:hAnsiTheme="minorHAnsi" w:cstheme="minorBidi"/>
              <w:noProof/>
              <w:sz w:val="22"/>
              <w:szCs w:val="22"/>
              <w:lang w:eastAsia="sk-SK"/>
            </w:rPr>
            <w:tab/>
          </w:r>
          <w:r w:rsidRPr="00B00029">
            <w:rPr>
              <w:noProof/>
            </w:rPr>
            <w:t>Jadro</w:t>
          </w:r>
          <w:r w:rsidRPr="00B00029">
            <w:rPr>
              <w:noProof/>
            </w:rPr>
            <w:tab/>
          </w:r>
          <w:r>
            <w:rPr>
              <w:noProof/>
            </w:rPr>
            <w:fldChar w:fldCharType="begin"/>
          </w:r>
          <w:r w:rsidRPr="00B00029">
            <w:rPr>
              <w:noProof/>
            </w:rPr>
            <w:instrText xml:space="preserve"> PAGEREF _Toc383983228 \h </w:instrText>
          </w:r>
          <w:r>
            <w:rPr>
              <w:noProof/>
            </w:rPr>
          </w:r>
          <w:r>
            <w:rPr>
              <w:noProof/>
            </w:rPr>
            <w:fldChar w:fldCharType="separate"/>
          </w:r>
          <w:r w:rsidR="00CE7C16" w:rsidRPr="00B00029">
            <w:rPr>
              <w:noProof/>
            </w:rPr>
            <w:t>3</w:t>
          </w:r>
          <w:r>
            <w:rPr>
              <w:noProof/>
            </w:rPr>
            <w:fldChar w:fldCharType="end"/>
          </w:r>
        </w:p>
        <w:p w14:paraId="2F277CFF" w14:textId="77777777" w:rsidR="00D87248" w:rsidRDefault="00D87248">
          <w:pPr>
            <w:pStyle w:val="Obsah2"/>
            <w:tabs>
              <w:tab w:val="left" w:pos="851"/>
              <w:tab w:val="right" w:leader="dot" w:pos="8777"/>
            </w:tabs>
            <w:rPr>
              <w:rFonts w:asciiTheme="minorHAnsi" w:hAnsiTheme="minorHAnsi" w:cstheme="minorBidi"/>
              <w:noProof/>
              <w:lang w:val="sk-SK" w:eastAsia="sk-SK"/>
            </w:rPr>
          </w:pPr>
          <w:r w:rsidRPr="00D87248">
            <w:rPr>
              <w:noProof/>
              <w:lang w:val="sk-SK"/>
            </w:rPr>
            <w:t>2.1</w:t>
          </w:r>
          <w:r>
            <w:rPr>
              <w:rFonts w:asciiTheme="minorHAnsi" w:hAnsiTheme="minorHAnsi" w:cstheme="minorBidi"/>
              <w:noProof/>
              <w:lang w:val="sk-SK" w:eastAsia="sk-SK"/>
            </w:rPr>
            <w:tab/>
          </w:r>
          <w:r w:rsidRPr="00D87248">
            <w:rPr>
              <w:noProof/>
              <w:lang w:val="sk-SK"/>
            </w:rPr>
            <w:t>Analýza problému – Súčasný stav riešenej problematiky</w:t>
          </w:r>
          <w:r w:rsidRPr="00D87248">
            <w:rPr>
              <w:noProof/>
              <w:lang w:val="sk-SK"/>
            </w:rPr>
            <w:tab/>
          </w:r>
          <w:r>
            <w:rPr>
              <w:noProof/>
            </w:rPr>
            <w:fldChar w:fldCharType="begin"/>
          </w:r>
          <w:r w:rsidRPr="00D87248">
            <w:rPr>
              <w:noProof/>
              <w:lang w:val="sk-SK"/>
            </w:rPr>
            <w:instrText xml:space="preserve"> PAGEREF _Toc383983229 \h </w:instrText>
          </w:r>
          <w:r>
            <w:rPr>
              <w:noProof/>
            </w:rPr>
          </w:r>
          <w:r>
            <w:rPr>
              <w:noProof/>
            </w:rPr>
            <w:fldChar w:fldCharType="separate"/>
          </w:r>
          <w:r w:rsidR="00CE7C16">
            <w:rPr>
              <w:noProof/>
              <w:lang w:val="sk-SK"/>
            </w:rPr>
            <w:t>3</w:t>
          </w:r>
          <w:r>
            <w:rPr>
              <w:noProof/>
            </w:rPr>
            <w:fldChar w:fldCharType="end"/>
          </w:r>
        </w:p>
        <w:p w14:paraId="18F30733" w14:textId="77777777" w:rsidR="00D87248" w:rsidRDefault="00D87248">
          <w:pPr>
            <w:pStyle w:val="Obsah2"/>
            <w:tabs>
              <w:tab w:val="left" w:pos="851"/>
              <w:tab w:val="right" w:leader="dot" w:pos="8777"/>
            </w:tabs>
            <w:rPr>
              <w:rFonts w:asciiTheme="minorHAnsi" w:hAnsiTheme="minorHAnsi" w:cstheme="minorBidi"/>
              <w:noProof/>
              <w:lang w:val="sk-SK" w:eastAsia="sk-SK"/>
            </w:rPr>
          </w:pPr>
          <w:r>
            <w:rPr>
              <w:noProof/>
            </w:rPr>
            <w:t>2.2</w:t>
          </w:r>
          <w:r>
            <w:rPr>
              <w:rFonts w:asciiTheme="minorHAnsi" w:hAnsiTheme="minorHAnsi" w:cstheme="minorBidi"/>
              <w:noProof/>
              <w:lang w:val="sk-SK" w:eastAsia="sk-SK"/>
            </w:rPr>
            <w:tab/>
          </w:r>
          <w:r>
            <w:rPr>
              <w:noProof/>
            </w:rPr>
            <w:t>Opis riešenia</w:t>
          </w:r>
          <w:r>
            <w:rPr>
              <w:noProof/>
            </w:rPr>
            <w:tab/>
          </w:r>
          <w:r>
            <w:rPr>
              <w:noProof/>
            </w:rPr>
            <w:fldChar w:fldCharType="begin"/>
          </w:r>
          <w:r>
            <w:rPr>
              <w:noProof/>
            </w:rPr>
            <w:instrText xml:space="preserve"> PAGEREF _Toc383983230 \h </w:instrText>
          </w:r>
          <w:r>
            <w:rPr>
              <w:noProof/>
            </w:rPr>
          </w:r>
          <w:r>
            <w:rPr>
              <w:noProof/>
            </w:rPr>
            <w:fldChar w:fldCharType="separate"/>
          </w:r>
          <w:r w:rsidR="00CE7C16">
            <w:rPr>
              <w:noProof/>
            </w:rPr>
            <w:t>3</w:t>
          </w:r>
          <w:r>
            <w:rPr>
              <w:noProof/>
            </w:rPr>
            <w:fldChar w:fldCharType="end"/>
          </w:r>
        </w:p>
        <w:p w14:paraId="3E67EAB9" w14:textId="77777777" w:rsidR="00D87248" w:rsidRDefault="00D87248">
          <w:pPr>
            <w:pStyle w:val="Obsah2"/>
            <w:tabs>
              <w:tab w:val="left" w:pos="851"/>
              <w:tab w:val="right" w:leader="dot" w:pos="8777"/>
            </w:tabs>
            <w:rPr>
              <w:rFonts w:asciiTheme="minorHAnsi" w:hAnsiTheme="minorHAnsi" w:cstheme="minorBidi"/>
              <w:noProof/>
              <w:lang w:val="sk-SK" w:eastAsia="sk-SK"/>
            </w:rPr>
          </w:pPr>
          <w:r>
            <w:rPr>
              <w:noProof/>
            </w:rPr>
            <w:t>2.3</w:t>
          </w:r>
          <w:r>
            <w:rPr>
              <w:rFonts w:asciiTheme="minorHAnsi" w:hAnsiTheme="minorHAnsi" w:cstheme="minorBidi"/>
              <w:noProof/>
              <w:lang w:val="sk-SK" w:eastAsia="sk-SK"/>
            </w:rPr>
            <w:tab/>
          </w:r>
          <w:r>
            <w:rPr>
              <w:noProof/>
            </w:rPr>
            <w:t>Zhodnotenie</w:t>
          </w:r>
          <w:r>
            <w:rPr>
              <w:noProof/>
            </w:rPr>
            <w:tab/>
          </w:r>
          <w:r>
            <w:rPr>
              <w:noProof/>
            </w:rPr>
            <w:fldChar w:fldCharType="begin"/>
          </w:r>
          <w:r>
            <w:rPr>
              <w:noProof/>
            </w:rPr>
            <w:instrText xml:space="preserve"> PAGEREF _Toc383983231 \h </w:instrText>
          </w:r>
          <w:r>
            <w:rPr>
              <w:noProof/>
            </w:rPr>
          </w:r>
          <w:r>
            <w:rPr>
              <w:noProof/>
            </w:rPr>
            <w:fldChar w:fldCharType="separate"/>
          </w:r>
          <w:r w:rsidR="00CE7C16">
            <w:rPr>
              <w:noProof/>
            </w:rPr>
            <w:t>4</w:t>
          </w:r>
          <w:r>
            <w:rPr>
              <w:noProof/>
            </w:rPr>
            <w:fldChar w:fldCharType="end"/>
          </w:r>
        </w:p>
        <w:p w14:paraId="33A481B7" w14:textId="77777777" w:rsidR="00D87248" w:rsidRDefault="00D87248">
          <w:pPr>
            <w:pStyle w:val="Obsah2"/>
            <w:tabs>
              <w:tab w:val="left" w:pos="851"/>
              <w:tab w:val="right" w:leader="dot" w:pos="8777"/>
            </w:tabs>
            <w:rPr>
              <w:rFonts w:asciiTheme="minorHAnsi" w:hAnsiTheme="minorHAnsi" w:cstheme="minorBidi"/>
              <w:noProof/>
              <w:lang w:val="sk-SK" w:eastAsia="sk-SK"/>
            </w:rPr>
          </w:pPr>
          <w:r>
            <w:rPr>
              <w:noProof/>
            </w:rPr>
            <w:t>2.4</w:t>
          </w:r>
          <w:r>
            <w:rPr>
              <w:rFonts w:asciiTheme="minorHAnsi" w:hAnsiTheme="minorHAnsi" w:cstheme="minorBidi"/>
              <w:noProof/>
              <w:lang w:val="sk-SK" w:eastAsia="sk-SK"/>
            </w:rPr>
            <w:tab/>
          </w:r>
          <w:r>
            <w:rPr>
              <w:noProof/>
            </w:rPr>
            <w:t>Citácie</w:t>
          </w:r>
          <w:r>
            <w:rPr>
              <w:noProof/>
            </w:rPr>
            <w:tab/>
          </w:r>
          <w:r>
            <w:rPr>
              <w:noProof/>
            </w:rPr>
            <w:fldChar w:fldCharType="begin"/>
          </w:r>
          <w:r>
            <w:rPr>
              <w:noProof/>
            </w:rPr>
            <w:instrText xml:space="preserve"> PAGEREF _Toc383983232 \h </w:instrText>
          </w:r>
          <w:r>
            <w:rPr>
              <w:noProof/>
            </w:rPr>
          </w:r>
          <w:r>
            <w:rPr>
              <w:noProof/>
            </w:rPr>
            <w:fldChar w:fldCharType="separate"/>
          </w:r>
          <w:r w:rsidR="00CE7C16">
            <w:rPr>
              <w:noProof/>
            </w:rPr>
            <w:t>5</w:t>
          </w:r>
          <w:r>
            <w:rPr>
              <w:noProof/>
            </w:rPr>
            <w:fldChar w:fldCharType="end"/>
          </w:r>
        </w:p>
        <w:p w14:paraId="49112066" w14:textId="77777777" w:rsidR="00D87248" w:rsidRDefault="00D87248">
          <w:pPr>
            <w:pStyle w:val="Obsah3"/>
            <w:tabs>
              <w:tab w:val="left" w:pos="1540"/>
              <w:tab w:val="right" w:leader="dot" w:pos="8777"/>
            </w:tabs>
            <w:rPr>
              <w:rFonts w:asciiTheme="minorHAnsi" w:hAnsiTheme="minorHAnsi" w:cstheme="minorBidi"/>
              <w:noProof/>
              <w:lang w:val="sk-SK" w:eastAsia="sk-SK"/>
            </w:rPr>
          </w:pPr>
          <w:r>
            <w:rPr>
              <w:noProof/>
            </w:rPr>
            <w:t>2.4.1</w:t>
          </w:r>
          <w:r>
            <w:rPr>
              <w:rFonts w:asciiTheme="minorHAnsi" w:hAnsiTheme="minorHAnsi" w:cstheme="minorBidi"/>
              <w:noProof/>
              <w:lang w:val="sk-SK" w:eastAsia="sk-SK"/>
            </w:rPr>
            <w:tab/>
          </w:r>
          <w:r>
            <w:rPr>
              <w:noProof/>
            </w:rPr>
            <w:t>Postup vkladania citácie</w:t>
          </w:r>
          <w:r>
            <w:rPr>
              <w:noProof/>
            </w:rPr>
            <w:tab/>
          </w:r>
          <w:r>
            <w:rPr>
              <w:noProof/>
            </w:rPr>
            <w:fldChar w:fldCharType="begin"/>
          </w:r>
          <w:r>
            <w:rPr>
              <w:noProof/>
            </w:rPr>
            <w:instrText xml:space="preserve"> PAGEREF _Toc383983233 \h </w:instrText>
          </w:r>
          <w:r>
            <w:rPr>
              <w:noProof/>
            </w:rPr>
          </w:r>
          <w:r>
            <w:rPr>
              <w:noProof/>
            </w:rPr>
            <w:fldChar w:fldCharType="separate"/>
          </w:r>
          <w:r w:rsidR="00CE7C16">
            <w:rPr>
              <w:noProof/>
            </w:rPr>
            <w:t>5</w:t>
          </w:r>
          <w:r>
            <w:rPr>
              <w:noProof/>
            </w:rPr>
            <w:fldChar w:fldCharType="end"/>
          </w:r>
        </w:p>
        <w:p w14:paraId="3114B781" w14:textId="77777777" w:rsidR="00D87248" w:rsidRDefault="00D87248">
          <w:pPr>
            <w:pStyle w:val="Obsah2"/>
            <w:tabs>
              <w:tab w:val="left" w:pos="851"/>
              <w:tab w:val="right" w:leader="dot" w:pos="8777"/>
            </w:tabs>
            <w:rPr>
              <w:rFonts w:asciiTheme="minorHAnsi" w:hAnsiTheme="minorHAnsi" w:cstheme="minorBidi"/>
              <w:noProof/>
              <w:lang w:val="sk-SK" w:eastAsia="sk-SK"/>
            </w:rPr>
          </w:pPr>
          <w:r>
            <w:rPr>
              <w:noProof/>
            </w:rPr>
            <w:t>2.5</w:t>
          </w:r>
          <w:r>
            <w:rPr>
              <w:rFonts w:asciiTheme="minorHAnsi" w:hAnsiTheme="minorHAnsi" w:cstheme="minorBidi"/>
              <w:noProof/>
              <w:lang w:val="sk-SK" w:eastAsia="sk-SK"/>
            </w:rPr>
            <w:tab/>
          </w:r>
          <w:r>
            <w:rPr>
              <w:noProof/>
            </w:rPr>
            <w:t>Špeciálne požiadavky</w:t>
          </w:r>
          <w:r>
            <w:rPr>
              <w:noProof/>
            </w:rPr>
            <w:tab/>
          </w:r>
          <w:r>
            <w:rPr>
              <w:noProof/>
            </w:rPr>
            <w:fldChar w:fldCharType="begin"/>
          </w:r>
          <w:r>
            <w:rPr>
              <w:noProof/>
            </w:rPr>
            <w:instrText xml:space="preserve"> PAGEREF _Toc383983234 \h </w:instrText>
          </w:r>
          <w:r>
            <w:rPr>
              <w:noProof/>
            </w:rPr>
          </w:r>
          <w:r>
            <w:rPr>
              <w:noProof/>
            </w:rPr>
            <w:fldChar w:fldCharType="separate"/>
          </w:r>
          <w:r w:rsidR="00CE7C16">
            <w:rPr>
              <w:noProof/>
            </w:rPr>
            <w:t>5</w:t>
          </w:r>
          <w:r>
            <w:rPr>
              <w:noProof/>
            </w:rPr>
            <w:fldChar w:fldCharType="end"/>
          </w:r>
        </w:p>
        <w:p w14:paraId="02D0B086" w14:textId="77777777" w:rsidR="00D87248" w:rsidRDefault="00D87248" w:rsidP="00ED0FFA">
          <w:pPr>
            <w:pStyle w:val="Zakladny"/>
            <w:rPr>
              <w:rFonts w:asciiTheme="minorHAnsi" w:hAnsiTheme="minorHAnsi" w:cstheme="minorBidi"/>
              <w:noProof/>
              <w:sz w:val="22"/>
              <w:szCs w:val="22"/>
              <w:lang w:eastAsia="sk-SK"/>
            </w:rPr>
          </w:pPr>
          <w:r>
            <w:rPr>
              <w:noProof/>
            </w:rPr>
            <w:t>3</w:t>
          </w:r>
          <w:r>
            <w:rPr>
              <w:rFonts w:asciiTheme="minorHAnsi" w:hAnsiTheme="minorHAnsi" w:cstheme="minorBidi"/>
              <w:noProof/>
              <w:sz w:val="22"/>
              <w:szCs w:val="22"/>
              <w:lang w:eastAsia="sk-SK"/>
            </w:rPr>
            <w:tab/>
          </w:r>
          <w:r>
            <w:rPr>
              <w:noProof/>
            </w:rPr>
            <w:t>Popis šablóny</w:t>
          </w:r>
          <w:r>
            <w:rPr>
              <w:noProof/>
            </w:rPr>
            <w:tab/>
          </w:r>
          <w:r>
            <w:rPr>
              <w:noProof/>
            </w:rPr>
            <w:fldChar w:fldCharType="begin"/>
          </w:r>
          <w:r>
            <w:rPr>
              <w:noProof/>
            </w:rPr>
            <w:instrText xml:space="preserve"> PAGEREF _Toc383983235 \h </w:instrText>
          </w:r>
          <w:r>
            <w:rPr>
              <w:noProof/>
            </w:rPr>
          </w:r>
          <w:r>
            <w:rPr>
              <w:noProof/>
            </w:rPr>
            <w:fldChar w:fldCharType="separate"/>
          </w:r>
          <w:r w:rsidR="00CE7C16">
            <w:rPr>
              <w:noProof/>
            </w:rPr>
            <w:t>6</w:t>
          </w:r>
          <w:r>
            <w:rPr>
              <w:noProof/>
            </w:rPr>
            <w:fldChar w:fldCharType="end"/>
          </w:r>
        </w:p>
        <w:p w14:paraId="1B10C44C" w14:textId="77777777" w:rsidR="00D87248" w:rsidRDefault="00D87248">
          <w:pPr>
            <w:pStyle w:val="Obsah2"/>
            <w:tabs>
              <w:tab w:val="left" w:pos="851"/>
              <w:tab w:val="right" w:leader="dot" w:pos="8777"/>
            </w:tabs>
            <w:rPr>
              <w:rFonts w:asciiTheme="minorHAnsi" w:hAnsiTheme="minorHAnsi" w:cstheme="minorBidi"/>
              <w:noProof/>
              <w:lang w:val="sk-SK" w:eastAsia="sk-SK"/>
            </w:rPr>
          </w:pPr>
          <w:r>
            <w:rPr>
              <w:noProof/>
            </w:rPr>
            <w:t>3.1</w:t>
          </w:r>
          <w:r>
            <w:rPr>
              <w:rFonts w:asciiTheme="minorHAnsi" w:hAnsiTheme="minorHAnsi" w:cstheme="minorBidi"/>
              <w:noProof/>
              <w:lang w:val="sk-SK" w:eastAsia="sk-SK"/>
            </w:rPr>
            <w:tab/>
          </w:r>
          <w:r>
            <w:rPr>
              <w:noProof/>
            </w:rPr>
            <w:t>Popis nastavenia strany</w:t>
          </w:r>
          <w:r>
            <w:rPr>
              <w:noProof/>
            </w:rPr>
            <w:tab/>
          </w:r>
          <w:r>
            <w:rPr>
              <w:noProof/>
            </w:rPr>
            <w:fldChar w:fldCharType="begin"/>
          </w:r>
          <w:r>
            <w:rPr>
              <w:noProof/>
            </w:rPr>
            <w:instrText xml:space="preserve"> PAGEREF _Toc383983236 \h </w:instrText>
          </w:r>
          <w:r>
            <w:rPr>
              <w:noProof/>
            </w:rPr>
          </w:r>
          <w:r>
            <w:rPr>
              <w:noProof/>
            </w:rPr>
            <w:fldChar w:fldCharType="separate"/>
          </w:r>
          <w:r w:rsidR="00CE7C16">
            <w:rPr>
              <w:noProof/>
            </w:rPr>
            <w:t>6</w:t>
          </w:r>
          <w:r>
            <w:rPr>
              <w:noProof/>
            </w:rPr>
            <w:fldChar w:fldCharType="end"/>
          </w:r>
        </w:p>
        <w:p w14:paraId="6D475341" w14:textId="77777777" w:rsidR="00D87248" w:rsidRDefault="00D87248">
          <w:pPr>
            <w:pStyle w:val="Obsah2"/>
            <w:tabs>
              <w:tab w:val="left" w:pos="851"/>
              <w:tab w:val="right" w:leader="dot" w:pos="8777"/>
            </w:tabs>
            <w:rPr>
              <w:rFonts w:asciiTheme="minorHAnsi" w:hAnsiTheme="minorHAnsi" w:cstheme="minorBidi"/>
              <w:noProof/>
              <w:lang w:val="sk-SK" w:eastAsia="sk-SK"/>
            </w:rPr>
          </w:pPr>
          <w:r w:rsidRPr="00D87248">
            <w:rPr>
              <w:noProof/>
              <w:lang w:val="sk-SK"/>
            </w:rPr>
            <w:t>3.2</w:t>
          </w:r>
          <w:r>
            <w:rPr>
              <w:rFonts w:asciiTheme="minorHAnsi" w:hAnsiTheme="minorHAnsi" w:cstheme="minorBidi"/>
              <w:noProof/>
              <w:lang w:val="sk-SK" w:eastAsia="sk-SK"/>
            </w:rPr>
            <w:tab/>
          </w:r>
          <w:r w:rsidRPr="00D87248">
            <w:rPr>
              <w:noProof/>
              <w:lang w:val="sk-SK"/>
            </w:rPr>
            <w:t>Popis nastavenia štýlov</w:t>
          </w:r>
          <w:r w:rsidRPr="00D87248">
            <w:rPr>
              <w:noProof/>
              <w:lang w:val="sk-SK"/>
            </w:rPr>
            <w:tab/>
          </w:r>
          <w:r>
            <w:rPr>
              <w:noProof/>
            </w:rPr>
            <w:fldChar w:fldCharType="begin"/>
          </w:r>
          <w:r w:rsidRPr="00D87248">
            <w:rPr>
              <w:noProof/>
              <w:lang w:val="sk-SK"/>
            </w:rPr>
            <w:instrText xml:space="preserve"> PAGEREF _Toc383983237 \h </w:instrText>
          </w:r>
          <w:r>
            <w:rPr>
              <w:noProof/>
            </w:rPr>
          </w:r>
          <w:r>
            <w:rPr>
              <w:noProof/>
            </w:rPr>
            <w:fldChar w:fldCharType="separate"/>
          </w:r>
          <w:r w:rsidR="00CE7C16">
            <w:rPr>
              <w:noProof/>
              <w:lang w:val="sk-SK"/>
            </w:rPr>
            <w:t>6</w:t>
          </w:r>
          <w:r>
            <w:rPr>
              <w:noProof/>
            </w:rPr>
            <w:fldChar w:fldCharType="end"/>
          </w:r>
        </w:p>
        <w:p w14:paraId="6451C592" w14:textId="77777777" w:rsidR="00D87248" w:rsidRPr="00B00029" w:rsidRDefault="00D87248" w:rsidP="00ED0FFA">
          <w:pPr>
            <w:pStyle w:val="Zakladny"/>
            <w:rPr>
              <w:rFonts w:asciiTheme="minorHAnsi" w:hAnsiTheme="minorHAnsi" w:cstheme="minorBidi"/>
              <w:noProof/>
              <w:sz w:val="22"/>
              <w:szCs w:val="22"/>
              <w:lang w:eastAsia="sk-SK"/>
            </w:rPr>
          </w:pPr>
          <w:r w:rsidRPr="00B00029">
            <w:rPr>
              <w:noProof/>
            </w:rPr>
            <w:t>Záver</w:t>
          </w:r>
          <w:r w:rsidRPr="00B00029">
            <w:rPr>
              <w:rFonts w:asciiTheme="minorHAnsi" w:hAnsiTheme="minorHAnsi" w:cstheme="minorBidi"/>
              <w:noProof/>
              <w:sz w:val="22"/>
              <w:szCs w:val="22"/>
              <w:lang w:eastAsia="sk-SK"/>
            </w:rPr>
            <w:tab/>
          </w:r>
          <w:r w:rsidRPr="00B00029">
            <w:rPr>
              <w:noProof/>
            </w:rPr>
            <w:tab/>
          </w:r>
          <w:r>
            <w:rPr>
              <w:noProof/>
            </w:rPr>
            <w:fldChar w:fldCharType="begin"/>
          </w:r>
          <w:r w:rsidRPr="00B00029">
            <w:rPr>
              <w:noProof/>
            </w:rPr>
            <w:instrText xml:space="preserve"> PAGEREF _Toc383983238 \h </w:instrText>
          </w:r>
          <w:r>
            <w:rPr>
              <w:noProof/>
            </w:rPr>
          </w:r>
          <w:r>
            <w:rPr>
              <w:noProof/>
            </w:rPr>
            <w:fldChar w:fldCharType="separate"/>
          </w:r>
          <w:r w:rsidR="00CE7C16" w:rsidRPr="00B00029">
            <w:rPr>
              <w:noProof/>
            </w:rPr>
            <w:t>8</w:t>
          </w:r>
          <w:r>
            <w:rPr>
              <w:noProof/>
            </w:rPr>
            <w:fldChar w:fldCharType="end"/>
          </w:r>
        </w:p>
        <w:p w14:paraId="30154DAD" w14:textId="77777777" w:rsidR="00D87248" w:rsidRPr="00B00029" w:rsidRDefault="00D87248" w:rsidP="00ED0FFA">
          <w:pPr>
            <w:pStyle w:val="Zakladny"/>
            <w:rPr>
              <w:rFonts w:asciiTheme="minorHAnsi" w:hAnsiTheme="minorHAnsi" w:cstheme="minorBidi"/>
              <w:noProof/>
              <w:sz w:val="22"/>
              <w:szCs w:val="22"/>
              <w:lang w:eastAsia="sk-SK"/>
            </w:rPr>
          </w:pPr>
          <w:r w:rsidRPr="00B00029">
            <w:rPr>
              <w:noProof/>
            </w:rPr>
            <w:t>Zoznam použitej literatúry</w:t>
          </w:r>
          <w:r w:rsidRPr="00B00029">
            <w:rPr>
              <w:rFonts w:asciiTheme="minorHAnsi" w:hAnsiTheme="minorHAnsi" w:cstheme="minorBidi"/>
              <w:noProof/>
              <w:sz w:val="22"/>
              <w:szCs w:val="22"/>
              <w:lang w:eastAsia="sk-SK"/>
            </w:rPr>
            <w:tab/>
          </w:r>
          <w:r w:rsidRPr="00B00029">
            <w:rPr>
              <w:noProof/>
            </w:rPr>
            <w:tab/>
          </w:r>
          <w:r>
            <w:rPr>
              <w:noProof/>
            </w:rPr>
            <w:fldChar w:fldCharType="begin"/>
          </w:r>
          <w:r w:rsidRPr="00B00029">
            <w:rPr>
              <w:noProof/>
            </w:rPr>
            <w:instrText xml:space="preserve"> PAGEREF _Toc383983239 \h </w:instrText>
          </w:r>
          <w:r>
            <w:rPr>
              <w:noProof/>
            </w:rPr>
          </w:r>
          <w:r>
            <w:rPr>
              <w:noProof/>
            </w:rPr>
            <w:fldChar w:fldCharType="separate"/>
          </w:r>
          <w:r w:rsidR="00CE7C16" w:rsidRPr="00B00029">
            <w:rPr>
              <w:noProof/>
            </w:rPr>
            <w:t>9</w:t>
          </w:r>
          <w:r>
            <w:rPr>
              <w:noProof/>
            </w:rPr>
            <w:fldChar w:fldCharType="end"/>
          </w:r>
        </w:p>
        <w:p w14:paraId="3C51C54F" w14:textId="77777777" w:rsidR="00D87248" w:rsidRPr="00B00029" w:rsidRDefault="00D87248" w:rsidP="00ED0FFA">
          <w:pPr>
            <w:pStyle w:val="Zakladny"/>
            <w:rPr>
              <w:rFonts w:asciiTheme="minorHAnsi" w:hAnsiTheme="minorHAnsi" w:cstheme="minorBidi"/>
              <w:noProof/>
              <w:sz w:val="22"/>
              <w:szCs w:val="22"/>
              <w:lang w:eastAsia="sk-SK"/>
            </w:rPr>
          </w:pPr>
          <w:r w:rsidRPr="00B00029">
            <w:rPr>
              <w:noProof/>
            </w:rPr>
            <w:t>Prílohy</w:t>
          </w:r>
          <w:r w:rsidRPr="00B00029">
            <w:rPr>
              <w:rFonts w:asciiTheme="minorHAnsi" w:hAnsiTheme="minorHAnsi" w:cstheme="minorBidi"/>
              <w:noProof/>
              <w:sz w:val="22"/>
              <w:szCs w:val="22"/>
              <w:lang w:eastAsia="sk-SK"/>
            </w:rPr>
            <w:tab/>
          </w:r>
          <w:r w:rsidRPr="00B00029">
            <w:rPr>
              <w:noProof/>
            </w:rPr>
            <w:t xml:space="preserve"> </w:t>
          </w:r>
          <w:r w:rsidRPr="00B00029">
            <w:rPr>
              <w:noProof/>
            </w:rPr>
            <w:tab/>
          </w:r>
          <w:r>
            <w:rPr>
              <w:noProof/>
            </w:rPr>
            <w:fldChar w:fldCharType="begin"/>
          </w:r>
          <w:r w:rsidRPr="00B00029">
            <w:rPr>
              <w:noProof/>
            </w:rPr>
            <w:instrText xml:space="preserve"> PAGEREF _Toc383983240 \h </w:instrText>
          </w:r>
          <w:r>
            <w:rPr>
              <w:noProof/>
            </w:rPr>
          </w:r>
          <w:r>
            <w:rPr>
              <w:noProof/>
            </w:rPr>
            <w:fldChar w:fldCharType="separate"/>
          </w:r>
          <w:r w:rsidR="00CE7C16" w:rsidRPr="00B00029">
            <w:rPr>
              <w:noProof/>
            </w:rPr>
            <w:t>I</w:t>
          </w:r>
          <w:r>
            <w:rPr>
              <w:noProof/>
            </w:rPr>
            <w:fldChar w:fldCharType="end"/>
          </w:r>
        </w:p>
        <w:p w14:paraId="280B2AE9" w14:textId="77777777" w:rsidR="00D87248" w:rsidRPr="00B00029" w:rsidRDefault="00D87248" w:rsidP="00ED0FFA">
          <w:pPr>
            <w:pStyle w:val="Zakladny"/>
            <w:rPr>
              <w:rFonts w:asciiTheme="minorHAnsi" w:hAnsiTheme="minorHAnsi" w:cstheme="minorBidi"/>
              <w:noProof/>
              <w:sz w:val="22"/>
              <w:szCs w:val="22"/>
              <w:lang w:eastAsia="sk-SK"/>
            </w:rPr>
          </w:pPr>
          <w:r w:rsidRPr="00B00029">
            <w:rPr>
              <w:noProof/>
            </w:rPr>
            <w:t>Príloha A: Štruktúra elektronického nosiča</w:t>
          </w:r>
          <w:r w:rsidRPr="00B00029">
            <w:rPr>
              <w:noProof/>
            </w:rPr>
            <w:tab/>
          </w:r>
          <w:r>
            <w:rPr>
              <w:noProof/>
            </w:rPr>
            <w:fldChar w:fldCharType="begin"/>
          </w:r>
          <w:r w:rsidRPr="00B00029">
            <w:rPr>
              <w:noProof/>
            </w:rPr>
            <w:instrText xml:space="preserve"> PAGEREF _Toc383983241 \h </w:instrText>
          </w:r>
          <w:r>
            <w:rPr>
              <w:noProof/>
            </w:rPr>
          </w:r>
          <w:r>
            <w:rPr>
              <w:noProof/>
            </w:rPr>
            <w:fldChar w:fldCharType="separate"/>
          </w:r>
          <w:r w:rsidR="00CE7C16" w:rsidRPr="00B00029">
            <w:rPr>
              <w:noProof/>
            </w:rPr>
            <w:t>II</w:t>
          </w:r>
          <w:r>
            <w:rPr>
              <w:noProof/>
            </w:rPr>
            <w:fldChar w:fldCharType="end"/>
          </w:r>
        </w:p>
        <w:p w14:paraId="4F7A03DC" w14:textId="77777777" w:rsidR="00E634E4" w:rsidRDefault="00E93554">
          <w:r>
            <w:rPr>
              <w:rFonts w:ascii="Times New Roman" w:eastAsiaTheme="minorEastAsia" w:hAnsi="Times New Roman" w:cs="Times New Roman"/>
              <w:sz w:val="24"/>
              <w:szCs w:val="32"/>
              <w:lang w:val="en-US"/>
            </w:rPr>
            <w:fldChar w:fldCharType="end"/>
          </w:r>
        </w:p>
      </w:sdtContent>
    </w:sdt>
    <w:p w14:paraId="16F2F93F" w14:textId="77777777" w:rsidR="00917980" w:rsidRPr="00D22B83" w:rsidRDefault="00917980">
      <w:pPr>
        <w:rPr>
          <w:rFonts w:ascii="Times New Roman" w:hAnsi="Times New Roman" w:cs="Times New Roman"/>
          <w:sz w:val="24"/>
          <w:szCs w:val="24"/>
        </w:rPr>
      </w:pPr>
    </w:p>
    <w:p w14:paraId="0250B610" w14:textId="77777777" w:rsidR="0030586C" w:rsidRPr="00D22B83" w:rsidRDefault="0030586C" w:rsidP="00ED0FFA">
      <w:pPr>
        <w:pStyle w:val="Zakladny"/>
      </w:pPr>
      <w:r w:rsidRPr="00D22B83">
        <w:t>Je potrebné aktualizovať pole obsahu, aby sa zobrazili aktuálne čísla strán.</w:t>
      </w:r>
    </w:p>
    <w:p w14:paraId="6D6544EC" w14:textId="77777777" w:rsidR="0030586C" w:rsidRPr="00D22B83" w:rsidRDefault="0030586C">
      <w:pPr>
        <w:rPr>
          <w:rFonts w:ascii="Times New Roman" w:hAnsi="Times New Roman" w:cs="Times New Roman"/>
          <w:sz w:val="24"/>
          <w:szCs w:val="24"/>
        </w:rPr>
      </w:pPr>
    </w:p>
    <w:p w14:paraId="61120C05" w14:textId="77777777" w:rsidR="00C87A2B" w:rsidRPr="0030586C" w:rsidRDefault="00C87A2B">
      <w:pPr>
        <w:rPr>
          <w:rFonts w:ascii="Times New Roman" w:eastAsiaTheme="minorEastAsia" w:hAnsi="Times New Roman" w:cs="Times New Roman"/>
          <w:b/>
          <w:sz w:val="24"/>
          <w:szCs w:val="32"/>
        </w:rPr>
      </w:pPr>
      <w:r>
        <w:br w:type="page"/>
      </w:r>
    </w:p>
    <w:sdt>
      <w:sdtPr>
        <w:id w:val="-1508821853"/>
        <w:lock w:val="sdtContentLocked"/>
        <w:placeholder>
          <w:docPart w:val="60A3AB7B1A494D5DBE4916CC2A71FCF4"/>
        </w:placeholder>
      </w:sdtPr>
      <w:sdtContent>
        <w:p w14:paraId="0C63F728" w14:textId="77777777" w:rsidR="00D004AE" w:rsidRDefault="0012247C" w:rsidP="00ED0FFA">
          <w:pPr>
            <w:pStyle w:val="Zakladny"/>
          </w:pPr>
          <w:r w:rsidRPr="0012247C">
            <w:rPr>
              <w:rStyle w:val="Nadpis1rovneChar"/>
            </w:rPr>
            <w:t>Zoznam obrázkov a</w:t>
          </w:r>
          <w:r>
            <w:rPr>
              <w:rStyle w:val="Nadpis1rovneChar"/>
            </w:rPr>
            <w:t> </w:t>
          </w:r>
          <w:r w:rsidRPr="0012247C">
            <w:rPr>
              <w:rStyle w:val="Nadpis1rovneChar"/>
            </w:rPr>
            <w:t>tabuliek</w:t>
          </w:r>
        </w:p>
      </w:sdtContent>
    </w:sdt>
    <w:p w14:paraId="720D7D1D" w14:textId="77777777" w:rsidR="00815E89" w:rsidRPr="00815E89" w:rsidRDefault="00815E89" w:rsidP="00ED0FFA">
      <w:pPr>
        <w:pStyle w:val="Zakladny"/>
      </w:pPr>
      <w:r w:rsidRPr="00815E89">
        <w:t>Ak máte veľa obrázkov a tabuliek, rozdeľte tabuľku na dve samostatné.</w:t>
      </w:r>
    </w:p>
    <w:p w14:paraId="0A85BB99" w14:textId="77777777" w:rsidR="00533008" w:rsidRDefault="00533008">
      <w:pPr>
        <w:pStyle w:val="Zoznamobrzkov"/>
        <w:tabs>
          <w:tab w:val="right" w:leader="dot" w:pos="8777"/>
        </w:tabs>
        <w:rPr>
          <w:rFonts w:ascii="Times New Roman" w:hAnsi="Times New Roman" w:cs="Times New Roman"/>
          <w:sz w:val="24"/>
          <w:szCs w:val="24"/>
        </w:rPr>
      </w:pPr>
    </w:p>
    <w:p w14:paraId="477A8C03" w14:textId="77777777" w:rsidR="005B4CE1" w:rsidRPr="005B4CE1" w:rsidRDefault="005B4CE1">
      <w:pPr>
        <w:pStyle w:val="Zoznamobrzkov"/>
        <w:tabs>
          <w:tab w:val="right" w:leader="dot" w:pos="8777"/>
        </w:tabs>
        <w:rPr>
          <w:rFonts w:ascii="Times New Roman" w:hAnsi="Times New Roman" w:cs="Times New Roman"/>
          <w:noProof/>
          <w:sz w:val="24"/>
          <w:szCs w:val="24"/>
        </w:rPr>
      </w:pPr>
      <w:r w:rsidRPr="005B4CE1">
        <w:rPr>
          <w:rFonts w:ascii="Times New Roman" w:hAnsi="Times New Roman" w:cs="Times New Roman"/>
          <w:sz w:val="24"/>
          <w:szCs w:val="24"/>
        </w:rPr>
        <w:fldChar w:fldCharType="begin"/>
      </w:r>
      <w:r w:rsidRPr="005B4CE1">
        <w:rPr>
          <w:rFonts w:ascii="Times New Roman" w:hAnsi="Times New Roman" w:cs="Times New Roman"/>
          <w:sz w:val="24"/>
          <w:szCs w:val="24"/>
        </w:rPr>
        <w:instrText xml:space="preserve"> TOC \h \z \c "Obrázok" </w:instrText>
      </w:r>
      <w:r w:rsidRPr="005B4CE1">
        <w:rPr>
          <w:rFonts w:ascii="Times New Roman" w:hAnsi="Times New Roman" w:cs="Times New Roman"/>
          <w:sz w:val="24"/>
          <w:szCs w:val="24"/>
        </w:rPr>
        <w:fldChar w:fldCharType="separate"/>
      </w:r>
      <w:hyperlink w:anchor="_Toc383984452" w:history="1">
        <w:r w:rsidRPr="005B4CE1">
          <w:rPr>
            <w:rStyle w:val="Hypertextovprepojenie"/>
            <w:rFonts w:ascii="Times New Roman" w:hAnsi="Times New Roman" w:cs="Times New Roman"/>
            <w:noProof/>
            <w:sz w:val="24"/>
            <w:szCs w:val="24"/>
          </w:rPr>
          <w:t>Obrázok 1</w:t>
        </w:r>
        <w:r w:rsidRPr="005B4CE1">
          <w:rPr>
            <w:rStyle w:val="Hypertextovprepojenie"/>
            <w:rFonts w:ascii="Times New Roman" w:hAnsi="Times New Roman" w:cs="Times New Roman"/>
            <w:noProof/>
            <w:sz w:val="24"/>
            <w:szCs w:val="24"/>
          </w:rPr>
          <w:noBreakHyphen/>
          <w:t>1 Use case diagram požiadaviek</w:t>
        </w:r>
        <w:r w:rsidRPr="005B4CE1">
          <w:rPr>
            <w:rFonts w:ascii="Times New Roman" w:hAnsi="Times New Roman" w:cs="Times New Roman"/>
            <w:noProof/>
            <w:webHidden/>
            <w:sz w:val="24"/>
            <w:szCs w:val="24"/>
          </w:rPr>
          <w:tab/>
        </w:r>
        <w:r w:rsidRPr="005B4CE1">
          <w:rPr>
            <w:rFonts w:ascii="Times New Roman" w:hAnsi="Times New Roman" w:cs="Times New Roman"/>
            <w:noProof/>
            <w:webHidden/>
            <w:sz w:val="24"/>
            <w:szCs w:val="24"/>
          </w:rPr>
          <w:fldChar w:fldCharType="begin"/>
        </w:r>
        <w:r w:rsidRPr="005B4CE1">
          <w:rPr>
            <w:rFonts w:ascii="Times New Roman" w:hAnsi="Times New Roman" w:cs="Times New Roman"/>
            <w:noProof/>
            <w:webHidden/>
            <w:sz w:val="24"/>
            <w:szCs w:val="24"/>
          </w:rPr>
          <w:instrText xml:space="preserve"> PAGEREF _Toc383984452 \h </w:instrText>
        </w:r>
        <w:r w:rsidRPr="005B4CE1">
          <w:rPr>
            <w:rFonts w:ascii="Times New Roman" w:hAnsi="Times New Roman" w:cs="Times New Roman"/>
            <w:noProof/>
            <w:webHidden/>
            <w:sz w:val="24"/>
            <w:szCs w:val="24"/>
          </w:rPr>
        </w:r>
        <w:r w:rsidRPr="005B4CE1">
          <w:rPr>
            <w:rFonts w:ascii="Times New Roman" w:hAnsi="Times New Roman" w:cs="Times New Roman"/>
            <w:noProof/>
            <w:webHidden/>
            <w:sz w:val="24"/>
            <w:szCs w:val="24"/>
          </w:rPr>
          <w:fldChar w:fldCharType="separate"/>
        </w:r>
        <w:r w:rsidRPr="005B4CE1">
          <w:rPr>
            <w:rFonts w:ascii="Times New Roman" w:hAnsi="Times New Roman" w:cs="Times New Roman"/>
            <w:noProof/>
            <w:webHidden/>
            <w:sz w:val="24"/>
            <w:szCs w:val="24"/>
          </w:rPr>
          <w:t>4</w:t>
        </w:r>
        <w:r w:rsidRPr="005B4CE1">
          <w:rPr>
            <w:rFonts w:ascii="Times New Roman" w:hAnsi="Times New Roman" w:cs="Times New Roman"/>
            <w:noProof/>
            <w:webHidden/>
            <w:sz w:val="24"/>
            <w:szCs w:val="24"/>
          </w:rPr>
          <w:fldChar w:fldCharType="end"/>
        </w:r>
      </w:hyperlink>
    </w:p>
    <w:p w14:paraId="435A281B" w14:textId="77777777" w:rsidR="005B4CE1" w:rsidRDefault="005B4CE1" w:rsidP="00ED0FFA">
      <w:pPr>
        <w:pStyle w:val="Zakladny"/>
      </w:pPr>
      <w:r w:rsidRPr="005B4CE1">
        <w:fldChar w:fldCharType="end"/>
      </w:r>
    </w:p>
    <w:p w14:paraId="74C1658D" w14:textId="77777777" w:rsidR="005B4CE1" w:rsidRDefault="005B4CE1" w:rsidP="00ED0FFA">
      <w:pPr>
        <w:pStyle w:val="Zakladny"/>
      </w:pPr>
    </w:p>
    <w:p w14:paraId="3A61D8F2" w14:textId="77777777" w:rsidR="0012247C" w:rsidRDefault="00000000" w:rsidP="00ED0FFA">
      <w:pPr>
        <w:pStyle w:val="Zakladny"/>
      </w:pPr>
      <w:sdt>
        <w:sdtPr>
          <w:id w:val="1719003663"/>
          <w:placeholder>
            <w:docPart w:val="30805741A4AE4A58915E601F3CE9A1D3"/>
          </w:placeholder>
          <w:showingPlcHdr/>
        </w:sdtPr>
        <w:sdtContent>
          <w:r w:rsidR="0012247C">
            <w:t>Tabuľka</w:t>
          </w:r>
          <w:r w:rsidR="0012247C" w:rsidRPr="0012247C">
            <w:t xml:space="preserve"> 1</w:t>
          </w:r>
        </w:sdtContent>
      </w:sdt>
      <w:r w:rsidR="00A41BAE">
        <w:tab/>
      </w:r>
      <w:r w:rsidR="0012247C">
        <w:tab/>
      </w:r>
      <w:sdt>
        <w:sdtPr>
          <w:id w:val="-1343150274"/>
          <w:placeholder>
            <w:docPart w:val="0D5758DB9F46472A8180E50A00B1AAB4"/>
          </w:placeholder>
          <w:showingPlcHdr/>
        </w:sdtPr>
        <w:sdtContent>
          <w:r w:rsidR="0012247C" w:rsidRPr="0012247C">
            <w:t xml:space="preserve">Popis </w:t>
          </w:r>
          <w:r w:rsidR="0012247C">
            <w:t>tabuľky</w:t>
          </w:r>
          <w:r w:rsidR="0012247C" w:rsidRPr="0012247C">
            <w:t>............</w:t>
          </w:r>
          <w:r w:rsidR="0012247C">
            <w:t>.</w:t>
          </w:r>
          <w:r w:rsidR="0012247C" w:rsidRPr="0012247C">
            <w:t>..........................................</w:t>
          </w:r>
          <w:r w:rsidR="0012247C">
            <w:t>.............</w:t>
          </w:r>
          <w:r w:rsidR="0012247C" w:rsidRPr="0012247C">
            <w:t>.........strana</w:t>
          </w:r>
        </w:sdtContent>
      </w:sdt>
    </w:p>
    <w:p w14:paraId="56CC862B" w14:textId="77777777" w:rsidR="00713E60" w:rsidRDefault="00713E60" w:rsidP="0012247C"/>
    <w:p w14:paraId="7F43F9AE" w14:textId="77777777" w:rsidR="00111D48" w:rsidRDefault="00111D48" w:rsidP="0012247C"/>
    <w:p w14:paraId="6DCE9526" w14:textId="77777777" w:rsidR="00111D48" w:rsidRDefault="00111D48" w:rsidP="0012247C">
      <w:pPr>
        <w:sectPr w:rsidR="00111D48" w:rsidSect="00841FDD">
          <w:pgSz w:w="11906" w:h="16838" w:code="9"/>
          <w:pgMar w:top="1701" w:right="1418" w:bottom="1701" w:left="1701" w:header="709" w:footer="709" w:gutter="0"/>
          <w:cols w:space="708"/>
          <w:docGrid w:linePitch="360"/>
        </w:sectPr>
      </w:pPr>
    </w:p>
    <w:sdt>
      <w:sdtPr>
        <w:id w:val="1309202895"/>
        <w:lock w:val="sdtContentLocked"/>
        <w:placeholder>
          <w:docPart w:val="60A3AB7B1A494D5DBE4916CC2A71FCF4"/>
        </w:placeholder>
      </w:sdtPr>
      <w:sdtContent>
        <w:p w14:paraId="293CC645" w14:textId="77777777" w:rsidR="0012247C" w:rsidRDefault="00713E60" w:rsidP="0012247C">
          <w:r w:rsidRPr="00713E60">
            <w:rPr>
              <w:rStyle w:val="Nadpis1rovneChar"/>
            </w:rPr>
            <w:t>Zoznam skratiek a</w:t>
          </w:r>
          <w:r>
            <w:rPr>
              <w:rStyle w:val="Nadpis1rovneChar"/>
            </w:rPr>
            <w:t> </w:t>
          </w:r>
          <w:r w:rsidRPr="00713E60">
            <w:rPr>
              <w:rStyle w:val="Nadpis1rovneChar"/>
            </w:rPr>
            <w:t>značiek</w:t>
          </w:r>
        </w:p>
      </w:sdtContent>
    </w:sdt>
    <w:sdt>
      <w:sdtPr>
        <w:rPr>
          <w:rStyle w:val="ZakladnyChar"/>
        </w:rPr>
        <w:id w:val="1894778691"/>
        <w:placeholder>
          <w:docPart w:val="03A00C7B30A84F72A07018D09613E27F"/>
        </w:placeholder>
        <w:showingPlcHdr/>
      </w:sdtPr>
      <w:sdtEndPr>
        <w:rPr>
          <w:rStyle w:val="Predvolenpsmoodseku"/>
          <w:rFonts w:asciiTheme="minorHAnsi" w:hAnsiTheme="minorHAnsi" w:cstheme="minorBidi"/>
          <w:color w:val="FF0000"/>
          <w:sz w:val="22"/>
          <w:szCs w:val="22"/>
        </w:rPr>
      </w:sdtEndPr>
      <w:sdtContent>
        <w:p w14:paraId="1B8F1B76" w14:textId="77777777" w:rsidR="00713E60" w:rsidRPr="00713E60" w:rsidRDefault="00713E60" w:rsidP="00713E60">
          <w:pPr>
            <w:rPr>
              <w:color w:val="FF0000"/>
            </w:rPr>
          </w:pPr>
          <w:r w:rsidRPr="00713E60">
            <w:rPr>
              <w:color w:val="FF0000"/>
            </w:rPr>
            <w:t>WWW - srandicka</w:t>
          </w:r>
        </w:p>
        <w:p w14:paraId="5C1D41E7" w14:textId="77777777" w:rsidR="00713E60" w:rsidRPr="00713E60" w:rsidRDefault="00713E60" w:rsidP="00713E60">
          <w:pPr>
            <w:rPr>
              <w:color w:val="FF0000"/>
            </w:rPr>
          </w:pPr>
          <w:r w:rsidRPr="00713E60">
            <w:rPr>
              <w:color w:val="FF0000"/>
            </w:rPr>
            <w:t>sds - asd d a</w:t>
          </w:r>
        </w:p>
        <w:p w14:paraId="6976120F" w14:textId="77777777" w:rsidR="00713E60" w:rsidRDefault="00713E60" w:rsidP="00713E60">
          <w:pPr>
            <w:rPr>
              <w:rStyle w:val="ZakladnyChar"/>
            </w:rPr>
          </w:pPr>
          <w:r w:rsidRPr="00713E60">
            <w:rPr>
              <w:color w:val="FF0000"/>
            </w:rPr>
            <w:t>sdf - sda sfas</w:t>
          </w:r>
          <w:r w:rsidRPr="00713E60">
            <w:rPr>
              <w:rStyle w:val="Zstupntext"/>
              <w:color w:val="FF0000"/>
            </w:rPr>
            <w:t xml:space="preserve"> </w:t>
          </w:r>
        </w:p>
      </w:sdtContent>
    </w:sdt>
    <w:p w14:paraId="719FACCD" w14:textId="77777777" w:rsidR="00713E60" w:rsidRPr="00E35579" w:rsidRDefault="00713E60" w:rsidP="00713E60"/>
    <w:p w14:paraId="15B52F22" w14:textId="77777777" w:rsidR="00E35579" w:rsidRPr="00E35579" w:rsidRDefault="00E35579" w:rsidP="00713E60"/>
    <w:p w14:paraId="62DDEC2A" w14:textId="77777777" w:rsidR="00E35579" w:rsidRDefault="00E35579" w:rsidP="00713E60">
      <w:pPr>
        <w:rPr>
          <w:color w:val="FF0000"/>
        </w:rPr>
        <w:sectPr w:rsidR="00E35579" w:rsidSect="00841FDD">
          <w:pgSz w:w="11906" w:h="16838" w:code="9"/>
          <w:pgMar w:top="1701" w:right="1418" w:bottom="1701" w:left="1701" w:header="709" w:footer="709" w:gutter="0"/>
          <w:cols w:space="708"/>
          <w:docGrid w:linePitch="360"/>
        </w:sectPr>
      </w:pPr>
    </w:p>
    <w:sdt>
      <w:sdtPr>
        <w:id w:val="523750043"/>
        <w:placeholder>
          <w:docPart w:val="C9EB1BAA353C43AABCF0F1ECA15D148E"/>
        </w:placeholder>
        <w:temporary/>
        <w:showingPlcHdr/>
      </w:sdtPr>
      <w:sdtContent>
        <w:bookmarkStart w:id="0" w:name="_Toc383983226" w:displacedByCustomXml="prev"/>
        <w:p w14:paraId="76B9E5AA" w14:textId="77777777" w:rsidR="00C87A2B" w:rsidRPr="00C87A2B" w:rsidRDefault="00C87A2B" w:rsidP="00E95440">
          <w:pPr>
            <w:pStyle w:val="Nadpisneslovan"/>
          </w:pPr>
          <w:r w:rsidRPr="00C87A2B">
            <w:rPr>
              <w:rStyle w:val="NadpisneslovanChar"/>
              <w:b/>
            </w:rPr>
            <w:t>Úvod</w:t>
          </w:r>
          <w:r w:rsidR="008E34D8">
            <w:rPr>
              <w:rStyle w:val="NadpisneslovanChar"/>
              <w:b/>
            </w:rPr>
            <w:tab/>
          </w:r>
        </w:p>
      </w:sdtContent>
    </w:sdt>
    <w:bookmarkEnd w:id="0" w:displacedByCustomXml="prev"/>
    <w:p w14:paraId="54ACA5DD" w14:textId="77777777" w:rsidR="00713E60" w:rsidRPr="006E7ACB" w:rsidRDefault="00C87A2B" w:rsidP="00ED0FFA">
      <w:pPr>
        <w:pStyle w:val="Zakladny"/>
        <w:rPr>
          <w:rStyle w:val="ZakladnyChar"/>
          <w:color w:val="FF0000"/>
        </w:rPr>
      </w:pPr>
      <w:r w:rsidRPr="006E7ACB">
        <w:rPr>
          <w:rStyle w:val="ZakladnyChar"/>
          <w:color w:val="FF0000"/>
        </w:rPr>
        <w:t xml:space="preserve"> </w:t>
      </w:r>
      <w:sdt>
        <w:sdtPr>
          <w:rPr>
            <w:rStyle w:val="ZakladnyChar"/>
            <w:color w:val="FF0000"/>
          </w:rPr>
          <w:id w:val="379680489"/>
          <w:placeholder>
            <w:docPart w:val="BEDD7E853C9942318AB5501FB22B5161"/>
          </w:placeholder>
          <w:showingPlcHdr/>
        </w:sdtPr>
        <w:sdtEndPr>
          <w:rPr>
            <w:rStyle w:val="Predvolenpsmoodseku"/>
            <w:color w:val="auto"/>
          </w:rPr>
        </w:sdtEndPr>
        <w:sdtContent>
          <w:r w:rsidR="00E56369" w:rsidRPr="006E7ACB">
            <w:rPr>
              <w:rStyle w:val="ZakladnyChar"/>
              <w:color w:val="FF0000"/>
            </w:rPr>
            <w:t>V úvode autor stručne a výstižne charakterizuje stav poznania a</w:t>
          </w:r>
          <w:r w:rsidR="002A0925" w:rsidRPr="006E7ACB">
            <w:rPr>
              <w:rStyle w:val="ZakladnyChar"/>
              <w:color w:val="FF0000"/>
            </w:rPr>
            <w:t xml:space="preserve">lebo praxe v oblasti, ktorá je </w:t>
          </w:r>
          <w:r w:rsidR="00E56369" w:rsidRPr="006E7ACB">
            <w:rPr>
              <w:rStyle w:val="ZakladnyChar"/>
              <w:color w:val="FF0000"/>
            </w:rPr>
            <w:t xml:space="preserve">predmetom záverečnej alebo habilitačnej práce a oboznamuje čitateľa s významom, cieľmi a zámermi práce. Autor v úvode zdôrazňuje, prečo je práca dôležitá a prečo sa rozhodol spracovať danú tému. </w:t>
          </w:r>
        </w:sdtContent>
      </w:sdt>
    </w:p>
    <w:p w14:paraId="7E63F9E8" w14:textId="77777777" w:rsidR="00D25540" w:rsidRPr="00F640EF" w:rsidRDefault="00D25540" w:rsidP="00713E60">
      <w:pPr>
        <w:ind w:firstLine="708"/>
      </w:pPr>
    </w:p>
    <w:p w14:paraId="5C772554" w14:textId="77777777" w:rsidR="00713E60" w:rsidRPr="00F640EF" w:rsidRDefault="00713E60" w:rsidP="00713E60">
      <w:pPr>
        <w:ind w:firstLine="708"/>
      </w:pPr>
      <w:r>
        <w:rPr>
          <w:color w:val="FF0000"/>
        </w:rPr>
        <w:br w:type="page"/>
      </w:r>
    </w:p>
    <w:p w14:paraId="3D30DF49" w14:textId="77777777" w:rsidR="00E95440" w:rsidRPr="00E95440" w:rsidRDefault="00E95440" w:rsidP="00E95440">
      <w:pPr>
        <w:pStyle w:val="Nadpis1rovne"/>
        <w:rPr>
          <w:rStyle w:val="ZakladnyChar"/>
          <w:sz w:val="44"/>
          <w:szCs w:val="96"/>
        </w:rPr>
      </w:pPr>
      <w:bookmarkStart w:id="1" w:name="_Toc378775589"/>
      <w:bookmarkStart w:id="2" w:name="_Toc378776129"/>
      <w:r w:rsidRPr="00E95440">
        <w:rPr>
          <w:rStyle w:val="ZakladnyChar"/>
          <w:sz w:val="44"/>
          <w:szCs w:val="96"/>
        </w:rPr>
        <w:lastRenderedPageBreak/>
        <w:t>Použité technológie</w:t>
      </w:r>
    </w:p>
    <w:p w14:paraId="16F2C977" w14:textId="77777777" w:rsidR="00E95440" w:rsidRPr="00FB75D6" w:rsidRDefault="00E95440" w:rsidP="00ED0FFA">
      <w:pPr>
        <w:pStyle w:val="Zakladny"/>
      </w:pPr>
      <w:r w:rsidRPr="00FB75D6">
        <w:t>V tejto kapitole sa zameriavame na kľúčové nástroje a technológie použité v bakalárskej práci. Programovací jazyk Python spolu s vývojovým prostredím PyCharm tvoria základ pre vývoj a implementáciu algoritmu automatizovaného obchodovania, ktorý sa vyznačuje vysokou efektívnosťou, adaptabilitou a užívateľskou prívetivosťou.</w:t>
      </w:r>
    </w:p>
    <w:p w14:paraId="7B279AD1" w14:textId="77777777" w:rsidR="00E95440" w:rsidRPr="004A5F42" w:rsidRDefault="00E95440" w:rsidP="002C55AC">
      <w:pPr>
        <w:pStyle w:val="Nadpis2urovne"/>
        <w:rPr>
          <w:rStyle w:val="ZakladnyChar"/>
        </w:rPr>
      </w:pPr>
      <w:r w:rsidRPr="004A5F42">
        <w:rPr>
          <w:rStyle w:val="ZakladnyChar"/>
        </w:rPr>
        <w:t>Programovací jazyk Python</w:t>
      </w:r>
    </w:p>
    <w:p w14:paraId="396B33CB" w14:textId="77777777" w:rsidR="00E95440" w:rsidRPr="004A5F42" w:rsidRDefault="00E95440" w:rsidP="00ED0FFA">
      <w:pPr>
        <w:pStyle w:val="Zakladny"/>
        <w:rPr>
          <w:rStyle w:val="ZakladnyChar"/>
        </w:rPr>
      </w:pPr>
      <w:r w:rsidRPr="004A5F42">
        <w:rPr>
          <w:rStyle w:val="ZakladnyChar"/>
        </w:rPr>
        <w:t>Python je vysoko úrovňový, interpretovaný programovací jazyk, obľúbený pre svoju jednoduchosť a čitateľnosť kódu, čo ho robí ideálnym pre začiatočníkov aj pokročilých programátorov. V oblasti dátových analýz a automatizovaného obchodovania je obzvlášť cenný vďaka bohatej ponuke špecializovaných knižníc. Medzi ne patrí pandas, výkonná knižnica pre manipuláciu s dátami a analýzu, ktorá umožňuje efektívne spracovanie a transformáciu veľkých súborov dát. Ďalej matplotlib, základná knižnica pre vizualizáciu v Python</w:t>
      </w:r>
      <w:r>
        <w:rPr>
          <w:rStyle w:val="ZakladnyChar"/>
        </w:rPr>
        <w:t>e</w:t>
      </w:r>
      <w:r w:rsidRPr="004A5F42">
        <w:rPr>
          <w:rStyle w:val="ZakladnyChar"/>
        </w:rPr>
        <w:t>, poskytuje jednoduchý spôsob na vytváranie širokého spektra statických, animovaných a interaktívnych vizualizácií dát. Vďaka týmto nástrojom môže Python slúžiť ako mocná platforma pre rozvoj komplexných analytických a obchodných aplikácií, čo umožňuje vývojárom rýchlo prototypovať a nasadzovať efektívne riešenia.</w:t>
      </w:r>
    </w:p>
    <w:p w14:paraId="60AED3ED" w14:textId="77777777" w:rsidR="00E95440" w:rsidRPr="004A5F42" w:rsidRDefault="00E95440" w:rsidP="00ED0FFA">
      <w:pPr>
        <w:pStyle w:val="Zakladny"/>
        <w:rPr>
          <w:rStyle w:val="ZakladnyChar"/>
        </w:rPr>
      </w:pPr>
    </w:p>
    <w:p w14:paraId="2E051B7E" w14:textId="77777777" w:rsidR="00E95440" w:rsidRPr="004A5F42" w:rsidRDefault="00E95440" w:rsidP="002C55AC">
      <w:pPr>
        <w:pStyle w:val="Nadpis2urovne"/>
        <w:rPr>
          <w:rStyle w:val="ZakladnyChar"/>
        </w:rPr>
      </w:pPr>
      <w:r w:rsidRPr="004A5F42">
        <w:rPr>
          <w:rStyle w:val="ZakladnyChar"/>
        </w:rPr>
        <w:t>Vývojové prostredie PyCharm</w:t>
      </w:r>
    </w:p>
    <w:p w14:paraId="14FC75EF" w14:textId="77777777" w:rsidR="00E95440" w:rsidRDefault="00E95440" w:rsidP="00ED0FFA">
      <w:pPr>
        <w:pStyle w:val="Zakladny"/>
        <w:rPr>
          <w:rStyle w:val="ZakladnyChar"/>
        </w:rPr>
      </w:pPr>
      <w:r w:rsidRPr="004A5F42">
        <w:rPr>
          <w:rStyle w:val="ZakladnyChar"/>
        </w:rPr>
        <w:t>PyCharm je integrované vývojové prostredie (IDE) od JetBrains, špeciálne navrhnuté pre Python. Je známe svojimi pokročilými funkciami, ako sú inteligentný editor, vynikajúce nástroje pre ladenie, integrovaná kontrola verzií, podpora pre webový vývoj a automatizácia mnohých rutinných úloh, čo zvyšuje produktivitu vývojárov. PyCharm podporuje množstvo Python knižníc vrátane pandas a matplotlib, a poskytuje grafické rozhranie pre jednoduchšiu správu a interakciu s Python projektami. Vďaka týmto funkcionalitám je PyCharm obzvlášť vhodný pre projekty v oblasti dátových vied a automatizovaného obchodovania, keďže umožňuje efektívne spravovať komplexné kódy a veľké dátové súbory, čo výrazne zjednodušuje vývoj a testovanie obchodných algoritmov.</w:t>
      </w:r>
    </w:p>
    <w:p w14:paraId="0E089DB6" w14:textId="77777777" w:rsidR="00986386" w:rsidRPr="00E44378" w:rsidRDefault="00986386" w:rsidP="00ED0FFA">
      <w:pPr>
        <w:pStyle w:val="Zakladny"/>
      </w:pPr>
    </w:p>
    <w:p w14:paraId="7B97019E" w14:textId="77777777" w:rsidR="00986386" w:rsidRPr="009C35CB" w:rsidRDefault="00986386" w:rsidP="00ED0FFA">
      <w:pPr>
        <w:pStyle w:val="Zakladny"/>
      </w:pPr>
    </w:p>
    <w:p w14:paraId="1CD37D3B" w14:textId="77777777" w:rsidR="002B17B2" w:rsidRPr="00E95440" w:rsidRDefault="002B17B2" w:rsidP="00E95440">
      <w:pPr>
        <w:pStyle w:val="Nadpis1rovne"/>
        <w:rPr>
          <w:rStyle w:val="ZakladnyChar"/>
          <w:sz w:val="44"/>
          <w:szCs w:val="96"/>
        </w:rPr>
      </w:pPr>
      <w:bookmarkStart w:id="3" w:name="_Toc378775590"/>
      <w:bookmarkStart w:id="4" w:name="_Toc378776130"/>
      <w:bookmarkStart w:id="5" w:name="_Toc383983229"/>
      <w:bookmarkEnd w:id="1"/>
      <w:bookmarkEnd w:id="2"/>
      <w:r w:rsidRPr="00E95440">
        <w:rPr>
          <w:rStyle w:val="ZakladnyChar"/>
          <w:sz w:val="44"/>
          <w:szCs w:val="96"/>
        </w:rPr>
        <w:lastRenderedPageBreak/>
        <w:t>Analýza problému – Súčasný stav riešenej problematiky</w:t>
      </w:r>
      <w:bookmarkEnd w:id="3"/>
      <w:bookmarkEnd w:id="4"/>
      <w:bookmarkEnd w:id="5"/>
    </w:p>
    <w:p w14:paraId="3B513C4D" w14:textId="050F6637" w:rsidR="004A6991" w:rsidRPr="001240AF" w:rsidRDefault="004A6991" w:rsidP="00ED0FFA">
      <w:pPr>
        <w:pStyle w:val="Zakladny"/>
        <w:rPr>
          <w:lang w:val="en-US"/>
        </w:rPr>
      </w:pPr>
      <w:r w:rsidRPr="004A6991">
        <w:t>Automatizované obchodovanie, známe tiež ako algoritmické obchodovanie, predstavuje využitie počítačových programov a algoritmov na vykonávanie obchodných operácií na finančných trhoch bez priameho zásahu človeka. Tieto systémy sú navrhnuté tak, aby na základe matematických modelov a definovaných pravidiel analyzovali trhové dáta a automaticky realizovali obchody.</w:t>
      </w:r>
      <w:sdt>
        <w:sdtPr>
          <w:id w:val="-710575823"/>
          <w:citation/>
        </w:sdtPr>
        <w:sdtContent>
          <w:r w:rsidR="001240AF">
            <w:fldChar w:fldCharType="begin"/>
          </w:r>
          <w:r w:rsidR="001240AF" w:rsidRPr="002C55AC">
            <w:instrText xml:space="preserve"> CITATION Hua18 \l 1033 </w:instrText>
          </w:r>
          <w:r w:rsidR="001240AF">
            <w:fldChar w:fldCharType="separate"/>
          </w:r>
          <w:r w:rsidR="001240AF" w:rsidRPr="002C55AC">
            <w:rPr>
              <w:noProof/>
            </w:rPr>
            <w:t xml:space="preserve"> </w:t>
          </w:r>
          <w:r w:rsidR="001240AF">
            <w:rPr>
              <w:noProof/>
              <w:lang w:val="en-US"/>
            </w:rPr>
            <w:t>(1)</w:t>
          </w:r>
          <w:r w:rsidR="001240AF">
            <w:fldChar w:fldCharType="end"/>
          </w:r>
        </w:sdtContent>
      </w:sdt>
    </w:p>
    <w:p w14:paraId="1CBFFB98" w14:textId="77777777" w:rsidR="004A6991" w:rsidRPr="004A6991" w:rsidRDefault="004A6991" w:rsidP="00ED0FFA">
      <w:pPr>
        <w:pStyle w:val="Zakladny"/>
      </w:pPr>
    </w:p>
    <w:p w14:paraId="30C81B68" w14:textId="4D65F549" w:rsidR="004A6991" w:rsidRDefault="004A6991" w:rsidP="00ED0FFA">
      <w:pPr>
        <w:pStyle w:val="Zakladny"/>
      </w:pPr>
      <w:r w:rsidRPr="00B00029">
        <w:rPr>
          <w:rStyle w:val="Nadpis3urovneChar"/>
        </w:rPr>
        <w:t>Hlavné výhody automatizovaného obchodovania</w:t>
      </w:r>
      <w:r w:rsidRPr="004A6991">
        <w:t>:</w:t>
      </w:r>
    </w:p>
    <w:p w14:paraId="5F2A7A01" w14:textId="77777777" w:rsidR="00B00029" w:rsidRPr="004A6991" w:rsidRDefault="00B00029" w:rsidP="00ED0FFA">
      <w:pPr>
        <w:pStyle w:val="Zakladny"/>
      </w:pPr>
    </w:p>
    <w:p w14:paraId="5BC58282" w14:textId="3AB9DD48" w:rsidR="004A6991" w:rsidRPr="004A6991" w:rsidRDefault="004A6991" w:rsidP="00ED0FFA">
      <w:pPr>
        <w:pStyle w:val="Zakladny"/>
      </w:pPr>
      <w:r w:rsidRPr="004A6991">
        <w:t>Rýchlosť a efektivita:</w:t>
      </w:r>
    </w:p>
    <w:p w14:paraId="432CA52B" w14:textId="77777777" w:rsidR="004A6991" w:rsidRDefault="004A6991" w:rsidP="00ED0FFA">
      <w:pPr>
        <w:pStyle w:val="Zakladny"/>
      </w:pPr>
      <w:r>
        <w:t>Algoritmy sú schopné spracovávať a analyzovať obrovské množstvá trhových dát v zlomku sekundy, čo umožňuje rýchlejšie reakcie na trhové zmeny než je to možné pre ľudských obchodníkov.</w:t>
      </w:r>
    </w:p>
    <w:p w14:paraId="22C94AB3" w14:textId="77777777" w:rsidR="004A6991" w:rsidRDefault="004A6991" w:rsidP="00ED0FFA">
      <w:pPr>
        <w:pStyle w:val="Zakladny"/>
      </w:pPr>
      <w:r>
        <w:t>Automatické systémy môžu okamžite reagovať na trhové príležitosti a vykonávať obchody na základe preddefinovaných pravidiel, čím maximalizujú potenciálne zisky a minimalizujú reakčný čas.</w:t>
      </w:r>
    </w:p>
    <w:p w14:paraId="7A9EDA24" w14:textId="77777777" w:rsidR="00B00029" w:rsidRDefault="00B00029" w:rsidP="00ED0FFA">
      <w:pPr>
        <w:pStyle w:val="Zakladny"/>
      </w:pPr>
    </w:p>
    <w:p w14:paraId="1F4373F8" w14:textId="77777777" w:rsidR="004A6991" w:rsidRPr="004A6991" w:rsidRDefault="004A6991" w:rsidP="00ED0FFA">
      <w:pPr>
        <w:pStyle w:val="Zakladny"/>
      </w:pPr>
      <w:r w:rsidRPr="004A6991">
        <w:t>Odstránenie ľudskej chyby:</w:t>
      </w:r>
    </w:p>
    <w:p w14:paraId="0B3D206F" w14:textId="77777777" w:rsidR="004A6991" w:rsidRDefault="004A6991" w:rsidP="00ED0FFA">
      <w:pPr>
        <w:pStyle w:val="Zakladny"/>
      </w:pPr>
      <w:r>
        <w:t>Automatizácia obchodovania znižuje riziko chýb spôsobených ľudskými faktormi ako únava, emócie alebo predsudky, ktoré môžu negatívne ovplyvniť obchodné rozhodnutia.</w:t>
      </w:r>
    </w:p>
    <w:p w14:paraId="4311FD4B" w14:textId="77777777" w:rsidR="004A6991" w:rsidRDefault="004A6991" w:rsidP="00ED0FFA">
      <w:pPr>
        <w:pStyle w:val="Zakladny"/>
      </w:pPr>
      <w:r>
        <w:t>Systémy udržujú vysokú úroveň disciplíny, neustále dodržiavajú nastavené obchodné stratégie aj v nestabilných alebo volatilných trhových podmienkach.</w:t>
      </w:r>
    </w:p>
    <w:p w14:paraId="7B865507" w14:textId="77777777" w:rsidR="00B00029" w:rsidRDefault="00B00029" w:rsidP="00ED0FFA">
      <w:pPr>
        <w:pStyle w:val="Zakladny"/>
      </w:pPr>
    </w:p>
    <w:p w14:paraId="18655439" w14:textId="77777777" w:rsidR="00B00029" w:rsidRDefault="00B00029" w:rsidP="00ED0FFA">
      <w:pPr>
        <w:pStyle w:val="Zakladny"/>
      </w:pPr>
    </w:p>
    <w:p w14:paraId="242EFE37" w14:textId="6B78E7E6" w:rsidR="004A6991" w:rsidRDefault="004A6991" w:rsidP="00ED0FFA">
      <w:pPr>
        <w:pStyle w:val="Zakladny"/>
      </w:pPr>
      <w:r w:rsidRPr="004A6991">
        <w:t>Backtesting</w:t>
      </w:r>
      <w:r>
        <w:t>:</w:t>
      </w:r>
    </w:p>
    <w:p w14:paraId="2B5584E2" w14:textId="77777777" w:rsidR="004A6991" w:rsidRDefault="004A6991" w:rsidP="00ED0FFA">
      <w:pPr>
        <w:pStyle w:val="Zakladny"/>
      </w:pPr>
      <w:r>
        <w:t>Umožňuje obchodníkom testovať obchodné stratégie na veľkých množstvách historických dát pred ich nasadením na živých trhoch, čo pomáha identifikovať a vyvarovať sa potenciálnych stratégii, ktoré by v reálnych podmienkach neboli ziskové.</w:t>
      </w:r>
    </w:p>
    <w:p w14:paraId="0AD796F7" w14:textId="77777777" w:rsidR="004A6991" w:rsidRDefault="004A6991" w:rsidP="00ED0FFA">
      <w:pPr>
        <w:pStyle w:val="Zakladny"/>
      </w:pPr>
      <w:r>
        <w:t>Backtesting poskytuje cenné údaje o výkonnosti a rizikách obchodnej stratégie, čo umožňuje jej ďalšie ladenie a optimalizáciu pred reálnym použitím.</w:t>
      </w:r>
    </w:p>
    <w:p w14:paraId="3EBCF247" w14:textId="77777777" w:rsidR="00B00029" w:rsidRDefault="00B00029" w:rsidP="00ED0FFA">
      <w:pPr>
        <w:pStyle w:val="Zakladny"/>
      </w:pPr>
    </w:p>
    <w:p w14:paraId="0BC73270" w14:textId="77777777" w:rsidR="004A6991" w:rsidRDefault="004A6991" w:rsidP="00ED0FFA">
      <w:pPr>
        <w:pStyle w:val="Zakladny"/>
      </w:pPr>
      <w:r w:rsidRPr="004A6991">
        <w:t>Diverzifikácia a disciplína</w:t>
      </w:r>
      <w:r>
        <w:t>:</w:t>
      </w:r>
    </w:p>
    <w:p w14:paraId="72E32688" w14:textId="71A75BF1" w:rsidR="004A6991" w:rsidRDefault="004A6991" w:rsidP="00ED0FFA">
      <w:pPr>
        <w:pStyle w:val="Zakladny"/>
      </w:pPr>
      <w:r>
        <w:t>Algoritmy môžu súčasne monitorovať a obchodovať na rôznych trhoch a s rozličnými aktívami, čím rozširujú možnosti diverzifikácie portfólia a znižujú celkové riziko.</w:t>
      </w:r>
    </w:p>
    <w:p w14:paraId="0F4A1623" w14:textId="77777777" w:rsidR="004A6991" w:rsidRDefault="004A6991" w:rsidP="00ED0FFA">
      <w:pPr>
        <w:pStyle w:val="Zakladny"/>
      </w:pPr>
      <w:r>
        <w:t>Sú schopné presne dodržiavať prednastavené obchodné parametre a limity, čo znižuje možnosť emocionálneho alebo impulzívneho rozhodovania.</w:t>
      </w:r>
    </w:p>
    <w:p w14:paraId="15E1CE71" w14:textId="77777777" w:rsidR="00B00029" w:rsidRDefault="00B00029" w:rsidP="00ED0FFA">
      <w:pPr>
        <w:pStyle w:val="Zakladny"/>
      </w:pPr>
    </w:p>
    <w:p w14:paraId="283FF164" w14:textId="762F767F" w:rsidR="004A6991" w:rsidRDefault="004A6991" w:rsidP="00ED0FFA">
      <w:pPr>
        <w:pStyle w:val="Zakladny"/>
      </w:pPr>
      <w:r w:rsidRPr="004A6991">
        <w:t>Hlavné nevýhody automatizovaného obchodovania</w:t>
      </w:r>
      <w:r>
        <w:t>:</w:t>
      </w:r>
    </w:p>
    <w:p w14:paraId="3D61FE17" w14:textId="77777777" w:rsidR="00B00029" w:rsidRDefault="00B00029" w:rsidP="00ED0FFA">
      <w:pPr>
        <w:pStyle w:val="Zakladny"/>
      </w:pPr>
    </w:p>
    <w:p w14:paraId="381C5767" w14:textId="77777777" w:rsidR="004A6991" w:rsidRDefault="004A6991" w:rsidP="00ED0FFA">
      <w:pPr>
        <w:pStyle w:val="Zakladny"/>
      </w:pPr>
      <w:r w:rsidRPr="004A6991">
        <w:t>Komplexnosť a náklady</w:t>
      </w:r>
      <w:r>
        <w:t>:</w:t>
      </w:r>
    </w:p>
    <w:p w14:paraId="0C3B37CE" w14:textId="77777777" w:rsidR="004A6991" w:rsidRDefault="004A6991" w:rsidP="00ED0FFA">
      <w:pPr>
        <w:pStyle w:val="Zakladny"/>
      </w:pPr>
      <w:r>
        <w:t>Vyvíjanie a údržba sofistikovaných obchodných algoritmov vyžadujú značné investície času a financií, ako aj prístup k pokročilým technologickým a programovacím zdrojom.</w:t>
      </w:r>
    </w:p>
    <w:p w14:paraId="56D8939B" w14:textId="77777777" w:rsidR="004A6991" w:rsidRDefault="004A6991" w:rsidP="00ED0FFA">
      <w:pPr>
        <w:pStyle w:val="Zakladny"/>
      </w:pPr>
      <w:r>
        <w:t>Malí obchodníci alebo začiatočníci môžu nájsť bariéru vo vysokej úvodnej investícii a technologickej zložitosti spojenej s automatizovaným obchodovaním.</w:t>
      </w:r>
    </w:p>
    <w:p w14:paraId="6F6BAF0F" w14:textId="77777777" w:rsidR="00B00029" w:rsidRDefault="00B00029" w:rsidP="00ED0FFA">
      <w:pPr>
        <w:pStyle w:val="Zakladny"/>
      </w:pPr>
    </w:p>
    <w:p w14:paraId="4DA37CDF" w14:textId="77777777" w:rsidR="004A6991" w:rsidRPr="004A6991" w:rsidRDefault="004A6991" w:rsidP="00ED0FFA">
      <w:pPr>
        <w:pStyle w:val="Zakladny"/>
      </w:pPr>
      <w:r w:rsidRPr="004A6991">
        <w:t>Riziko technických problémov:</w:t>
      </w:r>
    </w:p>
    <w:p w14:paraId="04C8CF33" w14:textId="77777777" w:rsidR="004A6991" w:rsidRDefault="004A6991" w:rsidP="00ED0FFA">
      <w:pPr>
        <w:pStyle w:val="Zakladny"/>
      </w:pPr>
      <w:r>
        <w:t>Systémové zlyhania, ako sú softvérové chyby, zlyhania hardvéru alebo problémy s pripojením, môžu viesť k nežiaducim obchodom alebo dokonca významným finančným stratám.</w:t>
      </w:r>
    </w:p>
    <w:p w14:paraId="26C18802" w14:textId="77777777" w:rsidR="004A6991" w:rsidRDefault="004A6991" w:rsidP="00ED0FFA">
      <w:pPr>
        <w:pStyle w:val="Zakladny"/>
      </w:pPr>
      <w:r>
        <w:t>Rýchle a automatické vykonávanie obchodov môže zosilniť technické problémy, ktoré sa rýchlo prenesú na celý obchodný účet.</w:t>
      </w:r>
    </w:p>
    <w:p w14:paraId="68A72F5C" w14:textId="77777777" w:rsidR="00B00029" w:rsidRDefault="00B00029" w:rsidP="00ED0FFA">
      <w:pPr>
        <w:pStyle w:val="Zakladny"/>
      </w:pPr>
    </w:p>
    <w:p w14:paraId="698B7C35" w14:textId="77777777" w:rsidR="004A6991" w:rsidRDefault="004A6991" w:rsidP="00ED0FFA">
      <w:pPr>
        <w:pStyle w:val="Zakladny"/>
      </w:pPr>
      <w:r w:rsidRPr="004A6991">
        <w:t>Preoptimalizácia</w:t>
      </w:r>
      <w:r>
        <w:t>:</w:t>
      </w:r>
    </w:p>
    <w:p w14:paraId="66743282" w14:textId="77777777" w:rsidR="004A6991" w:rsidRDefault="004A6991" w:rsidP="00ED0FFA">
      <w:pPr>
        <w:pStyle w:val="Zakladny"/>
      </w:pPr>
      <w:r>
        <w:t>Existuje riziko, že stratégie, ktoré sú príliš optimalizované na historické dáta, nemusia byť účinné v reálnych trhových podmienkach, čo vedie k problému "overfittingu".</w:t>
      </w:r>
    </w:p>
    <w:p w14:paraId="12C28AC2" w14:textId="77777777" w:rsidR="004A6991" w:rsidRDefault="004A6991" w:rsidP="00ED0FFA">
      <w:pPr>
        <w:pStyle w:val="Zakladny"/>
      </w:pPr>
      <w:r>
        <w:t>Algoritmy, ktoré vynikajú v simulovaných alebo historických podmienkach, môžu zlyhať, keď čelia nečakaným trhovým udalostiam alebo anomáliám.</w:t>
      </w:r>
    </w:p>
    <w:p w14:paraId="30763DEE" w14:textId="77777777" w:rsidR="002B17B2" w:rsidRPr="00B00029" w:rsidRDefault="002B17B2" w:rsidP="00ED0FFA">
      <w:pPr>
        <w:pStyle w:val="Zakladny"/>
      </w:pPr>
      <w:r w:rsidRPr="00B00029">
        <w:t>Úvod do problematiky</w:t>
      </w:r>
    </w:p>
    <w:p w14:paraId="5225E153" w14:textId="77777777" w:rsidR="004A6991" w:rsidRDefault="004A6991" w:rsidP="00ED0FFA">
      <w:pPr>
        <w:pStyle w:val="Zakladny"/>
      </w:pPr>
    </w:p>
    <w:p w14:paraId="4332A489" w14:textId="77777777" w:rsidR="002B17B2" w:rsidRDefault="002B17B2" w:rsidP="00ED0FFA">
      <w:pPr>
        <w:pStyle w:val="Zakladny"/>
      </w:pPr>
      <w:r>
        <w:t xml:space="preserve">Automatizované obchodovanie predstavuje neoddeliteľnú súčasť finančných trhov, zvlášť v oblasti kryptomien, ktoré sú známe svojou vysokou volatilitou a rýchlymi trhovými zmenami. Táto technológia umožňuje rýchle analýzy veľkého množstva dát a vykonávanie </w:t>
      </w:r>
      <w:r>
        <w:lastRenderedPageBreak/>
        <w:t>obchodných rozhodnutí založených na komplexných algoritmoch, čím minimalizuje ľudské chyby a maximalizuje efektivitu obchodných stratégií. V dnešnej dobe, keď finančné trhy prechádzajú digitalizáciou, sa obchodníci a finančné inštitúcie čoraz viac spoliehajú na sofistikované algoritmické modely, aby si udržali konkurencieschopnosť a dokázali využiť trhové príležitosti, ktoré sa objavia v reálnom čase.</w:t>
      </w:r>
    </w:p>
    <w:p w14:paraId="08DEE3C8" w14:textId="77777777" w:rsidR="002B17B2" w:rsidRDefault="002B17B2" w:rsidP="00ED0FFA">
      <w:pPr>
        <w:pStyle w:val="Zakladny"/>
      </w:pPr>
    </w:p>
    <w:p w14:paraId="40B8B520" w14:textId="625A8BA5" w:rsidR="002B17B2" w:rsidRPr="002B17B2" w:rsidRDefault="002B17B2" w:rsidP="00ED0FFA">
      <w:pPr>
        <w:pStyle w:val="Zakladny"/>
      </w:pPr>
      <w:r>
        <w:t xml:space="preserve">Rastúci záujem o kryptomeny a technologický pokrok v oblasti dátových analýz a strojového učenia vytvárajú priaznivé podmienky pre rozvoj a integráciu automatizovaných obchodných systémov. Tieto systémy nie len že zefektívňujú procesy na burzách a v obchodných domoch, ale tiež ponúkajú nové stratégie pre správu portfólia, čím otvárajú priestor pre inovácie v riadení rizík a optimalizácii ziskov. Vzhľadom na tieto faktory sa automatizované obchodovanie stáva kľúčovým nástrojom nielen pre veľkých </w:t>
      </w:r>
      <w:r w:rsidR="005B5A9F">
        <w:t>inštitucionálnych</w:t>
      </w:r>
      <w:r>
        <w:t xml:space="preserve"> investorov, ale čoraz viac aj pre súkromných investorov, ktorí hľadajú spôsoby, ako zvýšiť svoje šance na úspech na vyso</w:t>
      </w:r>
      <w:r w:rsidR="005B5A9F">
        <w:t>ko</w:t>
      </w:r>
      <w:r>
        <w:t xml:space="preserve"> volatilných trhoch.</w:t>
      </w:r>
    </w:p>
    <w:p w14:paraId="5B490F0E" w14:textId="77777777" w:rsidR="002B17B2" w:rsidRDefault="002B17B2" w:rsidP="00ED0FFA">
      <w:pPr>
        <w:pStyle w:val="Zakladny"/>
        <w:rPr>
          <w:rStyle w:val="ZakladnyChar"/>
        </w:rPr>
      </w:pPr>
    </w:p>
    <w:p w14:paraId="269D4CE8" w14:textId="77777777" w:rsidR="002950A2" w:rsidRPr="002950A2" w:rsidRDefault="002950A2" w:rsidP="00ED0FFA">
      <w:pPr>
        <w:pStyle w:val="Zakladny"/>
        <w:rPr>
          <w:rStyle w:val="ZakladnyChar"/>
          <w:b/>
          <w:bCs/>
        </w:rPr>
      </w:pPr>
      <w:r w:rsidRPr="002950A2">
        <w:rPr>
          <w:rStyle w:val="ZakladnyChar"/>
          <w:b/>
          <w:bCs/>
        </w:rPr>
        <w:t>Existujúce platformy a nástroje</w:t>
      </w:r>
    </w:p>
    <w:p w14:paraId="7B9C3971" w14:textId="77777777" w:rsidR="002950A2" w:rsidRPr="002950A2" w:rsidRDefault="002950A2" w:rsidP="00ED0FFA">
      <w:pPr>
        <w:pStyle w:val="Zakladny"/>
        <w:rPr>
          <w:rStyle w:val="ZakladnyChar"/>
        </w:rPr>
      </w:pPr>
      <w:r w:rsidRPr="002950A2">
        <w:rPr>
          <w:rStyle w:val="ZakladnyChar"/>
        </w:rPr>
        <w:t>Na trhu existuje množstvo obchodných platforiem a algoritmických frameworkov určených pre automatizované obchodovanie, ktoré ponúkajú rôzne funkcionality zamerané na rýchle spracovanie dát a efektívne vykonávanie obchodov. Medzi populárne nástroje patrí napríklad MetaTrader, NinjaTrader alebo QuantConnect, ktoré poskytujú robustné prostredie pre vývoj a testovanie obchodných stratégií. Tieto platformy často integrujú pokročilé analytické nástroje a sú schopné spracovávať veľké objemy trhových dát v reálnom čase. Avšak, napriek svojej pokročilosti, mnohé z týchto systémov majú obmedzenia týkajúce sa prístupnosti a flexibility. Napríklad, niektoré platformy môžu byť zložité na používanie pre začiatočníkov bez technických znalostí, čo môže obmedziť ich prívetivosť pre širšie spektrum užívateľov.</w:t>
      </w:r>
    </w:p>
    <w:p w14:paraId="3354AA19" w14:textId="77777777" w:rsidR="002950A2" w:rsidRPr="002950A2" w:rsidRDefault="002950A2" w:rsidP="00ED0FFA">
      <w:pPr>
        <w:pStyle w:val="Zakladny"/>
        <w:rPr>
          <w:rStyle w:val="ZakladnyChar"/>
        </w:rPr>
      </w:pPr>
    </w:p>
    <w:p w14:paraId="520E5946" w14:textId="77777777" w:rsidR="002950A2" w:rsidRPr="002950A2" w:rsidRDefault="002950A2" w:rsidP="00ED0FFA">
      <w:pPr>
        <w:pStyle w:val="Zakladny"/>
        <w:rPr>
          <w:rStyle w:val="ZakladnyChar"/>
          <w:b/>
          <w:bCs/>
        </w:rPr>
      </w:pPr>
      <w:r w:rsidRPr="002950A2">
        <w:rPr>
          <w:rStyle w:val="ZakladnyChar"/>
          <w:b/>
          <w:bCs/>
        </w:rPr>
        <w:t>Obmedzenia súčasných riešení</w:t>
      </w:r>
    </w:p>
    <w:p w14:paraId="159F0103" w14:textId="77777777" w:rsidR="00DC69F9" w:rsidRPr="00DC69F9" w:rsidRDefault="002950A2" w:rsidP="00ED0FFA">
      <w:pPr>
        <w:pStyle w:val="Zakladny"/>
        <w:rPr>
          <w:rStyle w:val="ZakladnyChar"/>
        </w:rPr>
      </w:pPr>
      <w:r w:rsidRPr="002950A2">
        <w:rPr>
          <w:rStyle w:val="ZakladnyChar"/>
        </w:rPr>
        <w:t xml:space="preserve">Hoci súčasné obchodné systémy poskytujú mnoho nástrojov a funkcií, často trpia vysokými nákladmi na licencie a údržbu, čo môže byť prekážkou pre individuálnych obchodníkov alebo menšie firmy. Zložitosť integrácie s existujúcimi obchodnými systémami môže tiež predstavovať výzvu, najmä keď obchodní stratégie vyžadujú </w:t>
      </w:r>
      <w:r w:rsidRPr="002950A2">
        <w:rPr>
          <w:rStyle w:val="ZakladnyChar"/>
        </w:rPr>
        <w:lastRenderedPageBreak/>
        <w:t>špecifické úpravy alebo vlastné nastavenia. Okrem toho, mnohé platformy neposkytujú dostatočnú podporu pre backtesting, obzvlášť v prípade, že sú potrebné historické dáta z menej tradičných alebo menej likvidných trhov, čo môže obmedziť schopnosť obchodníkov efektívne testovať a validovať svoje algoritmy pred ich nasadením.</w:t>
      </w:r>
      <w:r w:rsidR="00DC69F9">
        <w:rPr>
          <w:rStyle w:val="ZakladnyChar"/>
        </w:rPr>
        <w:br/>
      </w:r>
      <w:r w:rsidR="00DC69F9">
        <w:rPr>
          <w:rStyle w:val="ZakladnyChar"/>
        </w:rPr>
        <w:br/>
      </w:r>
      <w:r w:rsidR="00DC69F9" w:rsidRPr="00DC69F9">
        <w:rPr>
          <w:rStyle w:val="ZakladnyChar"/>
        </w:rPr>
        <w:t>Cieľom mojej bakalárskej práce je navrhnúť, implementovať a otestovať automatizovaný obchodný algoritmus pre konkrétny trhový pár, napríklad akcie Google (GOOGL) alebo kryptomeny Bitcoin (BTCUSDT). Tento algoritmus bude navrhnutý tak, aby fungoval plne automaticky, bez potreby ľudského zásahu počas obchodovania.</w:t>
      </w:r>
    </w:p>
    <w:p w14:paraId="0FF6812C" w14:textId="77777777" w:rsidR="00DC69F9" w:rsidRPr="00DC69F9" w:rsidRDefault="00DC69F9" w:rsidP="00ED0FFA">
      <w:pPr>
        <w:pStyle w:val="Zakladny"/>
        <w:rPr>
          <w:rStyle w:val="ZakladnyChar"/>
        </w:rPr>
      </w:pPr>
    </w:p>
    <w:p w14:paraId="7EC6277C" w14:textId="77777777" w:rsidR="00DC69F9" w:rsidRDefault="00DC69F9" w:rsidP="00ED0FFA">
      <w:pPr>
        <w:pStyle w:val="Zakladny"/>
        <w:rPr>
          <w:rStyle w:val="ZakladnyChar"/>
          <w:b/>
          <w:bCs/>
        </w:rPr>
      </w:pPr>
      <w:r w:rsidRPr="00DC69F9">
        <w:rPr>
          <w:rStyle w:val="ZakladnyChar"/>
          <w:b/>
          <w:bCs/>
        </w:rPr>
        <w:t>Hlavné ciele projektu:</w:t>
      </w:r>
    </w:p>
    <w:p w14:paraId="3AD75523" w14:textId="77777777" w:rsidR="00DC69F9" w:rsidRPr="00DC69F9" w:rsidRDefault="00DC69F9" w:rsidP="00ED0FFA">
      <w:pPr>
        <w:pStyle w:val="Zakladny"/>
        <w:rPr>
          <w:rStyle w:val="ZakladnyChar"/>
          <w:b/>
          <w:bCs/>
        </w:rPr>
      </w:pPr>
    </w:p>
    <w:p w14:paraId="12E5AA39" w14:textId="77777777" w:rsidR="00DC69F9" w:rsidRPr="00DC69F9" w:rsidRDefault="00DC69F9" w:rsidP="00ED0FFA">
      <w:pPr>
        <w:pStyle w:val="Zakladny"/>
        <w:rPr>
          <w:rStyle w:val="ZakladnyChar"/>
        </w:rPr>
      </w:pPr>
      <w:r w:rsidRPr="00DC69F9">
        <w:rPr>
          <w:rStyle w:val="ZakladnyChar"/>
          <w:b/>
          <w:bCs/>
        </w:rPr>
        <w:t>Dizajn a vývoj obchodného algoritmu</w:t>
      </w:r>
      <w:r w:rsidRPr="00DC69F9">
        <w:rPr>
          <w:rStyle w:val="ZakladnyChar"/>
        </w:rPr>
        <w:t>:</w:t>
      </w:r>
    </w:p>
    <w:p w14:paraId="560D0323" w14:textId="77777777" w:rsidR="00DC69F9" w:rsidRPr="00DC69F9" w:rsidRDefault="00DC69F9" w:rsidP="00ED0FFA">
      <w:pPr>
        <w:pStyle w:val="Zakladny"/>
        <w:rPr>
          <w:rStyle w:val="ZakladnyChar"/>
        </w:rPr>
      </w:pPr>
      <w:r w:rsidRPr="00DC69F9">
        <w:rPr>
          <w:rStyle w:val="ZakladnyChar"/>
        </w:rPr>
        <w:t>Vytvorenie algoritmu založeného na analýze historických trhových dát a identifikovaní efektívnych obchodných signálov.</w:t>
      </w:r>
    </w:p>
    <w:p w14:paraId="4C3E4B21" w14:textId="77777777" w:rsidR="00DC69F9" w:rsidRDefault="00DC69F9" w:rsidP="00ED0FFA">
      <w:pPr>
        <w:pStyle w:val="Zakladny"/>
        <w:rPr>
          <w:rStyle w:val="ZakladnyChar"/>
        </w:rPr>
      </w:pPr>
      <w:r w:rsidRPr="00DC69F9">
        <w:rPr>
          <w:rStyle w:val="ZakladnyChar"/>
        </w:rPr>
        <w:t>Integrácia algoritmu s platformou pre obchodovanie, umožňujúca automatické vykonávanie obchodných príkazov.</w:t>
      </w:r>
    </w:p>
    <w:p w14:paraId="35F846B4" w14:textId="77777777" w:rsidR="00DC69F9" w:rsidRPr="00DC69F9" w:rsidRDefault="00DC69F9" w:rsidP="00ED0FFA">
      <w:pPr>
        <w:pStyle w:val="Zakladny"/>
        <w:rPr>
          <w:rStyle w:val="ZakladnyChar"/>
        </w:rPr>
      </w:pPr>
    </w:p>
    <w:p w14:paraId="0CD4FCAB" w14:textId="77777777" w:rsidR="00DC69F9" w:rsidRPr="00DC69F9" w:rsidRDefault="00DC69F9" w:rsidP="00ED0FFA">
      <w:pPr>
        <w:pStyle w:val="Zakladny"/>
        <w:rPr>
          <w:rStyle w:val="ZakladnyChar"/>
          <w:b/>
          <w:bCs/>
        </w:rPr>
      </w:pPr>
      <w:r w:rsidRPr="00DC69F9">
        <w:rPr>
          <w:rStyle w:val="ZakladnyChar"/>
          <w:b/>
          <w:bCs/>
        </w:rPr>
        <w:t>Logovanie a spracovanie dát:</w:t>
      </w:r>
    </w:p>
    <w:p w14:paraId="004863FF" w14:textId="77777777" w:rsidR="00DC69F9" w:rsidRPr="00DC69F9" w:rsidRDefault="00DC69F9" w:rsidP="00ED0FFA">
      <w:pPr>
        <w:pStyle w:val="Zakladny"/>
        <w:rPr>
          <w:rStyle w:val="ZakladnyChar"/>
        </w:rPr>
      </w:pPr>
      <w:r w:rsidRPr="00DC69F9">
        <w:rPr>
          <w:rStyle w:val="ZakladnyChar"/>
        </w:rPr>
        <w:t>Implementácia funkcionality pre záznam všetkých obchodných transakcií do CSV súboru, vrátane detailov ako dátum, čas, cena, objem a typ obchodu.</w:t>
      </w:r>
    </w:p>
    <w:p w14:paraId="7430DB6A" w14:textId="6E7E15BA" w:rsidR="00DC69F9" w:rsidRDefault="00DC69F9" w:rsidP="00ED0FFA">
      <w:pPr>
        <w:pStyle w:val="Zakladny"/>
        <w:rPr>
          <w:rStyle w:val="ZakladnyChar"/>
        </w:rPr>
      </w:pPr>
      <w:r w:rsidRPr="00DC69F9">
        <w:rPr>
          <w:rStyle w:val="ZakladnyChar"/>
        </w:rPr>
        <w:t>Využitie zaznamenaných údajov pre hlbšiu analýzu.</w:t>
      </w:r>
    </w:p>
    <w:p w14:paraId="0F64EB92" w14:textId="77777777" w:rsidR="003C44F3" w:rsidRDefault="003C44F3" w:rsidP="00ED0FFA">
      <w:pPr>
        <w:pStyle w:val="Zakladny"/>
        <w:rPr>
          <w:rStyle w:val="ZakladnyChar"/>
        </w:rPr>
      </w:pPr>
    </w:p>
    <w:p w14:paraId="7A527F1B" w14:textId="77777777" w:rsidR="00DC69F9" w:rsidRPr="00DC69F9" w:rsidRDefault="00DC69F9" w:rsidP="00ED0FFA">
      <w:pPr>
        <w:pStyle w:val="Zakladny"/>
        <w:rPr>
          <w:rStyle w:val="ZakladnyChar"/>
        </w:rPr>
      </w:pPr>
    </w:p>
    <w:p w14:paraId="2D83F2E5" w14:textId="77777777" w:rsidR="00DC69F9" w:rsidRPr="00DC69F9" w:rsidRDefault="00DC69F9" w:rsidP="00ED0FFA">
      <w:pPr>
        <w:pStyle w:val="Zakladny"/>
        <w:rPr>
          <w:rStyle w:val="ZakladnyChar"/>
          <w:b/>
          <w:bCs/>
        </w:rPr>
      </w:pPr>
      <w:r w:rsidRPr="00DC69F9">
        <w:rPr>
          <w:rStyle w:val="ZakladnyChar"/>
          <w:b/>
          <w:bCs/>
        </w:rPr>
        <w:t>Prezentácia výsledkov:</w:t>
      </w:r>
    </w:p>
    <w:p w14:paraId="2EF56FAB" w14:textId="77777777" w:rsidR="00DC69F9" w:rsidRPr="00DC69F9" w:rsidRDefault="00DC69F9" w:rsidP="00ED0FFA">
      <w:pPr>
        <w:pStyle w:val="Zakladny"/>
        <w:rPr>
          <w:rStyle w:val="ZakladnyChar"/>
        </w:rPr>
      </w:pPr>
      <w:r w:rsidRPr="00DC69F9">
        <w:rPr>
          <w:rStyle w:val="ZakladnyChar"/>
        </w:rPr>
        <w:t>Vytvorenie webovej stránky alebo použitie iného vizuálneho rozhrania na zobrazenie výsledkov spätného testovania pomocou grafov, tabuliek a štatistických prehľadov.</w:t>
      </w:r>
    </w:p>
    <w:p w14:paraId="18C9B4B0" w14:textId="77777777" w:rsidR="00DC69F9" w:rsidRDefault="00DC69F9" w:rsidP="00ED0FFA">
      <w:pPr>
        <w:pStyle w:val="Zakladny"/>
        <w:rPr>
          <w:rStyle w:val="ZakladnyChar"/>
        </w:rPr>
      </w:pPr>
      <w:r w:rsidRPr="00DC69F9">
        <w:rPr>
          <w:rStyle w:val="ZakladnyChar"/>
        </w:rPr>
        <w:t>Analýza a interpretácia výsledkov, zameraná na percentuálny zisk/stratu a iné kľúčové metriky výkonnosti.</w:t>
      </w:r>
    </w:p>
    <w:p w14:paraId="268AB809" w14:textId="77777777" w:rsidR="00DC69F9" w:rsidRPr="00DC69F9" w:rsidRDefault="00DC69F9" w:rsidP="00ED0FFA">
      <w:pPr>
        <w:pStyle w:val="Zakladny"/>
        <w:rPr>
          <w:rStyle w:val="ZakladnyChar"/>
        </w:rPr>
      </w:pPr>
    </w:p>
    <w:p w14:paraId="0D2574F2" w14:textId="77777777" w:rsidR="00DC69F9" w:rsidRPr="00DC69F9" w:rsidRDefault="00DC69F9" w:rsidP="00ED0FFA">
      <w:pPr>
        <w:pStyle w:val="Zakladny"/>
        <w:rPr>
          <w:rStyle w:val="ZakladnyChar"/>
          <w:b/>
          <w:bCs/>
        </w:rPr>
      </w:pPr>
      <w:r w:rsidRPr="00DC69F9">
        <w:rPr>
          <w:rStyle w:val="ZakladnyChar"/>
          <w:b/>
          <w:bCs/>
        </w:rPr>
        <w:t>Očakávané prínosy:</w:t>
      </w:r>
    </w:p>
    <w:p w14:paraId="71041372" w14:textId="77777777" w:rsidR="00DC69F9" w:rsidRPr="00DC69F9" w:rsidRDefault="00DC69F9" w:rsidP="00ED0FFA">
      <w:pPr>
        <w:pStyle w:val="Zakladny"/>
        <w:rPr>
          <w:rStyle w:val="ZakladnyChar"/>
        </w:rPr>
      </w:pPr>
      <w:r w:rsidRPr="00DC69F9">
        <w:rPr>
          <w:rStyle w:val="ZakladnyChar"/>
        </w:rPr>
        <w:lastRenderedPageBreak/>
        <w:t>Automatizácia a optimalizácia obchodných stratégií: Algoritmus by mal umožniť efektívnejšie využívanie trhových príležitostí s minimálnymi zásahmi a chybami z ľudskej strany.</w:t>
      </w:r>
    </w:p>
    <w:p w14:paraId="446AEAB5" w14:textId="77777777" w:rsidR="00DC69F9" w:rsidRPr="00DC69F9" w:rsidRDefault="00DC69F9" w:rsidP="00ED0FFA">
      <w:pPr>
        <w:pStyle w:val="Zakladny"/>
        <w:rPr>
          <w:rStyle w:val="ZakladnyChar"/>
        </w:rPr>
      </w:pPr>
      <w:r w:rsidRPr="00DC69F9">
        <w:rPr>
          <w:rStyle w:val="ZakladnyChar"/>
        </w:rPr>
        <w:t>Zlepšené rozhodovanie a riadenie rizík: Systémový prístup k obchodovaniu pomôže minimalizovať emocionálne rozhodovanie a zlepšiť riadenie rizík.</w:t>
      </w:r>
    </w:p>
    <w:p w14:paraId="5EF0103A" w14:textId="54BB09FA" w:rsidR="002950A2" w:rsidRPr="00007A18" w:rsidRDefault="00DC69F9" w:rsidP="00ED0FFA">
      <w:pPr>
        <w:pStyle w:val="Zakladny"/>
        <w:rPr>
          <w:rStyle w:val="ZakladnyChar"/>
        </w:rPr>
      </w:pPr>
      <w:r w:rsidRPr="00DC69F9">
        <w:rPr>
          <w:rStyle w:val="ZakladnyChar"/>
        </w:rPr>
        <w:t>Prístupnosť a inovácia: Vývoj prispôsobivej knižnice a nástrojov pre automatizované obchodovanie poskytne cenné zdroje pre ďalších vývojárov a výskumníkov zameraných na finančné technológie.</w:t>
      </w:r>
    </w:p>
    <w:p w14:paraId="42B0C5A1" w14:textId="77777777" w:rsidR="004617B0" w:rsidRDefault="004617B0" w:rsidP="00ED0FFA">
      <w:pPr>
        <w:pStyle w:val="Zakladny"/>
        <w:rPr>
          <w:rStyle w:val="ZakladnyChar"/>
        </w:rPr>
      </w:pPr>
    </w:p>
    <w:p w14:paraId="66DD905B" w14:textId="77777777" w:rsidR="004617B0" w:rsidRDefault="004617B0" w:rsidP="00ED0FFA">
      <w:pPr>
        <w:pStyle w:val="Zakladny"/>
        <w:rPr>
          <w:rStyle w:val="ZakladnyChar"/>
        </w:rPr>
      </w:pPr>
    </w:p>
    <w:p w14:paraId="67451AC3" w14:textId="77777777" w:rsidR="00FB75D6" w:rsidRDefault="00FB75D6" w:rsidP="00ED0FFA">
      <w:pPr>
        <w:pStyle w:val="Zakladny"/>
        <w:rPr>
          <w:rStyle w:val="ZakladnyChar"/>
        </w:rPr>
      </w:pPr>
    </w:p>
    <w:p w14:paraId="3ABF3428" w14:textId="69933A1D" w:rsidR="00FB75D6" w:rsidRDefault="00FB75D6" w:rsidP="00E95440">
      <w:pPr>
        <w:pStyle w:val="Nadpis1rovne"/>
        <w:rPr>
          <w:rStyle w:val="ZakladnyChar"/>
          <w:sz w:val="44"/>
          <w:szCs w:val="52"/>
          <w:lang w:val="en-US"/>
        </w:rPr>
      </w:pPr>
      <w:r w:rsidRPr="00FB75D6">
        <w:rPr>
          <w:rStyle w:val="ZakladnyChar"/>
          <w:sz w:val="44"/>
          <w:szCs w:val="52"/>
        </w:rPr>
        <w:lastRenderedPageBreak/>
        <w:t>Návrh riešenia</w:t>
      </w:r>
    </w:p>
    <w:p w14:paraId="4F87E623" w14:textId="341C3E21" w:rsidR="00FD5E06" w:rsidRDefault="00FD5E06" w:rsidP="00ED0FFA">
      <w:pPr>
        <w:pStyle w:val="Zakladny"/>
      </w:pPr>
      <w:r>
        <w:t>Cieľom tejto bakalárskej práce bolo vytvoriť knižnicu v programovacom jazyku Python, ktorá umožňuje efektívne vykonávanie a testovanie rôznych algoritmických obchodných stratégií na historických dátach. Knižnica je navrhnutá tak, aby poskytovala nástroje nielen pre správu a analýzu dát, ale aj pre riadenie obchodov a vyhodnotenie ich výkonnosti prostredníctvom podrobných logov a štatistík.</w:t>
      </w:r>
    </w:p>
    <w:p w14:paraId="0B8B17E6" w14:textId="492DA352" w:rsidR="00E4442B" w:rsidRPr="00E55710" w:rsidRDefault="00E4442B" w:rsidP="002C55AC">
      <w:pPr>
        <w:pStyle w:val="Nadpis2urovne"/>
        <w:numPr>
          <w:ilvl w:val="1"/>
          <w:numId w:val="45"/>
        </w:numPr>
      </w:pPr>
      <w:r w:rsidRPr="00E55710">
        <w:t>Používateľská špecifikácia</w:t>
      </w:r>
    </w:p>
    <w:p w14:paraId="1A4D2BD9" w14:textId="30466758" w:rsidR="00E4442B" w:rsidRDefault="00E4442B" w:rsidP="00ED0FFA">
      <w:pPr>
        <w:pStyle w:val="Zakladny"/>
      </w:pPr>
      <w:r w:rsidRPr="00E4442B">
        <w:t>Užívateľská špecifikácia stanovuje funkcionálne a nefunkcionálne požiadavky na vyvinutú knižnicu pre automatizované obchodovanie v Pythonu. Zameriava sa na presné definície operácií, ako sú správa dát, obchodovanie a analýza, ako aj kritériá pre výkon, spoľahlivosť a použiteľnosť, aby bola knižnica spoľahlivá a prístupná pre používateľov.</w:t>
      </w:r>
    </w:p>
    <w:p w14:paraId="1E01F05B" w14:textId="63C2BC2A" w:rsidR="00E4442B" w:rsidRPr="00E4442B" w:rsidRDefault="00E4442B" w:rsidP="00E4442B">
      <w:pPr>
        <w:pStyle w:val="Nadpis3urovne"/>
      </w:pPr>
      <w:r>
        <w:t>Funkcionálne požiadavky</w:t>
      </w:r>
    </w:p>
    <w:p w14:paraId="231E07AB" w14:textId="77777777" w:rsidR="00E4442B" w:rsidRDefault="00E4442B" w:rsidP="00ED0FFA">
      <w:pPr>
        <w:pStyle w:val="Zakladny"/>
      </w:pPr>
      <w:r>
        <w:t>Funkcionálne požiadavky opisujú konkrétne funkcie a operácie, ktoré softvér musí vykonávať. Pre knižnicu na automatizované obchodovanie môžu zahŕňať:</w:t>
      </w:r>
    </w:p>
    <w:p w14:paraId="5218E1D1" w14:textId="77777777" w:rsidR="00E4442B" w:rsidRDefault="00E4442B" w:rsidP="00ED0FFA">
      <w:pPr>
        <w:pStyle w:val="Zakladny"/>
      </w:pPr>
    </w:p>
    <w:p w14:paraId="1E14BED2" w14:textId="516C420B" w:rsidR="00E4442B" w:rsidRPr="00E4442B" w:rsidRDefault="00E4442B" w:rsidP="00ED0FFA">
      <w:pPr>
        <w:pStyle w:val="Zakladny"/>
      </w:pPr>
      <w:r w:rsidRPr="00074184">
        <w:t>Správa dát</w:t>
      </w:r>
      <w:r w:rsidRPr="00E4442B">
        <w:t>:</w:t>
      </w:r>
    </w:p>
    <w:p w14:paraId="3EAD114D" w14:textId="54A264CE" w:rsidR="00E4442B" w:rsidRDefault="00E4442B" w:rsidP="00ED0FFA">
      <w:pPr>
        <w:pStyle w:val="Zakladny"/>
      </w:pPr>
      <w:r>
        <w:t>Načítanie dát: Systém musí byť schopný načítať historické obchodné dáta z lokálnych súborov.</w:t>
      </w:r>
    </w:p>
    <w:p w14:paraId="107D9550" w14:textId="77777777" w:rsidR="00E4442B" w:rsidRDefault="00E4442B" w:rsidP="00ED0FFA">
      <w:pPr>
        <w:pStyle w:val="Zakladny"/>
      </w:pPr>
      <w:r>
        <w:t>Ukladanie dát: Systém musí automaticky ukladať výsledky obchodov a vykonaných analýz do formátu CSV.</w:t>
      </w:r>
    </w:p>
    <w:p w14:paraId="44394C0D" w14:textId="77777777" w:rsidR="00E4442B" w:rsidRDefault="00E4442B" w:rsidP="00ED0FFA">
      <w:pPr>
        <w:pStyle w:val="Zakladny"/>
      </w:pPr>
    </w:p>
    <w:p w14:paraId="2F389616" w14:textId="18389DA0" w:rsidR="00E4442B" w:rsidRPr="00E4442B" w:rsidRDefault="00E4442B" w:rsidP="00ED0FFA">
      <w:pPr>
        <w:pStyle w:val="Zakladny"/>
        <w:numPr>
          <w:ilvl w:val="0"/>
          <w:numId w:val="49"/>
        </w:numPr>
      </w:pPr>
      <w:r w:rsidRPr="00074184">
        <w:t>Obchodné operácie</w:t>
      </w:r>
      <w:r w:rsidR="00074184">
        <w:t>:</w:t>
      </w:r>
    </w:p>
    <w:p w14:paraId="7005A1A0" w14:textId="77777777" w:rsidR="00E4442B" w:rsidRDefault="00E4442B" w:rsidP="00ED0FFA">
      <w:pPr>
        <w:pStyle w:val="Zakladny"/>
      </w:pPr>
      <w:r>
        <w:t>Otvorenie obchodu: Systém musí poskytovať funkciu na iniciáciu obchodu na základe špecifikovaných kritérií algoritmu.</w:t>
      </w:r>
    </w:p>
    <w:p w14:paraId="23165BD5" w14:textId="77777777" w:rsidR="00E4442B" w:rsidRDefault="00E4442B" w:rsidP="00ED0FFA">
      <w:pPr>
        <w:pStyle w:val="Zakladny"/>
      </w:pPr>
      <w:r>
        <w:t>Uzavretie obchodu: Systém musí umožniť uzavretie otvorených obchodov podľa definovaných pravidiel.</w:t>
      </w:r>
    </w:p>
    <w:p w14:paraId="2BCDB2A7" w14:textId="77777777" w:rsidR="00E4442B" w:rsidRDefault="00E4442B" w:rsidP="00ED0FFA">
      <w:pPr>
        <w:pStyle w:val="Zakladny"/>
      </w:pPr>
      <w:r>
        <w:t>Výpočet poplatkov: Automatický výpočet transakčných poplatkov pre každý obchod.</w:t>
      </w:r>
    </w:p>
    <w:p w14:paraId="0D4B73F5" w14:textId="77777777" w:rsidR="00E4442B" w:rsidRDefault="00E4442B" w:rsidP="00ED0FFA">
      <w:pPr>
        <w:pStyle w:val="Zakladny"/>
      </w:pPr>
      <w:r>
        <w:t>Analýza a reportovanie:</w:t>
      </w:r>
    </w:p>
    <w:p w14:paraId="22AC35D4" w14:textId="77777777" w:rsidR="00E4442B" w:rsidRDefault="00E4442B" w:rsidP="00ED0FFA">
      <w:pPr>
        <w:pStyle w:val="Zakladny"/>
      </w:pPr>
      <w:r>
        <w:lastRenderedPageBreak/>
        <w:t>Generovanie logov: Systém musí zaznamenávať podrobné informácie o každej obchodnej transakcii.</w:t>
      </w:r>
    </w:p>
    <w:p w14:paraId="2B8552EF" w14:textId="77777777" w:rsidR="00E55710" w:rsidRDefault="00E4442B" w:rsidP="00ED0FFA">
      <w:pPr>
        <w:pStyle w:val="Zakladny"/>
        <w:numPr>
          <w:ilvl w:val="0"/>
          <w:numId w:val="49"/>
        </w:numPr>
      </w:pPr>
      <w:r w:rsidRPr="00074184">
        <w:t>Štatistické vyhodnotenie</w:t>
      </w:r>
      <w:r>
        <w:t xml:space="preserve">: </w:t>
      </w:r>
    </w:p>
    <w:p w14:paraId="4399C5DB" w14:textId="78D8AD82" w:rsidR="00E4442B" w:rsidRDefault="00E4442B" w:rsidP="00ED0FFA">
      <w:pPr>
        <w:pStyle w:val="Zakladny"/>
        <w:numPr>
          <w:ilvl w:val="0"/>
          <w:numId w:val="49"/>
        </w:numPr>
      </w:pPr>
      <w:r>
        <w:t>Po dokončení testovania algoritmu systém poskytne súhrnné štatistiky o výkonnosti.</w:t>
      </w:r>
    </w:p>
    <w:p w14:paraId="7D48331A" w14:textId="77777777" w:rsidR="00E4442B" w:rsidRDefault="00E4442B" w:rsidP="00ED0FFA">
      <w:pPr>
        <w:pStyle w:val="Zakladny"/>
        <w:numPr>
          <w:ilvl w:val="0"/>
          <w:numId w:val="49"/>
        </w:numPr>
      </w:pPr>
      <w:r w:rsidRPr="00015F54">
        <w:t>Testovanie algoritmov</w:t>
      </w:r>
      <w:r>
        <w:t>:</w:t>
      </w:r>
    </w:p>
    <w:p w14:paraId="55DD76C3" w14:textId="05F0EFF6" w:rsidR="00E4442B" w:rsidRPr="002C55AC" w:rsidRDefault="00074184" w:rsidP="00ED0FFA">
      <w:pPr>
        <w:pStyle w:val="Zakladny"/>
      </w:pPr>
      <w:r>
        <w:t>Vyhodnotenie obchodn</w:t>
      </w:r>
      <w:r w:rsidR="00015F54" w:rsidRPr="002C55AC">
        <w:t>ého algoritmu podľa vypísaných štatistických údajov</w:t>
      </w:r>
    </w:p>
    <w:p w14:paraId="2C21FCAB" w14:textId="77777777" w:rsidR="00E4442B" w:rsidRDefault="00E4442B" w:rsidP="00015F54">
      <w:pPr>
        <w:pStyle w:val="Nadpis3urovne"/>
      </w:pPr>
      <w:r>
        <w:t>Nefunkcionálne požiadavky</w:t>
      </w:r>
    </w:p>
    <w:p w14:paraId="2EE70031" w14:textId="02AD7B53" w:rsidR="00E4442B" w:rsidRDefault="00E4442B" w:rsidP="00ED0FFA">
      <w:pPr>
        <w:pStyle w:val="Zakladny"/>
      </w:pPr>
      <w:r>
        <w:t>Nefunkcionálne požiadavky sa zameriavajú na kvalitu a kritéria výkonu softvéru.</w:t>
      </w:r>
    </w:p>
    <w:p w14:paraId="6EFF29FF" w14:textId="77777777" w:rsidR="00E4442B" w:rsidRDefault="00E4442B" w:rsidP="00ED0FFA">
      <w:pPr>
        <w:pStyle w:val="Zakladny"/>
      </w:pPr>
    </w:p>
    <w:p w14:paraId="4DFAFF71" w14:textId="77777777" w:rsidR="00E4442B" w:rsidRDefault="00E4442B" w:rsidP="00ED0FFA">
      <w:pPr>
        <w:pStyle w:val="Zakladny"/>
        <w:numPr>
          <w:ilvl w:val="0"/>
          <w:numId w:val="50"/>
        </w:numPr>
      </w:pPr>
      <w:r w:rsidRPr="00015F54">
        <w:t>Výkon</w:t>
      </w:r>
      <w:r>
        <w:t>:</w:t>
      </w:r>
    </w:p>
    <w:p w14:paraId="312669CB" w14:textId="77777777" w:rsidR="00E4442B" w:rsidRDefault="00E4442B" w:rsidP="00ED0FFA">
      <w:pPr>
        <w:pStyle w:val="Zakladny"/>
      </w:pPr>
      <w:r>
        <w:t>Systém musí byť schopný spracovať veľké objemy dát rýchlo a efektívne bez významného oneskorenia alebo zníženia výkonu.</w:t>
      </w:r>
    </w:p>
    <w:p w14:paraId="29B55F1F" w14:textId="77777777" w:rsidR="00E4442B" w:rsidRDefault="00E4442B" w:rsidP="00ED0FFA">
      <w:pPr>
        <w:pStyle w:val="Zakladny"/>
        <w:numPr>
          <w:ilvl w:val="0"/>
          <w:numId w:val="50"/>
        </w:numPr>
      </w:pPr>
      <w:r w:rsidRPr="00015F54">
        <w:t>Spoľahlivosť</w:t>
      </w:r>
      <w:r>
        <w:t>:</w:t>
      </w:r>
    </w:p>
    <w:p w14:paraId="2E0F01F4" w14:textId="77777777" w:rsidR="00E4442B" w:rsidRDefault="00E4442B" w:rsidP="00ED0FFA">
      <w:pPr>
        <w:pStyle w:val="Zakladny"/>
      </w:pPr>
      <w:r>
        <w:t>Systém by mal byť stabilný a spoľahlivý, s minimálnymi výpadkami a chybami počas spracovania a analýzy dát.</w:t>
      </w:r>
    </w:p>
    <w:p w14:paraId="62F1F5B3" w14:textId="77777777" w:rsidR="00E4442B" w:rsidRDefault="00E4442B" w:rsidP="00ED0FFA">
      <w:pPr>
        <w:pStyle w:val="Zakladny"/>
        <w:numPr>
          <w:ilvl w:val="0"/>
          <w:numId w:val="50"/>
        </w:numPr>
      </w:pPr>
      <w:r w:rsidRPr="00015F54">
        <w:t>Udržiavateľnosť</w:t>
      </w:r>
      <w:r>
        <w:t>:</w:t>
      </w:r>
    </w:p>
    <w:p w14:paraId="776BCD2F" w14:textId="77777777" w:rsidR="00E4442B" w:rsidRDefault="00E4442B" w:rsidP="00ED0FFA">
      <w:pPr>
        <w:pStyle w:val="Zakladny"/>
      </w:pPr>
      <w:r>
        <w:t>Kód knižnice by mal byť dobre dokumentovaný a jednoduchý na údržbu a aktualizáciu.</w:t>
      </w:r>
    </w:p>
    <w:p w14:paraId="579A10F6" w14:textId="7B39F0D2" w:rsidR="008860D7" w:rsidRDefault="00E4442B" w:rsidP="00ED0FFA">
      <w:pPr>
        <w:pStyle w:val="Zakladny"/>
        <w:numPr>
          <w:ilvl w:val="0"/>
          <w:numId w:val="50"/>
        </w:numPr>
      </w:pPr>
      <w:r w:rsidRPr="00015F54">
        <w:t>Použiteľnosť</w:t>
      </w:r>
      <w:r>
        <w:t>:</w:t>
      </w:r>
    </w:p>
    <w:p w14:paraId="75713960" w14:textId="311AE43A" w:rsidR="00E4442B" w:rsidRDefault="00E4442B" w:rsidP="00ED0FFA">
      <w:pPr>
        <w:pStyle w:val="Zakladny"/>
      </w:pPr>
      <w:r>
        <w:t>Rozhranie knižnice by malo byť intuitívne a ľahko použiteľné, aj pre</w:t>
      </w:r>
      <w:r w:rsidR="00E55710">
        <w:t xml:space="preserve"> iných</w:t>
      </w:r>
      <w:r>
        <w:t xml:space="preserve"> užívateľov</w:t>
      </w:r>
      <w:r w:rsidR="00E55710">
        <w:t>.</w:t>
      </w:r>
    </w:p>
    <w:p w14:paraId="5D57613D" w14:textId="77777777" w:rsidR="00E4442B" w:rsidRPr="00FD5E06" w:rsidRDefault="00E4442B" w:rsidP="00ED0FFA">
      <w:pPr>
        <w:pStyle w:val="Zakladny"/>
      </w:pPr>
    </w:p>
    <w:p w14:paraId="67CEFDB4" w14:textId="17F5FDD7" w:rsidR="00007A18" w:rsidRPr="00E55710" w:rsidRDefault="00E55710" w:rsidP="002C55AC">
      <w:pPr>
        <w:pStyle w:val="Nadpis2urovne"/>
        <w:rPr>
          <w:rStyle w:val="ZakladnyChar"/>
          <w:sz w:val="32"/>
        </w:rPr>
      </w:pPr>
      <w:r w:rsidRPr="00E55710">
        <w:rPr>
          <w:rStyle w:val="ZakladnyChar"/>
          <w:sz w:val="32"/>
        </w:rPr>
        <w:t>Systémová špecifikácia</w:t>
      </w:r>
    </w:p>
    <w:p w14:paraId="1506C93F" w14:textId="41D94501" w:rsidR="00E55710" w:rsidRDefault="00E55710" w:rsidP="00ED0FFA">
      <w:pPr>
        <w:pStyle w:val="Zakladny"/>
      </w:pPr>
      <w:r w:rsidRPr="00E55710">
        <w:t>Systémová špecifikácia poskytuje detailné opisy funkcií a služieb systému.</w:t>
      </w:r>
    </w:p>
    <w:p w14:paraId="124C2A17" w14:textId="77777777" w:rsidR="00BF2200" w:rsidRDefault="00BF2200" w:rsidP="00ED0FFA">
      <w:pPr>
        <w:pStyle w:val="Zakladny"/>
      </w:pPr>
    </w:p>
    <w:p w14:paraId="5ED8B036" w14:textId="02E08F68" w:rsidR="00BF2200" w:rsidRDefault="00BF2200" w:rsidP="00ED0FFA">
      <w:pPr>
        <w:pStyle w:val="Zakladny"/>
        <w:numPr>
          <w:ilvl w:val="0"/>
          <w:numId w:val="50"/>
        </w:numPr>
      </w:pPr>
      <w:r w:rsidRPr="00B61701">
        <w:rPr>
          <w:b/>
          <w:bCs/>
        </w:rPr>
        <w:t>Diagram aktivít</w:t>
      </w:r>
      <w:r>
        <w:t xml:space="preserve"> celého procesu obchodovanie</w:t>
      </w:r>
    </w:p>
    <w:p w14:paraId="187FC363" w14:textId="6AA39CF9" w:rsidR="00BF2200" w:rsidRDefault="00BF2200" w:rsidP="00ED0FFA">
      <w:pPr>
        <w:pStyle w:val="Zakladny"/>
        <w:rPr>
          <w:rStyle w:val="ZakladnyChar"/>
        </w:rPr>
      </w:pPr>
      <w:r>
        <w:rPr>
          <w:noProof/>
        </w:rPr>
        <w:lastRenderedPageBreak/>
        <w:drawing>
          <wp:inline distT="0" distB="0" distL="0" distR="0" wp14:anchorId="21C9DF71" wp14:editId="7D7A1AD0">
            <wp:extent cx="2295238" cy="5752381"/>
            <wp:effectExtent l="0" t="0" r="0" b="1270"/>
            <wp:docPr id="78685938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59389" name="Picture 1" descr="A diagram of a process&#10;&#10;Description automatically generated"/>
                    <pic:cNvPicPr/>
                  </pic:nvPicPr>
                  <pic:blipFill>
                    <a:blip r:embed="rId17"/>
                    <a:stretch>
                      <a:fillRect/>
                    </a:stretch>
                  </pic:blipFill>
                  <pic:spPr>
                    <a:xfrm>
                      <a:off x="0" y="0"/>
                      <a:ext cx="2295238" cy="5752381"/>
                    </a:xfrm>
                    <a:prstGeom prst="rect">
                      <a:avLst/>
                    </a:prstGeom>
                  </pic:spPr>
                </pic:pic>
              </a:graphicData>
            </a:graphic>
          </wp:inline>
        </w:drawing>
      </w:r>
    </w:p>
    <w:p w14:paraId="6F3BC0A7" w14:textId="34CB544C" w:rsidR="00553904" w:rsidRDefault="00553904" w:rsidP="00ED0FFA">
      <w:pPr>
        <w:pStyle w:val="Zakladny"/>
      </w:pPr>
    </w:p>
    <w:p w14:paraId="625AC046" w14:textId="47C01EB0" w:rsidR="00924A77" w:rsidRDefault="00553904" w:rsidP="00553904">
      <w:pPr>
        <w:pStyle w:val="Popis"/>
        <w:jc w:val="center"/>
        <w:rPr>
          <w:rFonts w:ascii="Times New Roman" w:hAnsi="Times New Roman" w:cs="Times New Roman"/>
          <w:color w:val="auto"/>
          <w:sz w:val="20"/>
          <w:szCs w:val="20"/>
        </w:rPr>
      </w:pPr>
      <w:bookmarkStart w:id="6" w:name="_Toc383984452"/>
      <w:r w:rsidRPr="0093475A">
        <w:rPr>
          <w:rFonts w:ascii="Times New Roman" w:hAnsi="Times New Roman" w:cs="Times New Roman"/>
          <w:color w:val="auto"/>
          <w:sz w:val="20"/>
          <w:szCs w:val="20"/>
        </w:rPr>
        <w:t xml:space="preserve">Obrázok </w:t>
      </w:r>
      <w:r w:rsidR="00BF2200">
        <w:rPr>
          <w:rFonts w:ascii="Times New Roman" w:hAnsi="Times New Roman" w:cs="Times New Roman"/>
          <w:color w:val="auto"/>
          <w:sz w:val="20"/>
          <w:szCs w:val="20"/>
        </w:rPr>
        <w:t xml:space="preserve">č. 1: </w:t>
      </w:r>
      <w:r w:rsidRPr="0093475A">
        <w:rPr>
          <w:rFonts w:ascii="Times New Roman" w:hAnsi="Times New Roman" w:cs="Times New Roman"/>
          <w:color w:val="auto"/>
          <w:sz w:val="20"/>
          <w:szCs w:val="20"/>
        </w:rPr>
        <w:t xml:space="preserve"> </w:t>
      </w:r>
      <w:bookmarkEnd w:id="6"/>
      <w:r w:rsidR="00BF2200">
        <w:rPr>
          <w:rFonts w:ascii="Times New Roman" w:hAnsi="Times New Roman" w:cs="Times New Roman"/>
          <w:color w:val="auto"/>
          <w:sz w:val="20"/>
          <w:szCs w:val="20"/>
        </w:rPr>
        <w:t>Diagram aktivít procesu obchodovania</w:t>
      </w:r>
    </w:p>
    <w:p w14:paraId="5662A38B" w14:textId="77777777" w:rsidR="00BF2200" w:rsidRDefault="00BF2200" w:rsidP="00BF2200"/>
    <w:p w14:paraId="3D2315AD" w14:textId="77777777" w:rsidR="00BF2200" w:rsidRDefault="00BF2200" w:rsidP="00BF2200"/>
    <w:p w14:paraId="4B37C1E9" w14:textId="77777777" w:rsidR="00BF2200" w:rsidRPr="00B61701" w:rsidRDefault="00BF2200" w:rsidP="00BF2200">
      <w:pPr>
        <w:rPr>
          <w:lang w:val="en-US"/>
        </w:rPr>
      </w:pPr>
    </w:p>
    <w:p w14:paraId="6C3A510F" w14:textId="77777777" w:rsidR="00B61701" w:rsidRPr="00057831" w:rsidRDefault="00B61701" w:rsidP="00057831">
      <w:pPr>
        <w:pStyle w:val="Nadpis3urovne"/>
        <w:rPr>
          <w:rStyle w:val="ZakladnyChar"/>
          <w:sz w:val="28"/>
        </w:rPr>
      </w:pPr>
      <w:r w:rsidRPr="00057831">
        <w:rPr>
          <w:rStyle w:val="ZakladnyChar"/>
          <w:sz w:val="28"/>
        </w:rPr>
        <w:t>Načítanie historických dát:</w:t>
      </w:r>
    </w:p>
    <w:p w14:paraId="1444A0BE" w14:textId="283C2BA0" w:rsidR="00B61701" w:rsidRPr="00B61701" w:rsidRDefault="00B61701" w:rsidP="00ED0FFA">
      <w:pPr>
        <w:pStyle w:val="Zakladny"/>
        <w:rPr>
          <w:rStyle w:val="ZakladnyChar"/>
        </w:rPr>
      </w:pPr>
      <w:r w:rsidRPr="00B61701">
        <w:rPr>
          <w:rStyle w:val="ZakladnyChar"/>
        </w:rPr>
        <w:t>Proces načítania historických údajov začína identifikáciou zdrojov, z ktorých sa údaje získajú, a ich následným načítaním do pamäte.</w:t>
      </w:r>
    </w:p>
    <w:p w14:paraId="27D748E8" w14:textId="15563CC2" w:rsidR="00B61701" w:rsidRPr="00B61701" w:rsidRDefault="00B61701" w:rsidP="00ED0FFA">
      <w:pPr>
        <w:pStyle w:val="Zakladny"/>
        <w:rPr>
          <w:rStyle w:val="ZakladnyChar"/>
        </w:rPr>
      </w:pPr>
      <w:r w:rsidRPr="00B61701">
        <w:rPr>
          <w:rStyle w:val="ZakladnyChar"/>
        </w:rPr>
        <w:lastRenderedPageBreak/>
        <w:t>Údaje zahŕňajú ceny aktív, objemy obchodov, najnižšie a najvyššie ceny, otváracie a uzatváracie ceny, ako aj ďalšie relevantné informácie</w:t>
      </w:r>
      <w:r>
        <w:rPr>
          <w:rStyle w:val="ZakladnyChar"/>
        </w:rPr>
        <w:t xml:space="preserve"> pr</w:t>
      </w:r>
      <w:r w:rsidRPr="002C55AC">
        <w:rPr>
          <w:rStyle w:val="ZakladnyChar"/>
        </w:rPr>
        <w:t>ípadne ešte vypočítané indikátory</w:t>
      </w:r>
      <w:r w:rsidRPr="00B61701">
        <w:rPr>
          <w:rStyle w:val="ZakladnyChar"/>
        </w:rPr>
        <w:t>.</w:t>
      </w:r>
    </w:p>
    <w:p w14:paraId="0914A262" w14:textId="77777777" w:rsidR="00B61701" w:rsidRPr="00057831" w:rsidRDefault="00B61701" w:rsidP="00057831">
      <w:pPr>
        <w:pStyle w:val="Nadpis3urovne"/>
        <w:rPr>
          <w:rStyle w:val="ZakladnyChar"/>
          <w:sz w:val="28"/>
        </w:rPr>
      </w:pPr>
      <w:r w:rsidRPr="00057831">
        <w:rPr>
          <w:rStyle w:val="ZakladnyChar"/>
          <w:sz w:val="28"/>
        </w:rPr>
        <w:t>Spustenie algoritmu na obchodovanie:</w:t>
      </w:r>
    </w:p>
    <w:p w14:paraId="4056B05E" w14:textId="2D0A311E" w:rsidR="00B61701" w:rsidRDefault="00B61701" w:rsidP="00ED0FFA">
      <w:pPr>
        <w:pStyle w:val="Zakladny"/>
        <w:rPr>
          <w:rStyle w:val="ZakladnyChar"/>
        </w:rPr>
      </w:pPr>
      <w:r w:rsidRPr="00B61701">
        <w:rPr>
          <w:rStyle w:val="ZakladnyChar"/>
        </w:rPr>
        <w:t>Po načítaní historických dát sa algoritmus spustí a inicializuje, pričom načíta všetky potrebné parametre a</w:t>
      </w:r>
      <w:r w:rsidR="00CE75AA">
        <w:rPr>
          <w:rStyle w:val="ZakladnyChar"/>
        </w:rPr>
        <w:t> vstupné dáta ako sú počiatočný stav na peňažnom účte, obdobie v ktorom sa bude obchodovať teda dátum začiatku  a konca algoritmu a výška poplatku v percentách</w:t>
      </w:r>
      <w:r w:rsidRPr="00B61701">
        <w:rPr>
          <w:rStyle w:val="ZakladnyChar"/>
        </w:rPr>
        <w:t>.</w:t>
      </w:r>
      <w:r w:rsidR="00CE75AA">
        <w:rPr>
          <w:rStyle w:val="ZakladnyChar"/>
        </w:rPr>
        <w:t xml:space="preserve"> </w:t>
      </w:r>
      <w:r w:rsidRPr="00B61701">
        <w:rPr>
          <w:rStyle w:val="ZakladnyChar"/>
        </w:rPr>
        <w:t>Algoritmus začína vykonávať obchody na základe definovaných obchodných stratégií a pravidiel.</w:t>
      </w:r>
    </w:p>
    <w:p w14:paraId="2103D6F6" w14:textId="77777777" w:rsidR="00CE75AA" w:rsidRPr="00B61701" w:rsidRDefault="00CE75AA" w:rsidP="00ED0FFA">
      <w:pPr>
        <w:pStyle w:val="Zakladny"/>
        <w:rPr>
          <w:rStyle w:val="ZakladnyChar"/>
        </w:rPr>
      </w:pPr>
    </w:p>
    <w:p w14:paraId="58B8E17C" w14:textId="77777777" w:rsidR="00B61701" w:rsidRPr="00057831" w:rsidRDefault="00B61701" w:rsidP="00057831">
      <w:pPr>
        <w:pStyle w:val="Nadpis3urovne"/>
        <w:rPr>
          <w:rStyle w:val="ZakladnyChar"/>
          <w:sz w:val="28"/>
        </w:rPr>
      </w:pPr>
      <w:r w:rsidRPr="00057831">
        <w:rPr>
          <w:rStyle w:val="Nadpis3urovneChar"/>
          <w:b/>
        </w:rPr>
        <w:t>Uloženie logov z obchodov do CSV súboru</w:t>
      </w:r>
      <w:r w:rsidRPr="00057831">
        <w:rPr>
          <w:rStyle w:val="ZakladnyChar"/>
          <w:sz w:val="28"/>
        </w:rPr>
        <w:t>:</w:t>
      </w:r>
    </w:p>
    <w:p w14:paraId="289D7955" w14:textId="65B1300A" w:rsidR="00B61701" w:rsidRDefault="008F655E" w:rsidP="00ED0FFA">
      <w:pPr>
        <w:pStyle w:val="Zakladny"/>
        <w:rPr>
          <w:rStyle w:val="ZakladnyChar"/>
        </w:rPr>
      </w:pPr>
      <w:r w:rsidRPr="008F655E">
        <w:rPr>
          <w:rStyle w:val="ZakladnyChar"/>
        </w:rPr>
        <w:t>Po vykonaní každého obchodu algoritmus zaznamenáva všetky relevantné údaje do CSV súboru. Tieto logy obsahujú informácie o čase obchodu, jeho typu, vykonaných operáciách (ako napríklad kúpa alebo predaj), cene operácie, aktuálnej cene aktíva, množstve obchodovaných aktív, poplatkoch za obchodovanie a zostatkoch v jednotlivých menách po vykonaní obchodu. Záznamy v CSV súbore umožňujú následnú analýzu obchodov a vyhodnotenie výkonnosti algoritmu obchodovania.</w:t>
      </w:r>
      <w:r>
        <w:rPr>
          <w:rStyle w:val="ZakladnyChar"/>
        </w:rPr>
        <w:t xml:space="preserve"> </w:t>
      </w:r>
      <w:r w:rsidR="00B61701" w:rsidRPr="00B61701">
        <w:rPr>
          <w:rStyle w:val="ZakladnyChar"/>
        </w:rPr>
        <w:t>Tieto údaje sa ukladajú do CSV súboru na ďalšie spracovanie a analýzu.</w:t>
      </w:r>
    </w:p>
    <w:p w14:paraId="5E00148E" w14:textId="77777777" w:rsidR="002539A3" w:rsidRDefault="002539A3" w:rsidP="00ED0FFA">
      <w:pPr>
        <w:pStyle w:val="Zakladny"/>
        <w:rPr>
          <w:rStyle w:val="ZakladnyChar"/>
        </w:rPr>
      </w:pPr>
    </w:p>
    <w:p w14:paraId="0BF6F7A7" w14:textId="6F7CA482" w:rsidR="008F655E" w:rsidRPr="002539A3" w:rsidRDefault="002539A3" w:rsidP="00ED0FFA">
      <w:pPr>
        <w:pStyle w:val="Zakladny"/>
        <w:rPr>
          <w:rStyle w:val="ZakladnyChar"/>
        </w:rPr>
      </w:pPr>
      <w:r>
        <w:rPr>
          <w:rStyle w:val="ZakladnyChar"/>
        </w:rPr>
        <w:t>Tabuľka č. 1: Popis záznamu obchodu</w:t>
      </w:r>
    </w:p>
    <w:p w14:paraId="67786237" w14:textId="7D622B43" w:rsidR="008F655E" w:rsidRPr="002539A3" w:rsidRDefault="008F655E" w:rsidP="008F655E">
      <w:pPr>
        <w:pStyle w:val="Popis"/>
        <w:keepNext/>
        <w:rPr>
          <w:i w:val="0"/>
          <w:iCs w:val="0"/>
          <w:lang w:val="en-GB"/>
        </w:rPr>
      </w:pPr>
    </w:p>
    <w:tbl>
      <w:tblPr>
        <w:tblStyle w:val="Mriekatabuky"/>
        <w:tblW w:w="0" w:type="auto"/>
        <w:jc w:val="center"/>
        <w:tblLook w:val="04A0" w:firstRow="1" w:lastRow="0" w:firstColumn="1" w:lastColumn="0" w:noHBand="0" w:noVBand="1"/>
      </w:tblPr>
      <w:tblGrid>
        <w:gridCol w:w="4501"/>
        <w:gridCol w:w="4502"/>
      </w:tblGrid>
      <w:tr w:rsidR="00057831" w14:paraId="523C62B5" w14:textId="77777777" w:rsidTr="002539A3">
        <w:trPr>
          <w:jc w:val="center"/>
        </w:trPr>
        <w:tc>
          <w:tcPr>
            <w:tcW w:w="4501" w:type="dxa"/>
            <w:vAlign w:val="center"/>
          </w:tcPr>
          <w:p w14:paraId="0471CE7D" w14:textId="6A23D6BD" w:rsidR="00057831" w:rsidRPr="002539A3" w:rsidRDefault="00057831" w:rsidP="00ED0FFA">
            <w:pPr>
              <w:pStyle w:val="Zakladny"/>
              <w:rPr>
                <w:rStyle w:val="ZakladnyChar"/>
                <w:b/>
                <w:bCs/>
              </w:rPr>
            </w:pPr>
            <w:r w:rsidRPr="002539A3">
              <w:rPr>
                <w:rStyle w:val="ZakladnyChar"/>
                <w:b/>
                <w:bCs/>
              </w:rPr>
              <w:t>Názov údaju v zázname</w:t>
            </w:r>
          </w:p>
        </w:tc>
        <w:tc>
          <w:tcPr>
            <w:tcW w:w="4502" w:type="dxa"/>
            <w:vAlign w:val="center"/>
          </w:tcPr>
          <w:p w14:paraId="1D0B36A7" w14:textId="64421E3D" w:rsidR="00057831" w:rsidRPr="002539A3" w:rsidRDefault="00057831" w:rsidP="00ED0FFA">
            <w:pPr>
              <w:pStyle w:val="Zakladny"/>
              <w:rPr>
                <w:rStyle w:val="ZakladnyChar"/>
                <w:b/>
                <w:bCs/>
              </w:rPr>
            </w:pPr>
            <w:r w:rsidRPr="002539A3">
              <w:rPr>
                <w:rStyle w:val="ZakladnyChar"/>
                <w:b/>
                <w:bCs/>
              </w:rPr>
              <w:t>Popis údaju v  zázname</w:t>
            </w:r>
          </w:p>
        </w:tc>
      </w:tr>
      <w:tr w:rsidR="008F655E" w14:paraId="145F6EF8" w14:textId="77777777" w:rsidTr="002539A3">
        <w:trPr>
          <w:jc w:val="center"/>
        </w:trPr>
        <w:tc>
          <w:tcPr>
            <w:tcW w:w="4501" w:type="dxa"/>
            <w:vAlign w:val="center"/>
          </w:tcPr>
          <w:p w14:paraId="7E2E356F" w14:textId="3916649E" w:rsidR="008F655E" w:rsidRDefault="00A24B89" w:rsidP="00ED0FFA">
            <w:pPr>
              <w:pStyle w:val="Zakladny"/>
              <w:rPr>
                <w:rStyle w:val="ZakladnyChar"/>
              </w:rPr>
            </w:pPr>
            <w:r>
              <w:rPr>
                <w:rStyle w:val="ZakladnyChar"/>
              </w:rPr>
              <w:t>unix</w:t>
            </w:r>
          </w:p>
        </w:tc>
        <w:tc>
          <w:tcPr>
            <w:tcW w:w="4502" w:type="dxa"/>
            <w:vAlign w:val="center"/>
          </w:tcPr>
          <w:p w14:paraId="4DC4DD02" w14:textId="1C8CF620" w:rsidR="008F655E" w:rsidRDefault="00A24B89" w:rsidP="00ED0FFA">
            <w:pPr>
              <w:pStyle w:val="Zakladny"/>
              <w:rPr>
                <w:rStyle w:val="ZakladnyChar"/>
              </w:rPr>
            </w:pPr>
            <w:r>
              <w:rPr>
                <w:rStyle w:val="ZakladnyChar"/>
              </w:rPr>
              <w:t>Unixová časová pečiatka v milisekundách (kedy bol obchod vykonaný)</w:t>
            </w:r>
          </w:p>
        </w:tc>
      </w:tr>
      <w:tr w:rsidR="008F655E" w14:paraId="71542FCF" w14:textId="77777777" w:rsidTr="002539A3">
        <w:trPr>
          <w:jc w:val="center"/>
        </w:trPr>
        <w:tc>
          <w:tcPr>
            <w:tcW w:w="4501" w:type="dxa"/>
            <w:vAlign w:val="center"/>
          </w:tcPr>
          <w:p w14:paraId="2C30E062" w14:textId="5248854B" w:rsidR="008F655E" w:rsidRDefault="00A24B89" w:rsidP="00ED0FFA">
            <w:pPr>
              <w:pStyle w:val="Zakladny"/>
              <w:rPr>
                <w:rStyle w:val="ZakladnyChar"/>
              </w:rPr>
            </w:pPr>
            <w:r>
              <w:rPr>
                <w:rStyle w:val="ZakladnyChar"/>
              </w:rPr>
              <w:t>date</w:t>
            </w:r>
          </w:p>
        </w:tc>
        <w:tc>
          <w:tcPr>
            <w:tcW w:w="4502" w:type="dxa"/>
            <w:vAlign w:val="center"/>
          </w:tcPr>
          <w:p w14:paraId="6A1CE398" w14:textId="4952415C" w:rsidR="008F655E" w:rsidRDefault="00A24B89" w:rsidP="00ED0FFA">
            <w:pPr>
              <w:pStyle w:val="Zakladny"/>
              <w:rPr>
                <w:rStyle w:val="ZakladnyChar"/>
              </w:rPr>
            </w:pPr>
            <w:r w:rsidRPr="00A24B89">
              <w:rPr>
                <w:rStyle w:val="ZakladnyChar"/>
              </w:rPr>
              <w:t>Dátum a čas vykonania obchodu vo formáte "YYYY-MM-DD HH:MM:SS"</w:t>
            </w:r>
          </w:p>
        </w:tc>
      </w:tr>
      <w:tr w:rsidR="008F655E" w14:paraId="5D7C9C0A" w14:textId="77777777" w:rsidTr="002539A3">
        <w:trPr>
          <w:jc w:val="center"/>
        </w:trPr>
        <w:tc>
          <w:tcPr>
            <w:tcW w:w="4501" w:type="dxa"/>
            <w:vAlign w:val="center"/>
          </w:tcPr>
          <w:p w14:paraId="45BB0020" w14:textId="16DA27AE" w:rsidR="008F655E" w:rsidRDefault="00A24B89" w:rsidP="00ED0FFA">
            <w:pPr>
              <w:pStyle w:val="Zakladny"/>
              <w:rPr>
                <w:rStyle w:val="ZakladnyChar"/>
              </w:rPr>
            </w:pPr>
            <w:r>
              <w:rPr>
                <w:rStyle w:val="ZakladnyChar"/>
              </w:rPr>
              <w:t>trade_number</w:t>
            </w:r>
          </w:p>
        </w:tc>
        <w:tc>
          <w:tcPr>
            <w:tcW w:w="4502" w:type="dxa"/>
            <w:vAlign w:val="center"/>
          </w:tcPr>
          <w:p w14:paraId="3200A311" w14:textId="55F75D25" w:rsidR="008F655E" w:rsidRDefault="00A24B89" w:rsidP="00ED0FFA">
            <w:pPr>
              <w:pStyle w:val="Zakladny"/>
              <w:rPr>
                <w:rStyle w:val="ZakladnyChar"/>
              </w:rPr>
            </w:pPr>
            <w:r>
              <w:rPr>
                <w:rStyle w:val="ZakladnyChar"/>
              </w:rPr>
              <w:t>Číslo obchodu</w:t>
            </w:r>
          </w:p>
        </w:tc>
      </w:tr>
      <w:tr w:rsidR="008F655E" w14:paraId="73B35A0A" w14:textId="77777777" w:rsidTr="002539A3">
        <w:trPr>
          <w:jc w:val="center"/>
        </w:trPr>
        <w:tc>
          <w:tcPr>
            <w:tcW w:w="4501" w:type="dxa"/>
            <w:vAlign w:val="center"/>
          </w:tcPr>
          <w:p w14:paraId="107B15CF" w14:textId="2EE62915" w:rsidR="008F655E" w:rsidRDefault="00A24B89" w:rsidP="00ED0FFA">
            <w:pPr>
              <w:pStyle w:val="Zakladny"/>
              <w:rPr>
                <w:rStyle w:val="ZakladnyChar"/>
              </w:rPr>
            </w:pPr>
            <w:r>
              <w:rPr>
                <w:rStyle w:val="ZakladnyChar"/>
              </w:rPr>
              <w:t>action</w:t>
            </w:r>
          </w:p>
        </w:tc>
        <w:tc>
          <w:tcPr>
            <w:tcW w:w="4502" w:type="dxa"/>
            <w:vAlign w:val="center"/>
          </w:tcPr>
          <w:p w14:paraId="5D00686F" w14:textId="64194D28" w:rsidR="008F655E" w:rsidRDefault="00A24B89" w:rsidP="00ED0FFA">
            <w:pPr>
              <w:pStyle w:val="Zakladny"/>
              <w:rPr>
                <w:rStyle w:val="ZakladnyChar"/>
              </w:rPr>
            </w:pPr>
            <w:r w:rsidRPr="00A24B89">
              <w:rPr>
                <w:rStyle w:val="ZakladnyChar"/>
              </w:rPr>
              <w:t>Akcia obchodu</w:t>
            </w:r>
            <w:r>
              <w:rPr>
                <w:rStyle w:val="ZakladnyChar"/>
              </w:rPr>
              <w:t xml:space="preserve"> (LONG, SHORT, COVER, CLOSE)</w:t>
            </w:r>
          </w:p>
        </w:tc>
      </w:tr>
      <w:tr w:rsidR="008F655E" w14:paraId="0F9D9B5F" w14:textId="77777777" w:rsidTr="002539A3">
        <w:trPr>
          <w:jc w:val="center"/>
        </w:trPr>
        <w:tc>
          <w:tcPr>
            <w:tcW w:w="4501" w:type="dxa"/>
            <w:vAlign w:val="center"/>
          </w:tcPr>
          <w:p w14:paraId="42922B2B" w14:textId="57BCEA8D" w:rsidR="008F655E" w:rsidRDefault="00A24B89" w:rsidP="00ED0FFA">
            <w:pPr>
              <w:pStyle w:val="Zakladny"/>
              <w:rPr>
                <w:rStyle w:val="ZakladnyChar"/>
              </w:rPr>
            </w:pPr>
            <w:r>
              <w:rPr>
                <w:rStyle w:val="ZakladnyChar"/>
              </w:rPr>
              <w:t>operation</w:t>
            </w:r>
          </w:p>
        </w:tc>
        <w:tc>
          <w:tcPr>
            <w:tcW w:w="4502" w:type="dxa"/>
            <w:vAlign w:val="center"/>
          </w:tcPr>
          <w:p w14:paraId="7C8EDC12" w14:textId="02D21B1B" w:rsidR="008F655E" w:rsidRDefault="00A24B89" w:rsidP="00ED0FFA">
            <w:pPr>
              <w:pStyle w:val="Zakladny"/>
              <w:rPr>
                <w:rStyle w:val="ZakladnyChar"/>
              </w:rPr>
            </w:pPr>
            <w:r w:rsidRPr="00A24B89">
              <w:rPr>
                <w:rStyle w:val="ZakladnyChar"/>
              </w:rPr>
              <w:t>Typ operácie, ktorá sa vykonala, "BUY" (kúpa) alebo "SELL" (predaj).</w:t>
            </w:r>
          </w:p>
        </w:tc>
      </w:tr>
      <w:tr w:rsidR="008F655E" w14:paraId="4F027FF8" w14:textId="77777777" w:rsidTr="002539A3">
        <w:trPr>
          <w:jc w:val="center"/>
        </w:trPr>
        <w:tc>
          <w:tcPr>
            <w:tcW w:w="4501" w:type="dxa"/>
            <w:vAlign w:val="center"/>
          </w:tcPr>
          <w:p w14:paraId="2C5E56AB" w14:textId="7EC2B357" w:rsidR="008F655E" w:rsidRDefault="00A24B89" w:rsidP="00ED0FFA">
            <w:pPr>
              <w:pStyle w:val="Zakladny"/>
              <w:rPr>
                <w:rStyle w:val="ZakladnyChar"/>
              </w:rPr>
            </w:pPr>
            <w:r>
              <w:rPr>
                <w:rStyle w:val="ZakladnyChar"/>
              </w:rPr>
              <w:lastRenderedPageBreak/>
              <w:t>operation_price</w:t>
            </w:r>
          </w:p>
        </w:tc>
        <w:tc>
          <w:tcPr>
            <w:tcW w:w="4502" w:type="dxa"/>
            <w:vAlign w:val="center"/>
          </w:tcPr>
          <w:p w14:paraId="3A2F98B7" w14:textId="40F4C731" w:rsidR="008F655E" w:rsidRDefault="00A24B89" w:rsidP="00ED0FFA">
            <w:pPr>
              <w:pStyle w:val="Zakladny"/>
              <w:rPr>
                <w:rStyle w:val="ZakladnyChar"/>
              </w:rPr>
            </w:pPr>
            <w:r w:rsidRPr="00A24B89">
              <w:rPr>
                <w:rStyle w:val="ZakladnyChar"/>
              </w:rPr>
              <w:t>Cena operácie v čase jej vykonania</w:t>
            </w:r>
          </w:p>
        </w:tc>
      </w:tr>
      <w:tr w:rsidR="008F655E" w14:paraId="120EA7AA" w14:textId="77777777" w:rsidTr="002539A3">
        <w:trPr>
          <w:jc w:val="center"/>
        </w:trPr>
        <w:tc>
          <w:tcPr>
            <w:tcW w:w="4501" w:type="dxa"/>
            <w:vAlign w:val="center"/>
          </w:tcPr>
          <w:p w14:paraId="2DF41E9E" w14:textId="76BF47AA" w:rsidR="008F655E" w:rsidRPr="00057831" w:rsidRDefault="00A24B89" w:rsidP="00ED0FFA">
            <w:pPr>
              <w:pStyle w:val="Zakladny"/>
              <w:rPr>
                <w:rStyle w:val="ZakladnyChar"/>
                <w:lang w:val="en-US"/>
              </w:rPr>
            </w:pPr>
            <w:r>
              <w:rPr>
                <w:rStyle w:val="ZakladnyChar"/>
              </w:rPr>
              <w:t>Cena zastavenia operácie</w:t>
            </w:r>
          </w:p>
        </w:tc>
        <w:tc>
          <w:tcPr>
            <w:tcW w:w="4502" w:type="dxa"/>
            <w:vAlign w:val="center"/>
          </w:tcPr>
          <w:p w14:paraId="09475EDB" w14:textId="7E9A9493" w:rsidR="008F655E" w:rsidRDefault="00A24B89" w:rsidP="00ED0FFA">
            <w:pPr>
              <w:pStyle w:val="Zakladny"/>
              <w:rPr>
                <w:rStyle w:val="ZakladnyChar"/>
              </w:rPr>
            </w:pPr>
            <w:r w:rsidRPr="00A24B89">
              <w:rPr>
                <w:rStyle w:val="ZakladnyChar"/>
              </w:rPr>
              <w:t>Cena zastavenia operácie (v prípade, že sa používa stop-loss)</w:t>
            </w:r>
          </w:p>
        </w:tc>
      </w:tr>
      <w:tr w:rsidR="00A24B89" w14:paraId="33E5BF13" w14:textId="77777777" w:rsidTr="002539A3">
        <w:trPr>
          <w:jc w:val="center"/>
        </w:trPr>
        <w:tc>
          <w:tcPr>
            <w:tcW w:w="4501" w:type="dxa"/>
            <w:vAlign w:val="center"/>
          </w:tcPr>
          <w:p w14:paraId="7887E6BE" w14:textId="3ED19BA2" w:rsidR="00A24B89" w:rsidRDefault="00A24B89" w:rsidP="00ED0FFA">
            <w:pPr>
              <w:pStyle w:val="Zakladny"/>
              <w:rPr>
                <w:rStyle w:val="ZakladnyChar"/>
              </w:rPr>
            </w:pPr>
            <w:r>
              <w:rPr>
                <w:rStyle w:val="ZakladnyChar"/>
              </w:rPr>
              <w:t>price</w:t>
            </w:r>
          </w:p>
        </w:tc>
        <w:tc>
          <w:tcPr>
            <w:tcW w:w="4502" w:type="dxa"/>
            <w:vAlign w:val="center"/>
          </w:tcPr>
          <w:p w14:paraId="10AC0FC5" w14:textId="19C8F709" w:rsidR="00A24B89" w:rsidRDefault="00A24B89" w:rsidP="00ED0FFA">
            <w:pPr>
              <w:pStyle w:val="Zakladny"/>
              <w:rPr>
                <w:rStyle w:val="ZakladnyChar"/>
              </w:rPr>
            </w:pPr>
            <w:r w:rsidRPr="00A24B89">
              <w:rPr>
                <w:rStyle w:val="ZakladnyChar"/>
              </w:rPr>
              <w:t>Aktuálna cena aktíva v čase vykonania obchodu</w:t>
            </w:r>
          </w:p>
        </w:tc>
      </w:tr>
      <w:tr w:rsidR="00A24B89" w14:paraId="3CF32BB6" w14:textId="77777777" w:rsidTr="002539A3">
        <w:trPr>
          <w:jc w:val="center"/>
        </w:trPr>
        <w:tc>
          <w:tcPr>
            <w:tcW w:w="4501" w:type="dxa"/>
            <w:vAlign w:val="center"/>
          </w:tcPr>
          <w:p w14:paraId="553090FE" w14:textId="5D234F55" w:rsidR="00A24B89" w:rsidRDefault="00A24B89" w:rsidP="00ED0FFA">
            <w:pPr>
              <w:pStyle w:val="Zakladny"/>
              <w:rPr>
                <w:rStyle w:val="ZakladnyChar"/>
              </w:rPr>
            </w:pPr>
            <w:r>
              <w:rPr>
                <w:rStyle w:val="ZakladnyChar"/>
              </w:rPr>
              <w:t>open, high, low, close</w:t>
            </w:r>
          </w:p>
        </w:tc>
        <w:tc>
          <w:tcPr>
            <w:tcW w:w="4502" w:type="dxa"/>
            <w:vAlign w:val="center"/>
          </w:tcPr>
          <w:p w14:paraId="43375636" w14:textId="06F7A175" w:rsidR="00A24B89" w:rsidRDefault="00A24B89" w:rsidP="00ED0FFA">
            <w:pPr>
              <w:pStyle w:val="Zakladny"/>
              <w:rPr>
                <w:rStyle w:val="ZakladnyChar"/>
              </w:rPr>
            </w:pPr>
            <w:r w:rsidRPr="00A24B89">
              <w:rPr>
                <w:rStyle w:val="ZakladnyChar"/>
              </w:rPr>
              <w:t>Cena otvorenia, najvyššia cena, najnižšia cena a cena uzavretia aktíva v určenom časovom intervale</w:t>
            </w:r>
          </w:p>
        </w:tc>
      </w:tr>
      <w:tr w:rsidR="00A24B89" w14:paraId="4F90D37A" w14:textId="77777777" w:rsidTr="002539A3">
        <w:trPr>
          <w:jc w:val="center"/>
        </w:trPr>
        <w:tc>
          <w:tcPr>
            <w:tcW w:w="4501" w:type="dxa"/>
            <w:vAlign w:val="center"/>
          </w:tcPr>
          <w:p w14:paraId="42283845" w14:textId="3D45627F" w:rsidR="00A24B89" w:rsidRDefault="00A24B89" w:rsidP="00ED0FFA">
            <w:pPr>
              <w:pStyle w:val="Zakladny"/>
              <w:rPr>
                <w:rStyle w:val="ZakladnyChar"/>
              </w:rPr>
            </w:pPr>
            <w:r>
              <w:rPr>
                <w:rStyle w:val="ZakladnyChar"/>
              </w:rPr>
              <w:t>base_amount</w:t>
            </w:r>
          </w:p>
        </w:tc>
        <w:tc>
          <w:tcPr>
            <w:tcW w:w="4502" w:type="dxa"/>
            <w:vAlign w:val="center"/>
          </w:tcPr>
          <w:p w14:paraId="1C038EFA" w14:textId="6432D2D9" w:rsidR="00A24B89" w:rsidRDefault="0037731C" w:rsidP="00ED0FFA">
            <w:pPr>
              <w:pStyle w:val="Zakladny"/>
              <w:rPr>
                <w:rStyle w:val="ZakladnyChar"/>
              </w:rPr>
            </w:pPr>
            <w:r w:rsidRPr="0037731C">
              <w:rPr>
                <w:rStyle w:val="ZakladnyChar"/>
              </w:rPr>
              <w:t>Množstvo základnej meny v obchode</w:t>
            </w:r>
          </w:p>
        </w:tc>
      </w:tr>
      <w:tr w:rsidR="00A24B89" w14:paraId="1012CED5" w14:textId="77777777" w:rsidTr="002539A3">
        <w:trPr>
          <w:jc w:val="center"/>
        </w:trPr>
        <w:tc>
          <w:tcPr>
            <w:tcW w:w="4501" w:type="dxa"/>
            <w:vAlign w:val="center"/>
          </w:tcPr>
          <w:p w14:paraId="78E475D7" w14:textId="43B3F668" w:rsidR="00A24B89" w:rsidRDefault="00A24B89" w:rsidP="00ED0FFA">
            <w:pPr>
              <w:pStyle w:val="Zakladny"/>
              <w:rPr>
                <w:rStyle w:val="ZakladnyChar"/>
              </w:rPr>
            </w:pPr>
            <w:r>
              <w:rPr>
                <w:rStyle w:val="ZakladnyChar"/>
              </w:rPr>
              <w:t>quote_amount</w:t>
            </w:r>
          </w:p>
        </w:tc>
        <w:tc>
          <w:tcPr>
            <w:tcW w:w="4502" w:type="dxa"/>
            <w:vAlign w:val="center"/>
          </w:tcPr>
          <w:p w14:paraId="6F89AF31" w14:textId="69B51C9E" w:rsidR="00A24B89" w:rsidRDefault="0037731C" w:rsidP="00ED0FFA">
            <w:pPr>
              <w:pStyle w:val="Zakladny"/>
              <w:rPr>
                <w:rStyle w:val="ZakladnyChar"/>
              </w:rPr>
            </w:pPr>
            <w:r w:rsidRPr="0037731C">
              <w:rPr>
                <w:rStyle w:val="ZakladnyChar"/>
              </w:rPr>
              <w:t>Množstvo druhej meny (kvótovanej meny) v obchode</w:t>
            </w:r>
          </w:p>
        </w:tc>
      </w:tr>
      <w:tr w:rsidR="00A24B89" w14:paraId="7DCE6C1F" w14:textId="77777777" w:rsidTr="002539A3">
        <w:trPr>
          <w:jc w:val="center"/>
        </w:trPr>
        <w:tc>
          <w:tcPr>
            <w:tcW w:w="4501" w:type="dxa"/>
            <w:vAlign w:val="center"/>
          </w:tcPr>
          <w:p w14:paraId="567798E1" w14:textId="5A15B35E" w:rsidR="00A24B89" w:rsidRDefault="00A24B89" w:rsidP="00ED0FFA">
            <w:pPr>
              <w:pStyle w:val="Zakladny"/>
              <w:rPr>
                <w:rStyle w:val="ZakladnyChar"/>
              </w:rPr>
            </w:pPr>
            <w:r>
              <w:rPr>
                <w:rStyle w:val="ZakladnyChar"/>
              </w:rPr>
              <w:t>quantity</w:t>
            </w:r>
          </w:p>
        </w:tc>
        <w:tc>
          <w:tcPr>
            <w:tcW w:w="4502" w:type="dxa"/>
            <w:vAlign w:val="center"/>
          </w:tcPr>
          <w:p w14:paraId="4530D7AA" w14:textId="0EEDFF90" w:rsidR="00A24B89" w:rsidRDefault="0037731C" w:rsidP="00ED0FFA">
            <w:pPr>
              <w:pStyle w:val="Zakladny"/>
              <w:rPr>
                <w:rStyle w:val="ZakladnyChar"/>
              </w:rPr>
            </w:pPr>
            <w:r w:rsidRPr="0037731C">
              <w:rPr>
                <w:rStyle w:val="ZakladnyChar"/>
              </w:rPr>
              <w:t>Percentuálna časť zo zostatku</w:t>
            </w:r>
            <w:r>
              <w:rPr>
                <w:rStyle w:val="ZakladnyChar"/>
              </w:rPr>
              <w:t xml:space="preserve"> za akú sme vykonali obchod</w:t>
            </w:r>
          </w:p>
        </w:tc>
      </w:tr>
      <w:tr w:rsidR="00A24B89" w14:paraId="53BE5A61" w14:textId="77777777" w:rsidTr="002539A3">
        <w:trPr>
          <w:jc w:val="center"/>
        </w:trPr>
        <w:tc>
          <w:tcPr>
            <w:tcW w:w="4501" w:type="dxa"/>
            <w:vAlign w:val="center"/>
          </w:tcPr>
          <w:p w14:paraId="7B8150AB" w14:textId="1B204DC5" w:rsidR="00A24B89" w:rsidRDefault="00A24B89" w:rsidP="00ED0FFA">
            <w:pPr>
              <w:pStyle w:val="Zakladny"/>
              <w:rPr>
                <w:rStyle w:val="ZakladnyChar"/>
              </w:rPr>
            </w:pPr>
            <w:r>
              <w:rPr>
                <w:rStyle w:val="ZakladnyChar"/>
              </w:rPr>
              <w:t>trading_fee</w:t>
            </w:r>
          </w:p>
        </w:tc>
        <w:tc>
          <w:tcPr>
            <w:tcW w:w="4502" w:type="dxa"/>
            <w:vAlign w:val="center"/>
          </w:tcPr>
          <w:p w14:paraId="2B00AB74" w14:textId="50E6ACCC" w:rsidR="00A24B89" w:rsidRDefault="0037731C" w:rsidP="00ED0FFA">
            <w:pPr>
              <w:pStyle w:val="Zakladny"/>
              <w:rPr>
                <w:rStyle w:val="ZakladnyChar"/>
              </w:rPr>
            </w:pPr>
            <w:r w:rsidRPr="0037731C">
              <w:rPr>
                <w:rStyle w:val="ZakladnyChar"/>
              </w:rPr>
              <w:t>Poplatok za obchodovanie</w:t>
            </w:r>
          </w:p>
        </w:tc>
      </w:tr>
      <w:tr w:rsidR="00A24B89" w14:paraId="6F474B14" w14:textId="77777777" w:rsidTr="002539A3">
        <w:trPr>
          <w:jc w:val="center"/>
        </w:trPr>
        <w:tc>
          <w:tcPr>
            <w:tcW w:w="4501" w:type="dxa"/>
            <w:vAlign w:val="center"/>
          </w:tcPr>
          <w:p w14:paraId="6985AAD2" w14:textId="1D18219F" w:rsidR="00A24B89" w:rsidRDefault="00A24B89" w:rsidP="00ED0FFA">
            <w:pPr>
              <w:pStyle w:val="Zakladny"/>
              <w:rPr>
                <w:rStyle w:val="ZakladnyChar"/>
              </w:rPr>
            </w:pPr>
            <w:r>
              <w:rPr>
                <w:rStyle w:val="ZakladnyChar"/>
              </w:rPr>
              <w:t>quote_balance</w:t>
            </w:r>
          </w:p>
        </w:tc>
        <w:tc>
          <w:tcPr>
            <w:tcW w:w="4502" w:type="dxa"/>
            <w:vAlign w:val="center"/>
          </w:tcPr>
          <w:p w14:paraId="47F724B0" w14:textId="2826238A" w:rsidR="00A24B89" w:rsidRDefault="0037731C" w:rsidP="00ED0FFA">
            <w:pPr>
              <w:pStyle w:val="Zakladny"/>
              <w:rPr>
                <w:rStyle w:val="ZakladnyChar"/>
              </w:rPr>
            </w:pPr>
            <w:r w:rsidRPr="0037731C">
              <w:rPr>
                <w:rStyle w:val="ZakladnyChar"/>
              </w:rPr>
              <w:t>Zostatok v druhej mene po vykonaní obchodu</w:t>
            </w:r>
          </w:p>
        </w:tc>
      </w:tr>
      <w:tr w:rsidR="00A24B89" w14:paraId="023FD4C4" w14:textId="77777777" w:rsidTr="002539A3">
        <w:trPr>
          <w:jc w:val="center"/>
        </w:trPr>
        <w:tc>
          <w:tcPr>
            <w:tcW w:w="4501" w:type="dxa"/>
            <w:vAlign w:val="center"/>
          </w:tcPr>
          <w:p w14:paraId="7EFA4B8F" w14:textId="61C4F82F" w:rsidR="00A24B89" w:rsidRDefault="00A24B89" w:rsidP="00ED0FFA">
            <w:pPr>
              <w:pStyle w:val="Zakladny"/>
              <w:rPr>
                <w:rStyle w:val="ZakladnyChar"/>
              </w:rPr>
            </w:pPr>
            <w:r>
              <w:rPr>
                <w:rStyle w:val="ZakladnyChar"/>
              </w:rPr>
              <w:t>base_balance</w:t>
            </w:r>
          </w:p>
        </w:tc>
        <w:tc>
          <w:tcPr>
            <w:tcW w:w="4502" w:type="dxa"/>
            <w:vAlign w:val="center"/>
          </w:tcPr>
          <w:p w14:paraId="6331A2CF" w14:textId="56E882B3" w:rsidR="00A24B89" w:rsidRDefault="0037731C" w:rsidP="00ED0FFA">
            <w:pPr>
              <w:pStyle w:val="Zakladny"/>
              <w:rPr>
                <w:rStyle w:val="ZakladnyChar"/>
              </w:rPr>
            </w:pPr>
            <w:r w:rsidRPr="0037731C">
              <w:rPr>
                <w:rStyle w:val="ZakladnyChar"/>
              </w:rPr>
              <w:t>Zostatok v základnej mene po vykonaní obchodu</w:t>
            </w:r>
          </w:p>
        </w:tc>
      </w:tr>
      <w:tr w:rsidR="008F655E" w14:paraId="761681A6" w14:textId="77777777" w:rsidTr="002539A3">
        <w:trPr>
          <w:jc w:val="center"/>
        </w:trPr>
        <w:tc>
          <w:tcPr>
            <w:tcW w:w="4501" w:type="dxa"/>
            <w:vAlign w:val="center"/>
          </w:tcPr>
          <w:p w14:paraId="5742EFC3" w14:textId="4946D5B3" w:rsidR="008F655E" w:rsidRDefault="00A24B89" w:rsidP="00ED0FFA">
            <w:pPr>
              <w:pStyle w:val="Zakladny"/>
              <w:rPr>
                <w:rStyle w:val="ZakladnyChar"/>
              </w:rPr>
            </w:pPr>
            <w:r>
              <w:rPr>
                <w:rStyle w:val="ZakladnyChar"/>
              </w:rPr>
              <w:t>base_debt</w:t>
            </w:r>
          </w:p>
        </w:tc>
        <w:tc>
          <w:tcPr>
            <w:tcW w:w="4502" w:type="dxa"/>
            <w:vAlign w:val="center"/>
          </w:tcPr>
          <w:p w14:paraId="3DF4DEDC" w14:textId="2E1F9DA0" w:rsidR="008F655E" w:rsidRDefault="0037731C" w:rsidP="00ED0FFA">
            <w:pPr>
              <w:pStyle w:val="Zakladny"/>
              <w:rPr>
                <w:rStyle w:val="ZakladnyChar"/>
              </w:rPr>
            </w:pPr>
            <w:r w:rsidRPr="0037731C">
              <w:rPr>
                <w:rStyle w:val="ZakladnyChar"/>
              </w:rPr>
              <w:t>Prípadný dlh v základnej mene</w:t>
            </w:r>
          </w:p>
        </w:tc>
      </w:tr>
    </w:tbl>
    <w:p w14:paraId="171296AC" w14:textId="53AB711C" w:rsidR="008F655E" w:rsidRPr="00B61701" w:rsidRDefault="008F655E" w:rsidP="00ED0FFA">
      <w:pPr>
        <w:pStyle w:val="Zakladny"/>
        <w:rPr>
          <w:rStyle w:val="ZakladnyChar"/>
        </w:rPr>
      </w:pPr>
    </w:p>
    <w:p w14:paraId="4BEAB91A" w14:textId="77777777" w:rsidR="00057831" w:rsidRDefault="00057831" w:rsidP="00ED0FFA">
      <w:pPr>
        <w:pStyle w:val="Zakladny"/>
        <w:rPr>
          <w:rStyle w:val="Nadpis3urovneChar"/>
        </w:rPr>
      </w:pPr>
    </w:p>
    <w:p w14:paraId="3C448799" w14:textId="6C35BD1F" w:rsidR="00B61701" w:rsidRPr="00057831" w:rsidRDefault="00B61701" w:rsidP="00057831">
      <w:pPr>
        <w:pStyle w:val="Nadpis3urovne"/>
        <w:rPr>
          <w:rStyle w:val="ZakladnyChar"/>
          <w:sz w:val="28"/>
        </w:rPr>
      </w:pPr>
      <w:r w:rsidRPr="00057831">
        <w:rPr>
          <w:rStyle w:val="Nadpis3urovneChar"/>
          <w:b/>
        </w:rPr>
        <w:t>Kalkulácia štatistik</w:t>
      </w:r>
    </w:p>
    <w:p w14:paraId="67F4585B" w14:textId="7E6B354E" w:rsidR="00B61701" w:rsidRPr="00B61701" w:rsidRDefault="00B61701" w:rsidP="00ED0FFA">
      <w:pPr>
        <w:pStyle w:val="Zakladny"/>
        <w:rPr>
          <w:rStyle w:val="ZakladnyChar"/>
        </w:rPr>
      </w:pPr>
      <w:r w:rsidRPr="00B61701">
        <w:rPr>
          <w:rStyle w:val="ZakladnyChar"/>
        </w:rPr>
        <w:t>Po zaznamenaní logov sa vykonáva kalkulácia rôznych štatistík a metrík o výkonnosti obchodov.</w:t>
      </w:r>
      <w:r w:rsidR="00057831">
        <w:rPr>
          <w:rStyle w:val="ZakladnyChar"/>
        </w:rPr>
        <w:t xml:space="preserve"> </w:t>
      </w:r>
      <w:r w:rsidRPr="00B61701">
        <w:rPr>
          <w:rStyle w:val="ZakladnyChar"/>
        </w:rPr>
        <w:t xml:space="preserve">Tieto štatistiky </w:t>
      </w:r>
      <w:r w:rsidR="00057831">
        <w:rPr>
          <w:rStyle w:val="ZakladnyChar"/>
        </w:rPr>
        <w:t>zah</w:t>
      </w:r>
      <w:r w:rsidR="00057831" w:rsidRPr="002C55AC">
        <w:rPr>
          <w:rStyle w:val="ZakladnyChar"/>
        </w:rPr>
        <w:t>ŕňajú konečný stav na účte, suma poplatkov za obchodovanie, a počty ziskových a stratových obchodov</w:t>
      </w:r>
      <w:r w:rsidRPr="00B61701">
        <w:rPr>
          <w:rStyle w:val="ZakladnyChar"/>
        </w:rPr>
        <w:t>.</w:t>
      </w:r>
    </w:p>
    <w:p w14:paraId="23EE7B0B" w14:textId="77777777" w:rsidR="00B61701" w:rsidRPr="00057831" w:rsidRDefault="00B61701" w:rsidP="00057831">
      <w:pPr>
        <w:pStyle w:val="Nadpis3urovne"/>
        <w:rPr>
          <w:rStyle w:val="ZakladnyChar"/>
          <w:sz w:val="28"/>
        </w:rPr>
      </w:pPr>
      <w:r w:rsidRPr="00057831">
        <w:rPr>
          <w:rStyle w:val="Nadpis3urovneChar"/>
          <w:b/>
        </w:rPr>
        <w:t>Vyhodnotenie algoritmu</w:t>
      </w:r>
      <w:r w:rsidRPr="00057831">
        <w:rPr>
          <w:rStyle w:val="ZakladnyChar"/>
          <w:sz w:val="28"/>
        </w:rPr>
        <w:t>:</w:t>
      </w:r>
    </w:p>
    <w:p w14:paraId="0EF322A0" w14:textId="77777777" w:rsidR="00B61701" w:rsidRPr="00B61701" w:rsidRDefault="00B61701" w:rsidP="00ED0FFA">
      <w:pPr>
        <w:pStyle w:val="Zakladny"/>
        <w:rPr>
          <w:rStyle w:val="ZakladnyChar"/>
        </w:rPr>
      </w:pPr>
      <w:r w:rsidRPr="00B61701">
        <w:rPr>
          <w:rStyle w:val="ZakladnyChar"/>
        </w:rPr>
        <w:t>Na základe kalkulovaných štatistík sa algoritmus vyhodnocuje a analyzuje jeho výkonnosť.</w:t>
      </w:r>
    </w:p>
    <w:p w14:paraId="20840E7F" w14:textId="77777777" w:rsidR="00B61701" w:rsidRPr="00B61701" w:rsidRDefault="00B61701" w:rsidP="00ED0FFA">
      <w:pPr>
        <w:pStyle w:val="Zakladny"/>
        <w:rPr>
          <w:rStyle w:val="ZakladnyChar"/>
        </w:rPr>
      </w:pPr>
      <w:r w:rsidRPr="00B61701">
        <w:rPr>
          <w:rStyle w:val="ZakladnyChar"/>
        </w:rPr>
        <w:t>Vyhodnotenie sa zameriava na efektivitu algoritmu v generovaní zisku a jeho schopnosť prekonávať trhové podmienky.</w:t>
      </w:r>
    </w:p>
    <w:p w14:paraId="4E8F3623" w14:textId="052CE4B9" w:rsidR="00924A77" w:rsidRDefault="00B61701" w:rsidP="00ED0FFA">
      <w:pPr>
        <w:pStyle w:val="Zakladny"/>
        <w:rPr>
          <w:rStyle w:val="ZakladnyChar"/>
        </w:rPr>
      </w:pPr>
      <w:r w:rsidRPr="00B61701">
        <w:rPr>
          <w:rStyle w:val="ZakladnyChar"/>
        </w:rPr>
        <w:lastRenderedPageBreak/>
        <w:t>Výsledky vyhodnotenia môžu viesť k úpravám stratégií alebo parametrov algoritmu pre zlepšenie jeho výkonnosti v budúcnosti.</w:t>
      </w:r>
    </w:p>
    <w:p w14:paraId="019E5B18" w14:textId="77777777" w:rsidR="002C55AC" w:rsidRDefault="002C55AC" w:rsidP="00ED0FFA">
      <w:pPr>
        <w:pStyle w:val="Zakladny"/>
        <w:rPr>
          <w:rStyle w:val="ZakladnyChar"/>
        </w:rPr>
      </w:pPr>
    </w:p>
    <w:p w14:paraId="6C037EE8" w14:textId="77777777" w:rsidR="002C55AC" w:rsidRDefault="002C55AC" w:rsidP="00ED0FFA">
      <w:pPr>
        <w:pStyle w:val="Zakladny"/>
        <w:rPr>
          <w:rStyle w:val="ZakladnyChar"/>
        </w:rPr>
      </w:pPr>
    </w:p>
    <w:p w14:paraId="76EC9D8C" w14:textId="414FD3F5" w:rsidR="002C55AC" w:rsidRDefault="002C55AC" w:rsidP="002C55AC">
      <w:pPr>
        <w:pStyle w:val="Nadpis1rovne"/>
        <w:rPr>
          <w:rStyle w:val="ZakladnyChar"/>
          <w:sz w:val="44"/>
          <w:szCs w:val="96"/>
        </w:rPr>
      </w:pPr>
      <w:r w:rsidRPr="002C55AC">
        <w:rPr>
          <w:rStyle w:val="ZakladnyChar"/>
          <w:sz w:val="44"/>
          <w:szCs w:val="96"/>
        </w:rPr>
        <w:lastRenderedPageBreak/>
        <w:t>Implementácia</w:t>
      </w:r>
    </w:p>
    <w:p w14:paraId="7B586742" w14:textId="6C1DFBB6" w:rsidR="002C55AC" w:rsidRDefault="002C55AC" w:rsidP="002C55AC">
      <w:pPr>
        <w:pStyle w:val="Nadpis2urovne"/>
        <w:numPr>
          <w:ilvl w:val="1"/>
          <w:numId w:val="51"/>
        </w:numPr>
      </w:pPr>
      <w:r>
        <w:t xml:space="preserve">Vytvorenie knižnice </w:t>
      </w:r>
    </w:p>
    <w:p w14:paraId="47CEC218" w14:textId="23E1B7F8" w:rsidR="005A6557" w:rsidRDefault="005A6557" w:rsidP="00ED0FFA">
      <w:pPr>
        <w:pStyle w:val="Zakladny"/>
      </w:pPr>
      <w:r>
        <w:t xml:space="preserve">Knižnica vytvorená pre účely tejto bakalárskej práce pozostáva z niekoľkých dôležitých častí. Navzájom spolu interagujú a umožňujú vykonávanie obchodných stratégii na historických dátach. </w:t>
      </w:r>
    </w:p>
    <w:p w14:paraId="400DA06C" w14:textId="5182C6E3" w:rsidR="005A6557" w:rsidRDefault="005A6557" w:rsidP="005A6557">
      <w:pPr>
        <w:pStyle w:val="Nadpis3urovne"/>
      </w:pPr>
      <w:r w:rsidRPr="005A6557">
        <w:t>Dátový manažér</w:t>
      </w:r>
    </w:p>
    <w:p w14:paraId="4C9824E9" w14:textId="2EC16712" w:rsidR="005A6557" w:rsidRDefault="005A6557" w:rsidP="00ED0FFA">
      <w:pPr>
        <w:pStyle w:val="Zakladny"/>
      </w:pPr>
      <w:r>
        <w:t xml:space="preserve">Dátový manažér je veľmi dôležitým komponentom </w:t>
      </w:r>
      <w:r w:rsidR="00ED0FFA">
        <w:t>knižnice</w:t>
      </w:r>
      <w:r>
        <w:t>, ktorý zabezpečuje</w:t>
      </w:r>
      <w:r w:rsidR="00ED0FFA">
        <w:t xml:space="preserve"> efektívne načítanie, správu a ukladanie dát. </w:t>
      </w:r>
      <w:r w:rsidR="00ED0FFA">
        <w:t>Všetky vstupné aj výstupné dáta sú vo formátoch CSV.</w:t>
      </w:r>
      <w:r w:rsidR="00ED0FFA">
        <w:t xml:space="preserve"> Medzi funkcie dátového manažéra patrí načítanie historických dát. Knižnica produkuje výstupn</w:t>
      </w:r>
      <w:r w:rsidR="00EE46FC">
        <w:t>é</w:t>
      </w:r>
      <w:r w:rsidR="00ED0FFA">
        <w:t xml:space="preserve"> dát</w:t>
      </w:r>
      <w:r w:rsidR="00EE46FC">
        <w:t>a.</w:t>
      </w:r>
      <w:r w:rsidR="00ED0FFA">
        <w:t xml:space="preserve"> </w:t>
      </w:r>
      <w:r w:rsidR="00EE46FC">
        <w:t>Súbory s</w:t>
      </w:r>
      <w:r w:rsidR="00ED0FFA">
        <w:t> logmi obchodov</w:t>
      </w:r>
      <w:r w:rsidR="00EE46FC">
        <w:t xml:space="preserve"> a celkovými štatistikami. Pre ukladanie alebo aktualizovanie týchto súborov sa taktiež stará dátový manažér. Na efektívne načítanie dát so súborov používam knižnicu Pandas ktorá poskytuje funkciu read_csv a funkciu DataFrame pre prácu s dátami vo forme tabuľky.</w:t>
      </w:r>
    </w:p>
    <w:p w14:paraId="4CFBA1F3" w14:textId="77777777" w:rsidR="00586BB5" w:rsidRDefault="00586BB5" w:rsidP="00ED0FFA">
      <w:pPr>
        <w:pStyle w:val="Zakladny"/>
      </w:pPr>
    </w:p>
    <w:p w14:paraId="23F31CC3" w14:textId="2B5E25D0" w:rsidR="00586BB5" w:rsidRDefault="00586BB5" w:rsidP="00586BB5">
      <w:pPr>
        <w:pStyle w:val="Nadpis3urovne"/>
      </w:pPr>
      <w:r>
        <w:t>Obchodná knižnica</w:t>
      </w:r>
    </w:p>
    <w:p w14:paraId="2887C7F5" w14:textId="22C4D7FB" w:rsidR="00586BB5" w:rsidRPr="00586BB5" w:rsidRDefault="00586BB5" w:rsidP="00586BB5">
      <w:pPr>
        <w:pStyle w:val="Zakladny"/>
      </w:pPr>
      <w:r>
        <w:t>Súbor trade_lib.py je jadrom knižnice. Obchodná knižnica je navrhnutá tak ab</w:t>
      </w:r>
    </w:p>
    <w:p w14:paraId="10B497AF" w14:textId="77777777" w:rsidR="00C643FF" w:rsidRDefault="00C643FF" w:rsidP="00ED0FFA">
      <w:pPr>
        <w:pStyle w:val="Zakladny"/>
      </w:pPr>
    </w:p>
    <w:p w14:paraId="58B21763" w14:textId="471AA2EB" w:rsidR="00C643FF" w:rsidRPr="00BD52F4" w:rsidRDefault="00C643FF" w:rsidP="00ED0FFA">
      <w:pPr>
        <w:pStyle w:val="Zakladny"/>
        <w:rPr>
          <w:b/>
          <w:bCs/>
        </w:rPr>
      </w:pPr>
      <w:r w:rsidRPr="00BD52F4">
        <w:rPr>
          <w:b/>
          <w:bCs/>
        </w:rPr>
        <w:t>Štruktúra súboru s historickými údajmi BTCUSD</w:t>
      </w:r>
    </w:p>
    <w:p w14:paraId="4E585FAA" w14:textId="651A1DA6" w:rsidR="00BD52F4" w:rsidRDefault="00C643FF" w:rsidP="00ED0FFA">
      <w:pPr>
        <w:pStyle w:val="Zakladny"/>
      </w:pPr>
      <w:r>
        <w:t>Súbor OHLCV (Open, High , low, Close, Volume) pre BTCUSD je v štandartnom formáte CSV, ktorý obsahuje údaje o cenách a objeme. V našom prípade Bitcoinu pre každý časový interval</w:t>
      </w:r>
      <w:r w:rsidR="00BD52F4">
        <w:t>. Prvý stĺpec je časová značka v Unix formáte, ktorá predstavuje začiatok časového intervalu. Open je cena na začiatku časového intervalu. High je maximálna cena počas časového intervalu. Low poskytuje minimálnu cenu počas časového intervalu. V stĺpec Close nám ukáže cenu na konci časového intervalu. A Volume predstavuje objem obchodovaných kontraktov počas časového intervalu.</w:t>
      </w:r>
    </w:p>
    <w:p w14:paraId="7F4F1326" w14:textId="52071934" w:rsidR="00ED0FFA" w:rsidRPr="005A6557" w:rsidRDefault="00ED0FFA" w:rsidP="00ED0FFA">
      <w:pPr>
        <w:pStyle w:val="Zakladny"/>
      </w:pPr>
    </w:p>
    <w:p w14:paraId="1DB2B63B" w14:textId="7DD7D32B" w:rsidR="002539A3" w:rsidRDefault="002539A3" w:rsidP="00ED0FFA">
      <w:pPr>
        <w:pStyle w:val="Zakladny"/>
        <w:rPr>
          <w:rStyle w:val="ZakladnyChar"/>
        </w:rPr>
      </w:pPr>
    </w:p>
    <w:p w14:paraId="6ABA25DC" w14:textId="03387A26" w:rsidR="000B0D79" w:rsidRDefault="000B0D79" w:rsidP="000B0D79">
      <w:pPr>
        <w:pStyle w:val="Zakladny"/>
        <w:jc w:val="center"/>
        <w:rPr>
          <w:rStyle w:val="ZakladnyChar"/>
        </w:rPr>
      </w:pPr>
      <w:r w:rsidRPr="000B0D79">
        <w:rPr>
          <w:rStyle w:val="ZakladnyChar"/>
        </w:rPr>
        <w:lastRenderedPageBreak/>
        <w:drawing>
          <wp:inline distT="0" distB="0" distL="0" distR="0" wp14:anchorId="28B2AF0A" wp14:editId="69F1E50E">
            <wp:extent cx="4887007" cy="476316"/>
            <wp:effectExtent l="0" t="0" r="8890" b="0"/>
            <wp:docPr id="1808763823" name="Obrázok 1" descr="Obrázok, na ktorom je text, písmo, snímka obrazovky, rad&#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63823" name="Obrázok 1" descr="Obrázok, na ktorom je text, písmo, snímka obrazovky, rad&#10;&#10;Automaticky generovaný popis"/>
                    <pic:cNvPicPr/>
                  </pic:nvPicPr>
                  <pic:blipFill>
                    <a:blip r:embed="rId18"/>
                    <a:stretch>
                      <a:fillRect/>
                    </a:stretch>
                  </pic:blipFill>
                  <pic:spPr>
                    <a:xfrm>
                      <a:off x="0" y="0"/>
                      <a:ext cx="4887007" cy="476316"/>
                    </a:xfrm>
                    <a:prstGeom prst="rect">
                      <a:avLst/>
                    </a:prstGeom>
                  </pic:spPr>
                </pic:pic>
              </a:graphicData>
            </a:graphic>
          </wp:inline>
        </w:drawing>
      </w:r>
    </w:p>
    <w:p w14:paraId="342A2FB4" w14:textId="629D51E6" w:rsidR="000B0D79" w:rsidRDefault="000B0D79" w:rsidP="000B0D79">
      <w:pPr>
        <w:pStyle w:val="Popis"/>
        <w:jc w:val="center"/>
        <w:rPr>
          <w:rFonts w:ascii="Times New Roman" w:hAnsi="Times New Roman" w:cs="Times New Roman"/>
          <w:color w:val="auto"/>
          <w:sz w:val="20"/>
          <w:szCs w:val="20"/>
        </w:rPr>
      </w:pPr>
      <w:r w:rsidRPr="0093475A">
        <w:rPr>
          <w:rFonts w:ascii="Times New Roman" w:hAnsi="Times New Roman" w:cs="Times New Roman"/>
          <w:color w:val="auto"/>
          <w:sz w:val="20"/>
          <w:szCs w:val="20"/>
        </w:rPr>
        <w:t xml:space="preserve">Obrázok </w:t>
      </w:r>
      <w:r>
        <w:rPr>
          <w:rFonts w:ascii="Times New Roman" w:hAnsi="Times New Roman" w:cs="Times New Roman"/>
          <w:color w:val="auto"/>
          <w:sz w:val="20"/>
          <w:szCs w:val="20"/>
        </w:rPr>
        <w:t xml:space="preserve">č. </w:t>
      </w:r>
      <w:r>
        <w:rPr>
          <w:rFonts w:ascii="Times New Roman" w:hAnsi="Times New Roman" w:cs="Times New Roman"/>
          <w:color w:val="auto"/>
          <w:sz w:val="20"/>
          <w:szCs w:val="20"/>
        </w:rPr>
        <w:t>2</w:t>
      </w:r>
      <w:r>
        <w:rPr>
          <w:rFonts w:ascii="Times New Roman" w:hAnsi="Times New Roman" w:cs="Times New Roman"/>
          <w:color w:val="auto"/>
          <w:sz w:val="20"/>
          <w:szCs w:val="20"/>
        </w:rPr>
        <w:t xml:space="preserve">: </w:t>
      </w:r>
      <w:r w:rsidRPr="0093475A">
        <w:rPr>
          <w:rFonts w:ascii="Times New Roman" w:hAnsi="Times New Roman" w:cs="Times New Roman"/>
          <w:color w:val="auto"/>
          <w:sz w:val="20"/>
          <w:szCs w:val="20"/>
        </w:rPr>
        <w:t xml:space="preserve"> </w:t>
      </w:r>
      <w:r>
        <w:rPr>
          <w:rFonts w:ascii="Times New Roman" w:hAnsi="Times New Roman" w:cs="Times New Roman"/>
          <w:color w:val="auto"/>
          <w:sz w:val="20"/>
          <w:szCs w:val="20"/>
        </w:rPr>
        <w:t>Príklad riadku v súbore OHLCV pre BTCUSD</w:t>
      </w:r>
    </w:p>
    <w:p w14:paraId="2F4B4118" w14:textId="77777777" w:rsidR="002539A3" w:rsidRDefault="002539A3" w:rsidP="00ED0FFA">
      <w:pPr>
        <w:pStyle w:val="Zakladny"/>
        <w:rPr>
          <w:rStyle w:val="ZakladnyChar"/>
        </w:rPr>
      </w:pPr>
    </w:p>
    <w:p w14:paraId="10D2D5DB" w14:textId="77777777" w:rsidR="002539A3" w:rsidRPr="00007A18" w:rsidRDefault="002539A3" w:rsidP="00ED0FFA">
      <w:pPr>
        <w:pStyle w:val="Zakladny"/>
        <w:rPr>
          <w:rStyle w:val="ZakladnyChar"/>
        </w:rPr>
      </w:pPr>
    </w:p>
    <w:p w14:paraId="671CCE74" w14:textId="77777777" w:rsidR="00007A18" w:rsidRPr="00007A18" w:rsidRDefault="00CF57EE" w:rsidP="002C55AC">
      <w:pPr>
        <w:pStyle w:val="Nadpis2urovne"/>
        <w:numPr>
          <w:ilvl w:val="0"/>
          <w:numId w:val="0"/>
        </w:numPr>
        <w:rPr>
          <w:rStyle w:val="ZakladnyChar"/>
          <w:sz w:val="32"/>
        </w:rPr>
      </w:pPr>
      <w:bookmarkStart w:id="7" w:name="_Toc383983231"/>
      <w:r>
        <w:rPr>
          <w:rStyle w:val="ZakladnyChar"/>
          <w:sz w:val="32"/>
        </w:rPr>
        <w:t>Zhodnotenie</w:t>
      </w:r>
      <w:bookmarkEnd w:id="7"/>
    </w:p>
    <w:p w14:paraId="57292E00" w14:textId="77777777" w:rsidR="00007A18" w:rsidRDefault="00007A18" w:rsidP="00ED0FFA">
      <w:pPr>
        <w:pStyle w:val="Zakladny"/>
        <w:rPr>
          <w:rStyle w:val="ZakladnyChar"/>
        </w:rPr>
      </w:pPr>
      <w:r w:rsidRPr="00007A18">
        <w:rPr>
          <w:rStyle w:val="ZakladnyChar"/>
        </w:rPr>
        <w:t>Výsledky (vlastné postoje alebo vlastné riešenie vecných problémov), ku ktorým autor dospel, sa musia logicky usporiadať a</w:t>
      </w:r>
      <w:r w:rsidR="00645CF1">
        <w:rPr>
          <w:rStyle w:val="ZakladnyChar"/>
        </w:rPr>
        <w:t> </w:t>
      </w:r>
      <w:r w:rsidRPr="00007A18">
        <w:rPr>
          <w:rStyle w:val="ZakladnyChar"/>
        </w:rPr>
        <w:t>pri</w:t>
      </w:r>
      <w:r w:rsidR="00645CF1">
        <w:rPr>
          <w:rStyle w:val="ZakladnyChar"/>
        </w:rPr>
        <w:t xml:space="preserve"> </w:t>
      </w:r>
      <w:r w:rsidRPr="00007A18">
        <w:rPr>
          <w:rStyle w:val="ZakladnyChar"/>
        </w:rPr>
        <w:t>popisovaní sa musia dostatočne zhodnotiť. Zároveň sa komentujú všetky skutočnosti a</w:t>
      </w:r>
      <w:r w:rsidR="00645CF1">
        <w:rPr>
          <w:rStyle w:val="ZakladnyChar"/>
        </w:rPr>
        <w:t> </w:t>
      </w:r>
      <w:r w:rsidRPr="00007A18">
        <w:rPr>
          <w:rStyle w:val="ZakladnyChar"/>
        </w:rPr>
        <w:t>poznatky</w:t>
      </w:r>
      <w:r w:rsidR="00645CF1">
        <w:rPr>
          <w:rStyle w:val="ZakladnyChar"/>
        </w:rPr>
        <w:t xml:space="preserve"> </w:t>
      </w:r>
      <w:r w:rsidRPr="00007A18">
        <w:rPr>
          <w:rStyle w:val="ZakladnyChar"/>
        </w:rPr>
        <w:t>v</w:t>
      </w:r>
      <w:r w:rsidR="00645CF1">
        <w:rPr>
          <w:rStyle w:val="ZakladnyChar"/>
        </w:rPr>
        <w:t> </w:t>
      </w:r>
      <w:r w:rsidRPr="00007A18">
        <w:rPr>
          <w:rStyle w:val="ZakladnyChar"/>
        </w:rPr>
        <w:t>konfrontácii</w:t>
      </w:r>
      <w:r w:rsidR="00645CF1">
        <w:rPr>
          <w:rStyle w:val="ZakladnyChar"/>
        </w:rPr>
        <w:t xml:space="preserve"> </w:t>
      </w:r>
      <w:r w:rsidRPr="00007A18">
        <w:rPr>
          <w:rStyle w:val="ZakladnyChar"/>
        </w:rPr>
        <w:t>s</w:t>
      </w:r>
      <w:r w:rsidR="00645CF1">
        <w:rPr>
          <w:rStyle w:val="ZakladnyChar"/>
        </w:rPr>
        <w:t> </w:t>
      </w:r>
      <w:r w:rsidRPr="00007A18">
        <w:rPr>
          <w:rStyle w:val="ZakladnyChar"/>
        </w:rPr>
        <w:t>výsledkami</w:t>
      </w:r>
      <w:r w:rsidR="00645CF1">
        <w:rPr>
          <w:rStyle w:val="ZakladnyChar"/>
        </w:rPr>
        <w:t xml:space="preserve"> </w:t>
      </w:r>
      <w:r w:rsidRPr="00007A18">
        <w:rPr>
          <w:rStyle w:val="ZakladnyChar"/>
        </w:rPr>
        <w:t>iných autorov. Ak je to vhodné, výsledky práce a diskusia môžu tvoriť samostatné časti ZP.</w:t>
      </w:r>
    </w:p>
    <w:p w14:paraId="41A2D0B8" w14:textId="77777777" w:rsidR="002539A3" w:rsidRDefault="002539A3" w:rsidP="00ED0FFA">
      <w:pPr>
        <w:pStyle w:val="Zakladny"/>
        <w:rPr>
          <w:rStyle w:val="ZakladnyChar"/>
        </w:rPr>
      </w:pPr>
    </w:p>
    <w:p w14:paraId="6F335B8F" w14:textId="3B6F542B" w:rsidR="002539A3" w:rsidRPr="002539A3" w:rsidRDefault="002539A3" w:rsidP="002539A3">
      <w:pPr>
        <w:pStyle w:val="Nadpis1rovne"/>
        <w:rPr>
          <w:rStyle w:val="ZakladnyChar"/>
          <w:sz w:val="44"/>
          <w:szCs w:val="96"/>
        </w:rPr>
      </w:pPr>
      <w:r w:rsidRPr="002539A3">
        <w:rPr>
          <w:rStyle w:val="ZakladnyChar"/>
          <w:sz w:val="44"/>
          <w:szCs w:val="96"/>
        </w:rPr>
        <w:lastRenderedPageBreak/>
        <w:t>Testovanie systému</w:t>
      </w:r>
    </w:p>
    <w:p w14:paraId="293EA239" w14:textId="77777777" w:rsidR="002539A3" w:rsidRPr="002539A3" w:rsidRDefault="002539A3" w:rsidP="00ED0FFA">
      <w:pPr>
        <w:pStyle w:val="Zakladny"/>
        <w:rPr>
          <w:rStyle w:val="ZakladnyChar"/>
        </w:rPr>
      </w:pPr>
      <w:r w:rsidRPr="002539A3">
        <w:rPr>
          <w:rStyle w:val="ZakladnyChar"/>
        </w:rPr>
        <w:t>Testovanie systému prostredníctvom spustenia algoritmu na rôznych časových obdobiach a vyhodnotenia získaných štatistík je bežnou praxou pri vývoji a optimalizácii algoritmických obchodných systémov. Tento prístup umožňuje posúdiť výkonnosť a efektivitu algoritmov v rôznych trhových podmienkach a identifikovať ich silné a slabé stránky.</w:t>
      </w:r>
    </w:p>
    <w:p w14:paraId="62E2388D" w14:textId="77777777" w:rsidR="002539A3" w:rsidRPr="002539A3" w:rsidRDefault="002539A3" w:rsidP="00ED0FFA">
      <w:pPr>
        <w:pStyle w:val="Zakladny"/>
        <w:rPr>
          <w:rStyle w:val="ZakladnyChar"/>
        </w:rPr>
      </w:pPr>
    </w:p>
    <w:p w14:paraId="1BA05CE1" w14:textId="77777777" w:rsidR="002539A3" w:rsidRPr="002539A3" w:rsidRDefault="002539A3" w:rsidP="00ED0FFA">
      <w:pPr>
        <w:pStyle w:val="Zakladny"/>
        <w:rPr>
          <w:rStyle w:val="ZakladnyChar"/>
        </w:rPr>
      </w:pPr>
      <w:r w:rsidRPr="002539A3">
        <w:rPr>
          <w:rStyle w:val="ZakladnyChar"/>
        </w:rPr>
        <w:t>Pri testovaní sa zvyčajne vykonávajú nasledujúce kroky:</w:t>
      </w:r>
    </w:p>
    <w:p w14:paraId="7217ED8A" w14:textId="77777777" w:rsidR="002539A3" w:rsidRPr="002539A3" w:rsidRDefault="002539A3" w:rsidP="00ED0FFA">
      <w:pPr>
        <w:pStyle w:val="Zakladny"/>
        <w:rPr>
          <w:rStyle w:val="ZakladnyChar"/>
        </w:rPr>
      </w:pPr>
    </w:p>
    <w:p w14:paraId="1B00C41E" w14:textId="77777777" w:rsidR="002539A3" w:rsidRPr="002539A3" w:rsidRDefault="002539A3" w:rsidP="00ED0FFA">
      <w:pPr>
        <w:pStyle w:val="Zakladny"/>
        <w:rPr>
          <w:rStyle w:val="ZakladnyChar"/>
        </w:rPr>
      </w:pPr>
      <w:r w:rsidRPr="002539A3">
        <w:rPr>
          <w:rStyle w:val="ZakladnyChar"/>
        </w:rPr>
        <w:t>Výber obdobia: Vyberú sa rôzne časové obdobia, ktoré zahŕňajú rôzne trhové podmienky, ako napríklad obdobie medzi rokmi, obdobia trhovej nestability a obdobia relatívnej stability.</w:t>
      </w:r>
    </w:p>
    <w:p w14:paraId="0770657B" w14:textId="77777777" w:rsidR="002539A3" w:rsidRPr="002539A3" w:rsidRDefault="002539A3" w:rsidP="00ED0FFA">
      <w:pPr>
        <w:pStyle w:val="Zakladny"/>
        <w:rPr>
          <w:rStyle w:val="ZakladnyChar"/>
        </w:rPr>
      </w:pPr>
      <w:r w:rsidRPr="002539A3">
        <w:rPr>
          <w:rStyle w:val="ZakladnyChar"/>
        </w:rPr>
        <w:t>Spustenie algoritmu: Algoritmus sa spustí na každom z vybraných časových období s použitím historických dát z daného obdobia.</w:t>
      </w:r>
    </w:p>
    <w:p w14:paraId="7DF1C418" w14:textId="77777777" w:rsidR="002539A3" w:rsidRPr="002539A3" w:rsidRDefault="002539A3" w:rsidP="00ED0FFA">
      <w:pPr>
        <w:pStyle w:val="Zakladny"/>
        <w:rPr>
          <w:rStyle w:val="ZakladnyChar"/>
        </w:rPr>
      </w:pPr>
      <w:r w:rsidRPr="002539A3">
        <w:rPr>
          <w:rStyle w:val="ZakladnyChar"/>
        </w:rPr>
        <w:t>Zber dát a štatistík: Po spustení algoritmu sa zbierajú údaje o jednotlivých obchodoch, vrátane cien aktív, objemov obchodov, ziskov a strát. Tieto údaje sa následne používajú na výpočet rôznych štatistík, ako sú napríklad percentuálny zisk, maximálna strata, počet úspešných obchodov a podobne.</w:t>
      </w:r>
    </w:p>
    <w:p w14:paraId="3EFCD790" w14:textId="77777777" w:rsidR="002539A3" w:rsidRPr="002539A3" w:rsidRDefault="002539A3" w:rsidP="00ED0FFA">
      <w:pPr>
        <w:pStyle w:val="Zakladny"/>
        <w:rPr>
          <w:rStyle w:val="ZakladnyChar"/>
        </w:rPr>
      </w:pPr>
      <w:r w:rsidRPr="002539A3">
        <w:rPr>
          <w:rStyle w:val="ZakladnyChar"/>
        </w:rPr>
        <w:t>Analýza výsledkov: Získané štatistiky sa analyzujú s cieľom posúdiť výkonnosť algoritmu v jednotlivých časových obdobiach. Identifikujú sa príležitosti na zlepšenie a optimalizáciu algoritmov.</w:t>
      </w:r>
    </w:p>
    <w:p w14:paraId="04E6791F" w14:textId="77777777" w:rsidR="002539A3" w:rsidRPr="002539A3" w:rsidRDefault="002539A3" w:rsidP="00ED0FFA">
      <w:pPr>
        <w:pStyle w:val="Zakladny"/>
        <w:rPr>
          <w:rStyle w:val="ZakladnyChar"/>
        </w:rPr>
      </w:pPr>
      <w:r w:rsidRPr="002539A3">
        <w:rPr>
          <w:rStyle w:val="ZakladnyChar"/>
        </w:rPr>
        <w:t>Opatrenia a úpravy: Na základe analýzy výsledkov sa prijmú opatrenia a úpravy algoritmov na zlepšenie ich výkonnosti a efektivity. To môže zahŕňať úpravu obchodných stratégií, parametrov algoritmov alebo samotnej implementácie.</w:t>
      </w:r>
    </w:p>
    <w:p w14:paraId="243CA95D" w14:textId="18C14A85" w:rsidR="002539A3" w:rsidRDefault="002539A3" w:rsidP="00ED0FFA">
      <w:pPr>
        <w:pStyle w:val="Zakladny"/>
        <w:rPr>
          <w:rStyle w:val="ZakladnyChar"/>
        </w:rPr>
      </w:pPr>
      <w:r w:rsidRPr="002539A3">
        <w:rPr>
          <w:rStyle w:val="ZakladnyChar"/>
        </w:rPr>
        <w:t>Tento postup testovania umožňuje vývojárom a obchodníkom získať dôležité poznatky o tom, ako sa algoritmy správajú v rôznych trhových podmienkach a ako ich optimalizovať pre dosiahnutie lepších výsledkov.</w:t>
      </w:r>
    </w:p>
    <w:p w14:paraId="560F6D0B" w14:textId="77777777" w:rsidR="00B47B8C" w:rsidRDefault="00B47B8C" w:rsidP="00ED0FFA">
      <w:pPr>
        <w:pStyle w:val="Zakladny"/>
        <w:rPr>
          <w:rStyle w:val="ZakladnyChar"/>
        </w:rPr>
      </w:pPr>
    </w:p>
    <w:p w14:paraId="5E28A3B0" w14:textId="77777777" w:rsidR="00B47B8C" w:rsidRDefault="00B47B8C" w:rsidP="00ED0FFA">
      <w:pPr>
        <w:pStyle w:val="Zakladny"/>
        <w:rPr>
          <w:rStyle w:val="ZakladnyChar"/>
        </w:rPr>
      </w:pPr>
    </w:p>
    <w:p w14:paraId="5B1194AD" w14:textId="54D60770" w:rsidR="00B47B8C" w:rsidRDefault="00B47B8C" w:rsidP="00ED0FFA">
      <w:pPr>
        <w:pStyle w:val="Zakladny"/>
        <w:rPr>
          <w:rStyle w:val="ZakladnyChar"/>
        </w:rPr>
      </w:pPr>
    </w:p>
    <w:p w14:paraId="3280AD38" w14:textId="4928A09A" w:rsidR="00B47B8C" w:rsidRPr="00B47B8C" w:rsidRDefault="00B47B8C" w:rsidP="00B47B8C">
      <w:pPr>
        <w:pStyle w:val="Nadpis1rovne"/>
        <w:rPr>
          <w:rStyle w:val="ZakladnyChar"/>
          <w:sz w:val="44"/>
          <w:szCs w:val="96"/>
        </w:rPr>
      </w:pPr>
      <w:r w:rsidRPr="00B47B8C">
        <w:rPr>
          <w:rStyle w:val="ZakladnyChar"/>
          <w:sz w:val="44"/>
          <w:szCs w:val="96"/>
        </w:rPr>
        <w:lastRenderedPageBreak/>
        <w:t>Pouzite na stranke</w:t>
      </w:r>
    </w:p>
    <w:p w14:paraId="5628A96B" w14:textId="31E8292F" w:rsidR="00B47B8C" w:rsidRPr="00B47B8C" w:rsidRDefault="00B47B8C" w:rsidP="00ED0FFA">
      <w:pPr>
        <w:pStyle w:val="Zakladny"/>
        <w:rPr>
          <w:rStyle w:val="ZakladnyChar"/>
        </w:rPr>
      </w:pPr>
      <w:r w:rsidRPr="00B47B8C">
        <w:rPr>
          <w:rStyle w:val="ZakladnyChar"/>
        </w:rPr>
        <w:t>Uložené logy v formáte CSV súboru ponúkajú možnosť použitia na širšie analytické a vizualizačné účely. Tieto údaje je možné importovať do špecializovaných nástrojov alebo aplikácií, ktoré ponúkajú pokročilé funkcie na analýzu a vizualizáciu obchodných dát.</w:t>
      </w:r>
    </w:p>
    <w:p w14:paraId="70F83F64" w14:textId="77777777" w:rsidR="00B47B8C" w:rsidRPr="00B47B8C" w:rsidRDefault="00B47B8C" w:rsidP="00ED0FFA">
      <w:pPr>
        <w:pStyle w:val="Zakladny"/>
        <w:rPr>
          <w:rStyle w:val="ZakladnyChar"/>
        </w:rPr>
      </w:pPr>
    </w:p>
    <w:p w14:paraId="7EA4D124" w14:textId="77777777" w:rsidR="00B47B8C" w:rsidRPr="00B47B8C" w:rsidRDefault="00B47B8C" w:rsidP="00ED0FFA">
      <w:pPr>
        <w:pStyle w:val="Zakladny"/>
        <w:rPr>
          <w:rStyle w:val="ZakladnyChar"/>
        </w:rPr>
      </w:pPr>
      <w:r w:rsidRPr="00B47B8C">
        <w:rPr>
          <w:rStyle w:val="ZakladnyChar"/>
        </w:rPr>
        <w:t>Na stránke https://trading.mcomputing.eu/ je poskytnutá možnosť vloženia historických dát a logov z algoritmov priamo do webového rozhrania. Tento nástroj umožňuje jednoduchý a interaktívny spôsob vizualizácie obchodných údajov a simuláciu obchodných stratégií pomocou grafov a štatistík.</w:t>
      </w:r>
    </w:p>
    <w:p w14:paraId="13F84EFD" w14:textId="77777777" w:rsidR="00B47B8C" w:rsidRPr="00B47B8C" w:rsidRDefault="00B47B8C" w:rsidP="00ED0FFA">
      <w:pPr>
        <w:pStyle w:val="Zakladny"/>
        <w:rPr>
          <w:rStyle w:val="ZakladnyChar"/>
        </w:rPr>
      </w:pPr>
    </w:p>
    <w:p w14:paraId="37FAEB98" w14:textId="77777777" w:rsidR="00B47B8C" w:rsidRPr="00B47B8C" w:rsidRDefault="00B47B8C" w:rsidP="00ED0FFA">
      <w:pPr>
        <w:pStyle w:val="Zakladny"/>
        <w:rPr>
          <w:rStyle w:val="ZakladnyChar"/>
        </w:rPr>
      </w:pPr>
      <w:r w:rsidRPr="00B47B8C">
        <w:rPr>
          <w:rStyle w:val="ZakladnyChar"/>
        </w:rPr>
        <w:t>Po nahraní historických dát a logov z algoritmov na stránku https://trading.mcomputing.eu/ sa automaticky vykonávajú výpočty a analýzy, ktoré zahŕňajú výpočet zisku a straty, vykreslenie grafov vývoja cien, objemov obchodov a ďalších relevantných ukazovateľov.</w:t>
      </w:r>
    </w:p>
    <w:p w14:paraId="302CFC16" w14:textId="77777777" w:rsidR="00B47B8C" w:rsidRPr="00B47B8C" w:rsidRDefault="00B47B8C" w:rsidP="00ED0FFA">
      <w:pPr>
        <w:pStyle w:val="Zakladny"/>
        <w:rPr>
          <w:rStyle w:val="ZakladnyChar"/>
        </w:rPr>
      </w:pPr>
    </w:p>
    <w:p w14:paraId="17004B69" w14:textId="48CFB7FA" w:rsidR="00B47B8C" w:rsidRPr="00007A18" w:rsidRDefault="00B47B8C" w:rsidP="00ED0FFA">
      <w:pPr>
        <w:pStyle w:val="Zakladny"/>
        <w:rPr>
          <w:rStyle w:val="ZakladnyChar"/>
        </w:rPr>
      </w:pPr>
      <w:r w:rsidRPr="00B47B8C">
        <w:rPr>
          <w:rStyle w:val="ZakladnyChar"/>
        </w:rPr>
        <w:t>Tento prístup umožňuje užívateľom rýchlo a efektívne vyhodnotiť výkonnosť svojich obchodných stratégií, analyzovať obchodné dáta a identifikovať prípadné príležitosti na optimalizáciu ich obchodných procesov. Vďaka interaktívnemu rozhraniu a bohatým funkciám na vizualizáciu je možné rýchlo získať ucelený prehľad o vývoji obchodovania a efektívnosti obchodných stratégií.</w:t>
      </w:r>
    </w:p>
    <w:p w14:paraId="61D6AB7C" w14:textId="77777777" w:rsidR="00007A18" w:rsidRPr="00007A18" w:rsidRDefault="00007A18" w:rsidP="002C55AC">
      <w:pPr>
        <w:pStyle w:val="Nadpis2urovne"/>
        <w:rPr>
          <w:rStyle w:val="ZakladnyChar"/>
          <w:sz w:val="32"/>
        </w:rPr>
      </w:pPr>
      <w:bookmarkStart w:id="8" w:name="_Toc378775594"/>
      <w:bookmarkStart w:id="9" w:name="_Toc378776134"/>
      <w:bookmarkStart w:id="10" w:name="_Toc383983232"/>
      <w:r w:rsidRPr="00007A18">
        <w:rPr>
          <w:rStyle w:val="ZakladnyChar"/>
          <w:sz w:val="32"/>
        </w:rPr>
        <w:t>Citácie</w:t>
      </w:r>
      <w:bookmarkEnd w:id="8"/>
      <w:bookmarkEnd w:id="9"/>
      <w:bookmarkEnd w:id="10"/>
    </w:p>
    <w:p w14:paraId="037DAD0F" w14:textId="77777777" w:rsidR="00007A18" w:rsidRPr="00007A18" w:rsidRDefault="00007A18" w:rsidP="00ED0FFA">
      <w:pPr>
        <w:pStyle w:val="Zakladny"/>
        <w:rPr>
          <w:rStyle w:val="ZakladnyChar"/>
        </w:rPr>
      </w:pPr>
      <w:r w:rsidRPr="00007A18">
        <w:rPr>
          <w:rStyle w:val="ZakladnyChar"/>
        </w:rPr>
        <w:t>Citácia alebo citovanie je skrátené označenie citovaného zdroja (dokumentu) v</w:t>
      </w:r>
      <w:r w:rsidR="009E1CE1">
        <w:rPr>
          <w:rStyle w:val="ZakladnyChar"/>
        </w:rPr>
        <w:t> </w:t>
      </w:r>
      <w:r w:rsidRPr="00007A18">
        <w:rPr>
          <w:rStyle w:val="ZakladnyChar"/>
        </w:rPr>
        <w:t>texte</w:t>
      </w:r>
      <w:r w:rsidR="009E1CE1">
        <w:rPr>
          <w:rStyle w:val="ZakladnyChar"/>
        </w:rPr>
        <w:t xml:space="preserve"> </w:t>
      </w:r>
      <w:r w:rsidRPr="00007A18">
        <w:rPr>
          <w:rStyle w:val="ZakladnyChar"/>
        </w:rPr>
        <w:t>práce podľa niektorej metódy odporučenej normou STN ISO 690. Citácia slúži na spojenie citovaného miesta so záznamom</w:t>
      </w:r>
      <w:r w:rsidR="009E1CE1">
        <w:rPr>
          <w:rStyle w:val="ZakladnyChar"/>
        </w:rPr>
        <w:t xml:space="preserve"> </w:t>
      </w:r>
      <w:r w:rsidRPr="00007A18">
        <w:rPr>
          <w:rStyle w:val="ZakladnyChar"/>
        </w:rPr>
        <w:t>o</w:t>
      </w:r>
      <w:r w:rsidR="009E1CE1">
        <w:rPr>
          <w:rStyle w:val="ZakladnyChar"/>
        </w:rPr>
        <w:t> </w:t>
      </w:r>
      <w:r w:rsidRPr="00007A18">
        <w:rPr>
          <w:rStyle w:val="ZakladnyChar"/>
        </w:rPr>
        <w:t>citovanom</w:t>
      </w:r>
      <w:r w:rsidR="009E1CE1">
        <w:rPr>
          <w:rStyle w:val="ZakladnyChar"/>
        </w:rPr>
        <w:t xml:space="preserve"> </w:t>
      </w:r>
      <w:r w:rsidRPr="00007A18">
        <w:rPr>
          <w:rStyle w:val="ZakladnyChar"/>
        </w:rPr>
        <w:t>dokumente. Tento záznam je potom položkou v</w:t>
      </w:r>
      <w:r w:rsidR="009E1CE1">
        <w:rPr>
          <w:rStyle w:val="ZakladnyChar"/>
        </w:rPr>
        <w:t> </w:t>
      </w:r>
      <w:r w:rsidRPr="00007A18">
        <w:rPr>
          <w:rStyle w:val="ZakladnyChar"/>
        </w:rPr>
        <w:t>zozname</w:t>
      </w:r>
      <w:r w:rsidR="009E1CE1">
        <w:rPr>
          <w:rStyle w:val="ZakladnyChar"/>
        </w:rPr>
        <w:t xml:space="preserve"> </w:t>
      </w:r>
      <w:r w:rsidRPr="00007A18">
        <w:rPr>
          <w:rStyle w:val="ZakladnyChar"/>
        </w:rPr>
        <w:t>bibliografických odkazov. Citácia slúži aj na spojenie citovaného miesta so skráteným záznamom o</w:t>
      </w:r>
      <w:r w:rsidR="009E1CE1">
        <w:rPr>
          <w:rStyle w:val="ZakladnyChar"/>
        </w:rPr>
        <w:t> </w:t>
      </w:r>
      <w:r w:rsidRPr="00007A18">
        <w:rPr>
          <w:rStyle w:val="ZakladnyChar"/>
        </w:rPr>
        <w:t>citovanom</w:t>
      </w:r>
      <w:r w:rsidR="009E1CE1">
        <w:rPr>
          <w:rStyle w:val="ZakladnyChar"/>
        </w:rPr>
        <w:t xml:space="preserve"> </w:t>
      </w:r>
      <w:r w:rsidRPr="00007A18">
        <w:rPr>
          <w:rStyle w:val="ZakladnyChar"/>
        </w:rPr>
        <w:t>dokumente umiestneným napr. pod čiarou na príslušnej strane textu. VZOR CITÁCIE (1)</w:t>
      </w:r>
    </w:p>
    <w:p w14:paraId="0764D957" w14:textId="77777777" w:rsidR="00007A18" w:rsidRPr="00007A18" w:rsidRDefault="00007A18" w:rsidP="00007A18">
      <w:pPr>
        <w:ind w:firstLine="708"/>
        <w:rPr>
          <w:rStyle w:val="ZakladnyChar"/>
        </w:rPr>
      </w:pPr>
    </w:p>
    <w:p w14:paraId="42F29D9F" w14:textId="77777777" w:rsidR="00007A18" w:rsidRPr="00057831" w:rsidRDefault="00007A18" w:rsidP="00057831">
      <w:pPr>
        <w:pStyle w:val="Nadpis3urovne"/>
        <w:rPr>
          <w:rStyle w:val="ZakladnyChar"/>
          <w:sz w:val="28"/>
        </w:rPr>
      </w:pPr>
      <w:bookmarkStart w:id="11" w:name="_Toc378775595"/>
      <w:bookmarkStart w:id="12" w:name="_Toc378776135"/>
      <w:bookmarkStart w:id="13" w:name="_Toc383983233"/>
      <w:r w:rsidRPr="00057831">
        <w:rPr>
          <w:rStyle w:val="ZakladnyChar"/>
          <w:sz w:val="28"/>
        </w:rPr>
        <w:lastRenderedPageBreak/>
        <w:t>Postup vkladania citácie</w:t>
      </w:r>
      <w:bookmarkEnd w:id="11"/>
      <w:bookmarkEnd w:id="12"/>
      <w:bookmarkEnd w:id="13"/>
    </w:p>
    <w:p w14:paraId="7095AD62" w14:textId="77777777" w:rsidR="001C4D5A" w:rsidRDefault="00007A18" w:rsidP="00ED0FFA">
      <w:pPr>
        <w:pStyle w:val="Zakladny"/>
      </w:pPr>
      <w:r w:rsidRPr="00007A18">
        <w:rPr>
          <w:rStyle w:val="ZakladnyChar"/>
        </w:rPr>
        <w:t>Na karte REFERENCES si zvolíme štýl citácie ISO-690- Numerical references. Následne klikneme na Manage sources a</w:t>
      </w:r>
      <w:r w:rsidR="00ED5A70">
        <w:rPr>
          <w:rStyle w:val="ZakladnyChar"/>
        </w:rPr>
        <w:t> </w:t>
      </w:r>
      <w:r w:rsidRPr="00007A18">
        <w:rPr>
          <w:rStyle w:val="ZakladnyChar"/>
        </w:rPr>
        <w:t>kliknutím</w:t>
      </w:r>
      <w:r w:rsidR="00ED5A70">
        <w:rPr>
          <w:rStyle w:val="ZakladnyChar"/>
        </w:rPr>
        <w:t xml:space="preserve"> </w:t>
      </w:r>
      <w:r w:rsidRPr="00007A18">
        <w:rPr>
          <w:rStyle w:val="ZakladnyChar"/>
        </w:rPr>
        <w:t>na new otvoríme okno na vloženie nového bibliografického odkazu. Z</w:t>
      </w:r>
      <w:r w:rsidR="00ED5A70">
        <w:rPr>
          <w:rStyle w:val="ZakladnyChar"/>
        </w:rPr>
        <w:t> </w:t>
      </w:r>
      <w:r w:rsidRPr="00007A18">
        <w:rPr>
          <w:rStyle w:val="ZakladnyChar"/>
        </w:rPr>
        <w:t>rolovacieho</w:t>
      </w:r>
      <w:r w:rsidR="00ED5A70">
        <w:rPr>
          <w:rStyle w:val="ZakladnyChar"/>
        </w:rPr>
        <w:t xml:space="preserve"> </w:t>
      </w:r>
      <w:r w:rsidRPr="00007A18">
        <w:rPr>
          <w:rStyle w:val="ZakladnyChar"/>
        </w:rPr>
        <w:t>menu vľavo hore vyberieme typ dokumentu, ktorý budeme citovať a</w:t>
      </w:r>
      <w:r w:rsidR="00ED5A70">
        <w:rPr>
          <w:rStyle w:val="ZakladnyChar"/>
        </w:rPr>
        <w:t> </w:t>
      </w:r>
      <w:r w:rsidRPr="00007A18">
        <w:rPr>
          <w:rStyle w:val="ZakladnyChar"/>
        </w:rPr>
        <w:t>vyplníme</w:t>
      </w:r>
      <w:r w:rsidR="00ED5A70">
        <w:rPr>
          <w:rStyle w:val="ZakladnyChar"/>
        </w:rPr>
        <w:t xml:space="preserve"> </w:t>
      </w:r>
      <w:r w:rsidRPr="00007A18">
        <w:rPr>
          <w:rStyle w:val="ZakladnyChar"/>
        </w:rPr>
        <w:t>všetky známe údaje o zdroji citácie. Potvrdíme a vrátime sa späť na písanie dokumentu. Na karte references klikneme na Insert Citation a</w:t>
      </w:r>
      <w:r w:rsidR="00ED5A70">
        <w:rPr>
          <w:rStyle w:val="ZakladnyChar"/>
        </w:rPr>
        <w:t> </w:t>
      </w:r>
      <w:r w:rsidRPr="00007A18">
        <w:rPr>
          <w:rStyle w:val="ZakladnyChar"/>
        </w:rPr>
        <w:t>vyberieme</w:t>
      </w:r>
      <w:r w:rsidR="00ED5A70">
        <w:rPr>
          <w:rStyle w:val="ZakladnyChar"/>
        </w:rPr>
        <w:t xml:space="preserve"> </w:t>
      </w:r>
      <w:r w:rsidRPr="00007A18">
        <w:rPr>
          <w:rStyle w:val="ZakladnyChar"/>
        </w:rPr>
        <w:t>citovaný zdroj. V</w:t>
      </w:r>
      <w:r w:rsidR="00ED5A70">
        <w:rPr>
          <w:rStyle w:val="ZakladnyChar"/>
        </w:rPr>
        <w:t> </w:t>
      </w:r>
      <w:r w:rsidRPr="00007A18">
        <w:rPr>
          <w:rStyle w:val="ZakladnyChar"/>
        </w:rPr>
        <w:t>dokumente</w:t>
      </w:r>
      <w:r w:rsidR="00ED5A70">
        <w:rPr>
          <w:rStyle w:val="ZakladnyChar"/>
        </w:rPr>
        <w:t xml:space="preserve"> </w:t>
      </w:r>
      <w:r w:rsidRPr="00007A18">
        <w:rPr>
          <w:rStyle w:val="ZakladnyChar"/>
        </w:rPr>
        <w:t xml:space="preserve">sa objaví číselný odkaz. </w:t>
      </w:r>
      <w:sdt>
        <w:sdtPr>
          <w:rPr>
            <w:rStyle w:val="ZakladnyChar"/>
          </w:rPr>
          <w:id w:val="-949154263"/>
          <w:placeholder>
            <w:docPart w:val="13CB030C1D2D4B709DD05A8FF74149FD"/>
          </w:placeholder>
          <w:showingPlcHdr/>
        </w:sdtPr>
        <w:sdtEndPr>
          <w:rPr>
            <w:rStyle w:val="Predvolenpsmoodseku"/>
          </w:rPr>
        </w:sdtEndPr>
        <w:sdtContent>
          <w:r w:rsidR="001C4D5A" w:rsidRPr="00007A18">
            <w:t>VZOR CITÁCIE</w:t>
          </w:r>
        </w:sdtContent>
      </w:sdt>
      <w:sdt>
        <w:sdtPr>
          <w:id w:val="628357387"/>
          <w:citation/>
        </w:sdtPr>
        <w:sdtContent>
          <w:r w:rsidR="00E93554" w:rsidRPr="00007A18">
            <w:fldChar w:fldCharType="begin"/>
          </w:r>
          <w:r w:rsidR="001C4D5A" w:rsidRPr="00007A18">
            <w:instrText xml:space="preserve"> CITATION Pra07 \l 1031 </w:instrText>
          </w:r>
          <w:r w:rsidR="00E93554" w:rsidRPr="00007A18">
            <w:fldChar w:fldCharType="separate"/>
          </w:r>
          <w:r w:rsidR="001C4D5A" w:rsidRPr="00007A18">
            <w:t xml:space="preserve"> (1)</w:t>
          </w:r>
          <w:r w:rsidR="00E93554" w:rsidRPr="00007A18">
            <w:fldChar w:fldCharType="end"/>
          </w:r>
        </w:sdtContent>
      </w:sdt>
    </w:p>
    <w:p w14:paraId="39297386" w14:textId="77777777" w:rsidR="00120F59" w:rsidRDefault="00120F59" w:rsidP="002C55AC">
      <w:pPr>
        <w:pStyle w:val="Nadpis2urovne"/>
      </w:pPr>
      <w:bookmarkStart w:id="14" w:name="_Toc383983234"/>
      <w:r>
        <w:t>Špeciálne požiadavky</w:t>
      </w:r>
      <w:bookmarkEnd w:id="14"/>
    </w:p>
    <w:p w14:paraId="0641BD51" w14:textId="77777777" w:rsidR="00120F59" w:rsidRDefault="00120F59" w:rsidP="00ED0FFA">
      <w:pPr>
        <w:pStyle w:val="Zakladny"/>
      </w:pPr>
      <w:r>
        <w:t>Ak je súčasťou vašej práce vytvorenie softvéru je nutné k tomuto softvéru vytvoriť dokumentáciu</w:t>
      </w:r>
      <w:r w:rsidR="003415AA">
        <w:t xml:space="preserve"> (technickú dokumentáciu, užívateľskú príručku)</w:t>
      </w:r>
      <w:r>
        <w:t xml:space="preserve"> a pripojiť ju ku práci vo</w:t>
      </w:r>
      <w:r w:rsidR="00616A85">
        <w:t> </w:t>
      </w:r>
      <w:r>
        <w:t>forme prílohy.</w:t>
      </w:r>
      <w:r w:rsidR="007C03F9">
        <w:t xml:space="preserve"> Ak je dokumentácia rozsiahla, je vhodnejšie ju pridať ako prílohu na CD/DVD. Ak je kratšia, tak je vhodné ju pridať aj v tlačenej forme.</w:t>
      </w:r>
    </w:p>
    <w:p w14:paraId="2308738A" w14:textId="77777777" w:rsidR="00616A85" w:rsidRPr="00120F59" w:rsidRDefault="00616A85" w:rsidP="00ED0FFA">
      <w:pPr>
        <w:pStyle w:val="Zakladny"/>
      </w:pPr>
    </w:p>
    <w:p w14:paraId="164547EE" w14:textId="77777777" w:rsidR="008E34D8" w:rsidRPr="00AB3AFF" w:rsidRDefault="008E34D8" w:rsidP="00E95440">
      <w:pPr>
        <w:pStyle w:val="Nadpis1rovne"/>
      </w:pPr>
      <w:bookmarkStart w:id="15" w:name="_Toc383983235"/>
      <w:r w:rsidRPr="00AB3AFF">
        <w:lastRenderedPageBreak/>
        <w:t>Popis šablóny</w:t>
      </w:r>
      <w:bookmarkEnd w:id="15"/>
    </w:p>
    <w:p w14:paraId="7AE54448" w14:textId="77777777" w:rsidR="008E34D8" w:rsidRDefault="008E34D8" w:rsidP="00ED0FFA">
      <w:pPr>
        <w:pStyle w:val="Zakladny"/>
      </w:pPr>
      <w:r>
        <w:t xml:space="preserve">V šablóne sú použité viaceré druhy polí. Pevné polia </w:t>
      </w:r>
      <w:r w:rsidR="006E7ACB">
        <w:t>nedovoľujú prepisovať ich obsah. Naopak polia, ktorých text je vyznačený červeným písmom musí byť zmenený, alebo vymazaný. V šablóne sa nachádzajú selektívne polia, ktoré umožňujú výber z viacerých variant.</w:t>
      </w:r>
      <w:r w:rsidR="00690DF7">
        <w:t xml:space="preserve"> S poľ</w:t>
      </w:r>
      <w:r w:rsidR="00164417">
        <w:t>ami sa dá pracovať na karte vývojár, ktorú je možné vložiť v</w:t>
      </w:r>
      <w:r w:rsidR="00B4442A">
        <w:t> </w:t>
      </w:r>
      <w:r w:rsidR="00164417">
        <w:t>nastaveniach</w:t>
      </w:r>
      <w:r w:rsidR="00B4442A">
        <w:t>.</w:t>
      </w:r>
    </w:p>
    <w:p w14:paraId="487981A8" w14:textId="77777777" w:rsidR="006E7ACB" w:rsidRDefault="006E7ACB" w:rsidP="002C55AC">
      <w:pPr>
        <w:pStyle w:val="Nadpis2urovne"/>
        <w:numPr>
          <w:ilvl w:val="1"/>
          <w:numId w:val="32"/>
        </w:numPr>
      </w:pPr>
      <w:bookmarkStart w:id="16" w:name="_Toc383983236"/>
      <w:r>
        <w:t>Popis nastavenia strany</w:t>
      </w:r>
      <w:bookmarkEnd w:id="16"/>
    </w:p>
    <w:p w14:paraId="786FDB7A" w14:textId="77777777" w:rsidR="006E7ACB" w:rsidRDefault="006E7ACB" w:rsidP="00ED0FFA">
      <w:pPr>
        <w:pStyle w:val="Zakladny"/>
      </w:pPr>
      <w:r>
        <w:t>OKRAJE: hore 3cm, dole 3cm, vľavo 3cm, vpravo 2,5cm, orientácia: na výšku</w:t>
      </w:r>
    </w:p>
    <w:p w14:paraId="7643C22A" w14:textId="77777777" w:rsidR="006E7ACB" w:rsidRDefault="006E7ACB" w:rsidP="00ED0FFA">
      <w:pPr>
        <w:pStyle w:val="Zakladny"/>
      </w:pPr>
      <w:r>
        <w:t xml:space="preserve">PAPIER: </w:t>
      </w:r>
      <w:r>
        <w:tab/>
        <w:t xml:space="preserve">typ: A4, šírka: 21cm, výška:29,7cm, </w:t>
      </w:r>
    </w:p>
    <w:p w14:paraId="207CC65D" w14:textId="77777777" w:rsidR="006E7ACB" w:rsidRDefault="00281BAA" w:rsidP="00ED0FFA">
      <w:pPr>
        <w:pStyle w:val="Zakladny"/>
      </w:pPr>
      <w:r>
        <w:t>ROZLOŽENIE: hlavička: 1,5cm, päta: 1,5cm, zvislé zarovnanie: hore</w:t>
      </w:r>
    </w:p>
    <w:p w14:paraId="6DD2900F" w14:textId="77777777" w:rsidR="00281BAA" w:rsidRDefault="00281BAA" w:rsidP="002C55AC">
      <w:pPr>
        <w:pStyle w:val="Nadpis2urovne"/>
      </w:pPr>
      <w:bookmarkStart w:id="17" w:name="_Toc383983237"/>
      <w:r>
        <w:t>Popis nastavenia štýlov</w:t>
      </w:r>
      <w:bookmarkEnd w:id="17"/>
    </w:p>
    <w:p w14:paraId="41ED8B15" w14:textId="77777777" w:rsidR="00C87FEB" w:rsidRDefault="00BB1046" w:rsidP="00ED0FFA">
      <w:pPr>
        <w:pStyle w:val="Zakladny"/>
      </w:pPr>
      <w:r>
        <w:t xml:space="preserve">NADPIS 1.ÚROVNE: založiť na: žiadnom, štýl nasledujúceho odseku: základný, Písmo: Times New Roman, 22 b, Tučné, Vľavo, Riadkovanie: </w:t>
      </w:r>
      <w:r w:rsidR="008A1959">
        <w:t xml:space="preserve">jednoduché, Medzera Za: </w:t>
      </w:r>
      <w:r>
        <w:t>16b, Kontrola osamotených riadkov, Zlom strany pred odsekom, Zviazať s nasledujúcim, Zviazať riadky dohromady, Viacúrovňové + Úroveň: 1 + Štýl číslovania: 1, 2, 3, … + Číslovať od: 1 + Za</w:t>
      </w:r>
      <w:r w:rsidR="008A1959">
        <w:t xml:space="preserve">rovnanie: Vľavo + Zarovnať na: </w:t>
      </w:r>
      <w:r w:rsidR="00405D73">
        <w:t>0 cm + Zarážka:</w:t>
      </w:r>
      <w:r>
        <w:t xml:space="preserve"> 1,27 cm, Štýl: Prepojené, Automaticky aktualizovať, Zobraziť v galérii štýlov</w:t>
      </w:r>
    </w:p>
    <w:p w14:paraId="50FD7361" w14:textId="77777777" w:rsidR="00C87FEB" w:rsidRDefault="00C87FEB" w:rsidP="00ED0FFA">
      <w:pPr>
        <w:pStyle w:val="Zakladny"/>
      </w:pPr>
    </w:p>
    <w:p w14:paraId="26402668" w14:textId="77777777" w:rsidR="00C87FEB" w:rsidRDefault="00C87FEB" w:rsidP="00ED0FFA">
      <w:pPr>
        <w:pStyle w:val="Zakladny"/>
      </w:pPr>
      <w:r>
        <w:t>NADPIS 2.ÚROVNE: založiť na: žiadnom, štýl nasledujúceho odseku: základný, Písmo: Times New Roma</w:t>
      </w:r>
      <w:r w:rsidR="008A1959">
        <w:t>n, 16 b, Tučné, Zarážka: Vľavo: 0 cm, Opakovaná zarážka: 0,6 cm, Vľavo, Riadkovanie:</w:t>
      </w:r>
      <w:r>
        <w:t xml:space="preserve"> jedno</w:t>
      </w:r>
      <w:r w:rsidR="008A1959">
        <w:t>duché, Medzera Pred: 16 b, Za:</w:t>
      </w:r>
      <w:r>
        <w:t xml:space="preserve"> 14 b, Kontrola osamotených riadkov, Zviazať s nasledujúcim, Zviazať riadky dohromady, Viacúrovňové + Úroveň: 2 + Štýl číslovania: 1, 2, 3, … + Číslovať od: 1 + Za</w:t>
      </w:r>
      <w:r w:rsidR="008A1959">
        <w:t xml:space="preserve">rovnanie: Vľavo + Zarovnať na: 0 cm + Zarážka: </w:t>
      </w:r>
      <w:r>
        <w:t>0,6 cm, Štýl: Prepojené, Automaticky aktualizovať, Zobraziť v galérii štýlov</w:t>
      </w:r>
    </w:p>
    <w:p w14:paraId="060E3947" w14:textId="77777777" w:rsidR="00C87FEB" w:rsidRDefault="00C87FEB" w:rsidP="00ED0FFA">
      <w:pPr>
        <w:pStyle w:val="Zakladny"/>
      </w:pPr>
    </w:p>
    <w:p w14:paraId="6AB815EF" w14:textId="77777777" w:rsidR="00D1653F" w:rsidRDefault="00C87FEB" w:rsidP="00ED0FFA">
      <w:pPr>
        <w:pStyle w:val="Zakladny"/>
      </w:pPr>
      <w:r>
        <w:t xml:space="preserve">NADPIS </w:t>
      </w:r>
      <w:r w:rsidR="00D1653F">
        <w:t>3</w:t>
      </w:r>
      <w:r>
        <w:t>.ÚROVNE:</w:t>
      </w:r>
      <w:r w:rsidR="00D1653F">
        <w:t xml:space="preserve"> </w:t>
      </w:r>
      <w:r w:rsidR="000246E2">
        <w:t xml:space="preserve">založiť na: žiadnom, štýl nasledujúceho odseku: základný, </w:t>
      </w:r>
      <w:r w:rsidR="00D1653F">
        <w:t>Písmo: Times New Roman</w:t>
      </w:r>
      <w:r w:rsidR="00C10BB7">
        <w:t>, 14 b, Tučné, Zarážka: Vľavo: 0 cm Opakovaná zarážka:</w:t>
      </w:r>
      <w:r w:rsidR="00D1653F">
        <w:t xml:space="preserve"> 0,6 cm, Vľavo, Riadkova</w:t>
      </w:r>
      <w:r w:rsidR="00C10BB7">
        <w:t>nie: jednoduché, Medzera Pred:</w:t>
      </w:r>
      <w:r w:rsidR="00D1653F">
        <w:t xml:space="preserve"> 14 b Za:14 b, Kontrola osamotených riadkov, Zviazať s nasledujúcim, Zviazať riadky dohromady, Viacúrovňové + Úroveň: 3 + </w:t>
      </w:r>
      <w:r w:rsidR="00D1653F">
        <w:lastRenderedPageBreak/>
        <w:t>Štýl číslovania: 1, 2, 3, … + Číslovať od: 1 + Zarovnanie: Vľavo +</w:t>
      </w:r>
      <w:r w:rsidR="00C10BB7">
        <w:t xml:space="preserve"> Zarovnať na:  0 cm + Zarážka: </w:t>
      </w:r>
      <w:r w:rsidR="00D1653F">
        <w:t>0,6 cm, Štýl: Prepojené, Zobraziť v galérii štýlov</w:t>
      </w:r>
    </w:p>
    <w:p w14:paraId="332E540E" w14:textId="77777777" w:rsidR="000246E2" w:rsidRDefault="000246E2" w:rsidP="00ED0FFA">
      <w:pPr>
        <w:pStyle w:val="Zakladny"/>
      </w:pPr>
    </w:p>
    <w:p w14:paraId="135B7BF3" w14:textId="77777777" w:rsidR="000246E2" w:rsidRDefault="000246E2" w:rsidP="00ED0FFA">
      <w:pPr>
        <w:pStyle w:val="Zakladny"/>
      </w:pPr>
      <w:r>
        <w:t>ZÁKLADNÝ: založiť na: žiadnom, štýl nasledujúceho odseku: základný, Písmo: Times New Rom</w:t>
      </w:r>
      <w:r w:rsidR="00C10BB7">
        <w:t>an, 12 b, Zarážka: Prvý riadok:</w:t>
      </w:r>
      <w:r>
        <w:t xml:space="preserve"> 0,8</w:t>
      </w:r>
      <w:r w:rsidR="00C10BB7">
        <w:t xml:space="preserve"> cm, Podľa okraja, Riadkovanie:</w:t>
      </w:r>
      <w:r>
        <w:t xml:space="preserve"> 1,5 riadka, Kontrola osamotených riadkov, Štýl: Prepojené, Automaticky aktualizovať, Zobraziť v galérii štýlov</w:t>
      </w:r>
    </w:p>
    <w:p w14:paraId="37AECB1B" w14:textId="77777777" w:rsidR="00C10BB7" w:rsidRDefault="00C10BB7" w:rsidP="00ED0FFA">
      <w:pPr>
        <w:pStyle w:val="Zakladny"/>
      </w:pPr>
    </w:p>
    <w:p w14:paraId="47B29CA1" w14:textId="77777777" w:rsidR="000246E2" w:rsidRDefault="000246E2" w:rsidP="00ED0FFA">
      <w:pPr>
        <w:pStyle w:val="Zakladny"/>
      </w:pPr>
      <w:r>
        <w:t xml:space="preserve">POPIS: Písmo: 9 b, Kurzíva, </w:t>
      </w:r>
      <w:r w:rsidR="00C10BB7">
        <w:t>Farba písma: Text, Riadkovanie:</w:t>
      </w:r>
      <w:r>
        <w:t xml:space="preserve"> jednoduché, Medzera</w:t>
      </w:r>
    </w:p>
    <w:p w14:paraId="2A2FB3D1" w14:textId="77777777" w:rsidR="000246E2" w:rsidRDefault="000246E2" w:rsidP="00ED0FFA">
      <w:pPr>
        <w:pStyle w:val="Zakladny"/>
      </w:pPr>
      <w:r>
        <w:t>Za:  10 b, Štýl: Skryť, kým nie je použité, Zobraziť v galérii štýlov, Priorita: 36, Podľa: Normálny</w:t>
      </w:r>
    </w:p>
    <w:p w14:paraId="03121EEA" w14:textId="77777777" w:rsidR="000246E2" w:rsidRDefault="000246E2" w:rsidP="00ED0FFA">
      <w:pPr>
        <w:pStyle w:val="Zakladny"/>
      </w:pPr>
      <w:r>
        <w:t>Použitie: na popis obrázkov, tabuliek a grafov</w:t>
      </w:r>
    </w:p>
    <w:p w14:paraId="69389D25" w14:textId="77777777" w:rsidR="000246E2" w:rsidRDefault="000246E2" w:rsidP="00ED0FFA">
      <w:pPr>
        <w:pStyle w:val="Zakladny"/>
      </w:pPr>
    </w:p>
    <w:p w14:paraId="3BF17FBE" w14:textId="77777777" w:rsidR="008C18DF" w:rsidRDefault="000246E2" w:rsidP="00ED0FFA">
      <w:pPr>
        <w:pStyle w:val="Zakladny"/>
      </w:pPr>
      <w:r>
        <w:t>NADPIS NEČÍSLOVANÝ: Bez odrážok a číslovania, Štýl: Prepojené, Zobraziť v galérii štýlov Podľa: Nadpis 1.úrovne</w:t>
      </w:r>
    </w:p>
    <w:p w14:paraId="3ABE6AB3" w14:textId="77777777" w:rsidR="0083753E" w:rsidRDefault="0083753E" w:rsidP="00ED0FFA">
      <w:pPr>
        <w:pStyle w:val="Zakladny"/>
      </w:pPr>
    </w:p>
    <w:p w14:paraId="3610243A" w14:textId="77777777" w:rsidR="0083753E" w:rsidRDefault="0083753E" w:rsidP="00ED0FFA">
      <w:pPr>
        <w:pStyle w:val="Zakladny"/>
      </w:pPr>
    </w:p>
    <w:p w14:paraId="244A9EB0" w14:textId="77777777" w:rsidR="00713E60" w:rsidRDefault="00713E60" w:rsidP="002C55AC">
      <w:pPr>
        <w:pStyle w:val="Nadpis2urovne"/>
      </w:pPr>
      <w:r>
        <w:br w:type="page"/>
      </w:r>
    </w:p>
    <w:bookmarkStart w:id="18" w:name="_Toc378776136" w:displacedByCustomXml="next"/>
    <w:bookmarkStart w:id="19" w:name="_Toc378775596" w:displacedByCustomXml="next"/>
    <w:sdt>
      <w:sdtPr>
        <w:rPr>
          <w:rStyle w:val="Nadpis1rovneChar"/>
        </w:rPr>
        <w:id w:val="2024672677"/>
        <w:lock w:val="sdtContentLocked"/>
        <w:showingPlcHdr/>
      </w:sdtPr>
      <w:sdtEndPr>
        <w:rPr>
          <w:rStyle w:val="Predvolenpsmoodseku"/>
          <w:b/>
        </w:rPr>
      </w:sdtEndPr>
      <w:sdtContent>
        <w:bookmarkStart w:id="20" w:name="_Toc383983238" w:displacedByCustomXml="prev"/>
        <w:p w14:paraId="5DB682B4" w14:textId="77777777" w:rsidR="00713E60" w:rsidRPr="00C87A2B" w:rsidRDefault="00DC0093" w:rsidP="00E95440">
          <w:pPr>
            <w:pStyle w:val="Nadpisneslovan"/>
          </w:pPr>
          <w:r w:rsidRPr="00C87A2B">
            <w:rPr>
              <w:rStyle w:val="NadpisneslovanChar"/>
              <w:b/>
            </w:rPr>
            <w:t>Záver</w:t>
          </w:r>
          <w:bookmarkEnd w:id="19"/>
          <w:bookmarkEnd w:id="18"/>
          <w:r w:rsidR="008E34D8">
            <w:rPr>
              <w:rStyle w:val="NadpisneslovanChar"/>
              <w:b/>
            </w:rPr>
            <w:tab/>
          </w:r>
        </w:p>
      </w:sdtContent>
    </w:sdt>
    <w:bookmarkEnd w:id="20" w:displacedByCustomXml="prev"/>
    <w:sdt>
      <w:sdtPr>
        <w:rPr>
          <w:rStyle w:val="ZakladnyChar"/>
        </w:rPr>
        <w:id w:val="-1032655300"/>
        <w:showingPlcHdr/>
      </w:sdtPr>
      <w:sdtEndPr>
        <w:rPr>
          <w:rStyle w:val="ZakladnyChar"/>
          <w:color w:val="FF0000"/>
        </w:rPr>
      </w:sdtEndPr>
      <w:sdtContent>
        <w:p w14:paraId="3DC11925" w14:textId="77777777" w:rsidR="00D45830" w:rsidRPr="00281D86" w:rsidRDefault="00281D86" w:rsidP="0014279A">
          <w:pPr>
            <w:ind w:firstLine="708"/>
            <w:jc w:val="both"/>
            <w:rPr>
              <w:rStyle w:val="ZakladnyChar"/>
              <w:color w:val="FF0000"/>
            </w:rPr>
          </w:pPr>
          <w:r w:rsidRPr="00281D86">
            <w:rPr>
              <w:rStyle w:val="ZakladnyChar"/>
              <w:color w:val="FF0000"/>
            </w:rPr>
            <w:t xml:space="preserve">V závere je potrebné v stručnosti zhrnúť dosiahnuté výsledky vo vzťahu k stanoveným cieľom. </w:t>
          </w:r>
        </w:p>
      </w:sdtContent>
    </w:sdt>
    <w:p w14:paraId="33EE6D8B" w14:textId="77777777" w:rsidR="00DC0093" w:rsidRDefault="00DC0093" w:rsidP="00713E60">
      <w:pPr>
        <w:ind w:firstLine="708"/>
      </w:pPr>
    </w:p>
    <w:p w14:paraId="5CED43D0" w14:textId="77777777" w:rsidR="00DC0093" w:rsidRDefault="00DC0093" w:rsidP="00713E60">
      <w:pPr>
        <w:ind w:firstLine="708"/>
      </w:pPr>
      <w:r>
        <w:br w:type="page"/>
      </w:r>
    </w:p>
    <w:sdt>
      <w:sdtPr>
        <w:id w:val="-1274239281"/>
        <w:lock w:val="sdtContentLocked"/>
        <w:showingPlcHdr/>
      </w:sdtPr>
      <w:sdtContent>
        <w:bookmarkStart w:id="21" w:name="_Toc383983239" w:displacedByCustomXml="prev"/>
        <w:p w14:paraId="154F65FF" w14:textId="77777777" w:rsidR="00DC0093" w:rsidRPr="00C87A2B" w:rsidRDefault="00DC0093" w:rsidP="00E95440">
          <w:pPr>
            <w:pStyle w:val="Nadpisneslovan"/>
          </w:pPr>
          <w:r w:rsidRPr="00C87A2B">
            <w:rPr>
              <w:rStyle w:val="NadpisneslovanChar"/>
              <w:b/>
            </w:rPr>
            <w:t>Zoznam použitej literatúry</w:t>
          </w:r>
          <w:r w:rsidR="008E34D8">
            <w:rPr>
              <w:rStyle w:val="NadpisneslovanChar"/>
              <w:b/>
            </w:rPr>
            <w:tab/>
          </w:r>
        </w:p>
      </w:sdtContent>
    </w:sdt>
    <w:bookmarkEnd w:id="21" w:displacedByCustomXml="prev"/>
    <w:p w14:paraId="22089C8A" w14:textId="77777777" w:rsidR="00DC0093" w:rsidRDefault="00DC0093" w:rsidP="00713E60">
      <w:pPr>
        <w:ind w:firstLine="708"/>
      </w:pPr>
    </w:p>
    <w:p w14:paraId="30FB63F2" w14:textId="77777777" w:rsidR="001240AF" w:rsidRPr="002C55AC" w:rsidRDefault="00E93554" w:rsidP="001240AF">
      <w:pPr>
        <w:pStyle w:val="Bibliografia"/>
        <w:rPr>
          <w:noProof/>
          <w:sz w:val="24"/>
          <w:szCs w:val="24"/>
          <w:lang w:val="en-US"/>
        </w:rPr>
      </w:pPr>
      <w:r w:rsidRPr="001240AF">
        <w:rPr>
          <w:sz w:val="24"/>
          <w:szCs w:val="24"/>
        </w:rPr>
        <w:fldChar w:fldCharType="begin"/>
      </w:r>
      <w:r w:rsidR="003D3305" w:rsidRPr="001240AF">
        <w:rPr>
          <w:sz w:val="24"/>
          <w:szCs w:val="24"/>
        </w:rPr>
        <w:instrText xml:space="preserve"> BIBLIOGRAPHY  \l 1031 </w:instrText>
      </w:r>
      <w:r w:rsidRPr="001240AF">
        <w:rPr>
          <w:sz w:val="24"/>
          <w:szCs w:val="24"/>
        </w:rPr>
        <w:fldChar w:fldCharType="separate"/>
      </w:r>
      <w:r w:rsidR="001240AF" w:rsidRPr="002C55AC">
        <w:rPr>
          <w:noProof/>
          <w:sz w:val="24"/>
          <w:szCs w:val="24"/>
          <w:lang w:val="en-US"/>
        </w:rPr>
        <w:t xml:space="preserve">1. </w:t>
      </w:r>
      <w:r w:rsidR="001240AF" w:rsidRPr="002C55AC">
        <w:rPr>
          <w:i/>
          <w:iCs/>
          <w:noProof/>
          <w:sz w:val="24"/>
          <w:szCs w:val="24"/>
          <w:lang w:val="en-US"/>
        </w:rPr>
        <w:t xml:space="preserve">Automated trading systems statistical and machine learning methods and hardware implementation: a survey. </w:t>
      </w:r>
      <w:r w:rsidR="001240AF" w:rsidRPr="002C55AC">
        <w:rPr>
          <w:b/>
          <w:bCs/>
          <w:noProof/>
          <w:sz w:val="24"/>
          <w:szCs w:val="24"/>
          <w:lang w:val="en-US"/>
        </w:rPr>
        <w:t>Huang, B., Huan, Y., Xu, L. D., Zheng, L., &amp; Zou, Z.</w:t>
      </w:r>
      <w:r w:rsidR="001240AF" w:rsidRPr="002C55AC">
        <w:rPr>
          <w:noProof/>
          <w:sz w:val="24"/>
          <w:szCs w:val="24"/>
          <w:lang w:val="en-US"/>
        </w:rPr>
        <w:t xml:space="preserve"> 1, s.l. : Enterprise Information Systems, 2018, Bd. 13, S. 132-144.</w:t>
      </w:r>
    </w:p>
    <w:p w14:paraId="3736028C" w14:textId="77777777" w:rsidR="001240AF" w:rsidRPr="001240AF" w:rsidRDefault="001240AF" w:rsidP="00ED0FFA">
      <w:pPr>
        <w:pStyle w:val="Zakladny"/>
        <w:rPr>
          <w:noProof/>
        </w:rPr>
      </w:pPr>
      <w:r w:rsidRPr="001240AF">
        <w:rPr>
          <w:noProof/>
        </w:rPr>
        <w:t xml:space="preserve">2. </w:t>
      </w:r>
      <w:r w:rsidRPr="001240AF">
        <w:rPr>
          <w:b/>
          <w:bCs/>
          <w:noProof/>
        </w:rPr>
        <w:t>Prata, Stephen.</w:t>
      </w:r>
      <w:r w:rsidRPr="001240AF">
        <w:rPr>
          <w:noProof/>
        </w:rPr>
        <w:t xml:space="preserve"> </w:t>
      </w:r>
      <w:r w:rsidRPr="001240AF">
        <w:rPr>
          <w:i/>
          <w:iCs/>
          <w:noProof/>
        </w:rPr>
        <w:t xml:space="preserve">Mistrovství v C++. </w:t>
      </w:r>
      <w:r w:rsidRPr="001240AF">
        <w:rPr>
          <w:noProof/>
        </w:rPr>
        <w:t>[prekl.] Vozák David, Beroun Libor, Dokoupil Petr, Ptáček Lubomír Sokol Boris. 3. Praha : Computer Press, 2007. s. 1119. ISBN: 8025117491.</w:t>
      </w:r>
    </w:p>
    <w:p w14:paraId="3F6A16C0" w14:textId="30C5D1FB" w:rsidR="008C18DF" w:rsidRDefault="00E93554" w:rsidP="00ED0FFA">
      <w:pPr>
        <w:pStyle w:val="Zakladny"/>
      </w:pPr>
      <w:r w:rsidRPr="001240AF">
        <w:fldChar w:fldCharType="end"/>
      </w:r>
    </w:p>
    <w:p w14:paraId="63F79B90" w14:textId="77777777" w:rsidR="008C18DF" w:rsidRPr="008C18DF" w:rsidRDefault="008C18DF" w:rsidP="008C18DF"/>
    <w:p w14:paraId="2D17DF05" w14:textId="77777777" w:rsidR="008C18DF" w:rsidRDefault="008C18DF" w:rsidP="008C18DF"/>
    <w:p w14:paraId="07D39863" w14:textId="77777777" w:rsidR="008C18DF" w:rsidRPr="008C18DF" w:rsidRDefault="008C18DF" w:rsidP="008C18DF">
      <w:pPr>
        <w:tabs>
          <w:tab w:val="center" w:pos="4393"/>
        </w:tabs>
        <w:sectPr w:rsidR="008C18DF" w:rsidRPr="008C18DF" w:rsidSect="00841FDD">
          <w:footerReference w:type="default" r:id="rId19"/>
          <w:pgSz w:w="11906" w:h="16838" w:code="9"/>
          <w:pgMar w:top="1701" w:right="1418" w:bottom="1701" w:left="1701" w:header="709" w:footer="709" w:gutter="0"/>
          <w:pgNumType w:start="1"/>
          <w:cols w:space="708"/>
          <w:docGrid w:linePitch="360"/>
        </w:sectPr>
      </w:pPr>
    </w:p>
    <w:sdt>
      <w:sdtPr>
        <w:rPr>
          <w:rStyle w:val="Nadpis1rovneChar"/>
        </w:rPr>
        <w:id w:val="-701403872"/>
        <w:lock w:val="contentLocked"/>
        <w:showingPlcHdr/>
      </w:sdtPr>
      <w:sdtEndPr>
        <w:rPr>
          <w:rStyle w:val="Predvolenpsmoodseku"/>
          <w:b/>
        </w:rPr>
      </w:sdtEndPr>
      <w:sdtContent>
        <w:bookmarkStart w:id="22" w:name="_Toc383983240" w:displacedByCustomXml="prev"/>
        <w:p w14:paraId="5B89D213" w14:textId="77777777" w:rsidR="00AB3AFF" w:rsidRPr="00C87A2B" w:rsidRDefault="00AB3AFF" w:rsidP="00E95440">
          <w:pPr>
            <w:pStyle w:val="Nadpisneslovan"/>
          </w:pPr>
          <w:r>
            <w:rPr>
              <w:rStyle w:val="NadpisneslovanChar"/>
              <w:b/>
            </w:rPr>
            <w:t>Prílohy</w:t>
          </w:r>
          <w:r>
            <w:rPr>
              <w:rStyle w:val="NadpisneslovanChar"/>
              <w:b/>
            </w:rPr>
            <w:tab/>
          </w:r>
          <w:r>
            <w:rPr>
              <w:rStyle w:val="NadpisneslovanChar"/>
              <w:b/>
            </w:rPr>
            <w:tab/>
          </w:r>
        </w:p>
      </w:sdtContent>
    </w:sdt>
    <w:bookmarkEnd w:id="22" w:displacedByCustomXml="prev"/>
    <w:p w14:paraId="514D0103" w14:textId="77777777" w:rsidR="008C18DF" w:rsidRDefault="008C18DF" w:rsidP="008C18DF">
      <w:pPr>
        <w:ind w:firstLine="708"/>
      </w:pPr>
    </w:p>
    <w:sdt>
      <w:sdtPr>
        <w:rPr>
          <w:rStyle w:val="ZakladnyChar"/>
        </w:rPr>
        <w:id w:val="978879705"/>
        <w:showingPlcHdr/>
      </w:sdtPr>
      <w:sdtEndPr>
        <w:rPr>
          <w:rStyle w:val="Predvolenpsmoodseku"/>
          <w:rFonts w:asciiTheme="minorHAnsi" w:hAnsiTheme="minorHAnsi" w:cstheme="minorBidi"/>
          <w:sz w:val="22"/>
          <w:szCs w:val="22"/>
        </w:rPr>
      </w:sdtEndPr>
      <w:sdtContent>
        <w:p w14:paraId="122CAF54" w14:textId="77777777" w:rsidR="000246E2" w:rsidRDefault="007938A0" w:rsidP="006849D6">
          <w:pPr>
            <w:ind w:firstLine="708"/>
          </w:pPr>
          <w:r w:rsidRPr="00707103">
            <w:rPr>
              <w:rStyle w:val="ZakladnyChar"/>
              <w:color w:val="FF0000"/>
            </w:rPr>
            <w:t xml:space="preserve">Príloha A: Štruktúra elektronického nosiča . . . . . . . . . . . . . . . . . . . . . . . . . II </w:t>
          </w:r>
        </w:p>
      </w:sdtContent>
    </w:sdt>
    <w:p w14:paraId="574ED7D2" w14:textId="77777777" w:rsidR="006849D6" w:rsidRDefault="006849D6" w:rsidP="00ED0FFA">
      <w:pPr>
        <w:pStyle w:val="Zakladny"/>
      </w:pPr>
    </w:p>
    <w:p w14:paraId="06BA76DF" w14:textId="77777777" w:rsidR="00596A28" w:rsidRDefault="00596A28" w:rsidP="00ED0FFA">
      <w:pPr>
        <w:pStyle w:val="Zakladny"/>
      </w:pPr>
      <w:r>
        <w:t>Prílohy sú „číslované“ písmenami A, B, C...</w:t>
      </w:r>
    </w:p>
    <w:p w14:paraId="3A6F0BD9" w14:textId="77777777" w:rsidR="006849D6" w:rsidRDefault="006849D6" w:rsidP="00ED0FFA">
      <w:pPr>
        <w:pStyle w:val="Zakladny"/>
      </w:pPr>
    </w:p>
    <w:p w14:paraId="51265E92" w14:textId="77777777" w:rsidR="006849D6" w:rsidRDefault="006849D6" w:rsidP="00E95440">
      <w:pPr>
        <w:pStyle w:val="Nadpis1rovne"/>
        <w:numPr>
          <w:ilvl w:val="0"/>
          <w:numId w:val="0"/>
        </w:numPr>
        <w:ind w:left="340"/>
      </w:pPr>
      <w:bookmarkStart w:id="23" w:name="_Toc383983241"/>
      <w:r>
        <w:lastRenderedPageBreak/>
        <w:t>Príloha A: Štruktúra elektronického nosiča</w:t>
      </w:r>
      <w:bookmarkEnd w:id="23"/>
    </w:p>
    <w:p w14:paraId="4806DF9B" w14:textId="77777777" w:rsidR="006849D6" w:rsidRDefault="006849D6" w:rsidP="006849D6"/>
    <w:p w14:paraId="4ABD0B9C" w14:textId="77777777" w:rsidR="009027C1" w:rsidRDefault="00B538CD" w:rsidP="00ED0FFA">
      <w:pPr>
        <w:pStyle w:val="Zakladny"/>
      </w:pPr>
      <w:r>
        <w:t>Štruktúra elektronického</w:t>
      </w:r>
      <w:r w:rsidRPr="00B538CD">
        <w:t xml:space="preserve"> nosič</w:t>
      </w:r>
      <w:r>
        <w:t>a</w:t>
      </w:r>
      <w:r w:rsidRPr="000245A3">
        <w:t xml:space="preserve"> (CD, DVD, atď.) s kompletnou digitálnou verziou tlačenej formy práce, vrátane príloh, funkčných zdrojových kódov, </w:t>
      </w:r>
      <w:r w:rsidR="003361AE" w:rsidRPr="000245A3">
        <w:t xml:space="preserve">programov (aplikácií) pripravených </w:t>
      </w:r>
      <w:r w:rsidRPr="000245A3">
        <w:t xml:space="preserve">na inštalovanie a iných, vo všeobecnosti ťažko opísateľných ale potrebných častí. </w:t>
      </w:r>
      <w:r w:rsidR="009027C1">
        <w:t>Elektronický</w:t>
      </w:r>
      <w:r w:rsidR="009027C1" w:rsidRPr="00B538CD">
        <w:t xml:space="preserve"> nosič</w:t>
      </w:r>
      <w:r w:rsidR="009027C1">
        <w:t xml:space="preserve"> m</w:t>
      </w:r>
      <w:r w:rsidRPr="000245A3">
        <w:t>usí mať obal, pomocou ktorého sa pevne pripevní do práce. Nosič musí mať popis obsahu a meno autora.</w:t>
      </w:r>
    </w:p>
    <w:p w14:paraId="51733264" w14:textId="77777777" w:rsidR="009027C1" w:rsidRDefault="009027C1" w:rsidP="00ED0FFA">
      <w:pPr>
        <w:pStyle w:val="Zakladny"/>
      </w:pPr>
    </w:p>
    <w:p w14:paraId="4B61148C" w14:textId="77777777" w:rsidR="00A14FDD" w:rsidRDefault="00A14FDD" w:rsidP="00ED0FFA">
      <w:pPr>
        <w:pStyle w:val="Zakladny"/>
      </w:pPr>
    </w:p>
    <w:sectPr w:rsidR="00A14FDD" w:rsidSect="00841FDD">
      <w:footerReference w:type="default" r:id="rId20"/>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491477" w14:textId="77777777" w:rsidR="00841FDD" w:rsidRDefault="00841FDD" w:rsidP="00C546A9">
      <w:pPr>
        <w:spacing w:after="0" w:line="240" w:lineRule="auto"/>
      </w:pPr>
      <w:r>
        <w:separator/>
      </w:r>
    </w:p>
  </w:endnote>
  <w:endnote w:type="continuationSeparator" w:id="0">
    <w:p w14:paraId="03772337" w14:textId="77777777" w:rsidR="00841FDD" w:rsidRDefault="00841FDD" w:rsidP="00C54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AB020" w14:textId="746BEB36" w:rsidR="00924A77" w:rsidRPr="004B2C4C" w:rsidRDefault="00000000" w:rsidP="00ED0FFA">
    <w:pPr>
      <w:pStyle w:val="Zakladny"/>
      <w:rPr>
        <w:rStyle w:val="ObalChar"/>
      </w:rPr>
    </w:pPr>
    <w:r>
      <w:rPr>
        <w:noProof/>
        <w:lang w:eastAsia="sk-SK"/>
      </w:rPr>
      <w:pict w14:anchorId="5944A990">
        <v:shapetype id="_x0000_t202" coordsize="21600,21600" o:spt="202" path="m,l,21600r21600,l21600,xe">
          <v:stroke joinstyle="miter"/>
          <v:path gradientshapeok="t" o:connecttype="rect"/>
        </v:shapetype>
        <v:shape id="_x0000_s1026" type="#_x0000_t202" style="position:absolute;left:0;text-align:left;margin-left:74.65pt;margin-top:1.05pt;width:403.75pt;height:110.6pt;z-index:25165926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" stroked="f">
          <v:textbox style="mso-next-textbox:#_x0000_s1026;mso-fit-shape-to-text:t">
            <w:txbxContent>
              <w:sdt>
                <w:sdtPr>
                  <w:rPr>
                    <w:rStyle w:val="obal3Char"/>
                    <w:b/>
                  </w:rPr>
                  <w:id w:val="-850565313"/>
                </w:sdtPr>
                <w:sdtEndPr>
                  <w:rPr>
                    <w:rStyle w:val="Predvolenpsmoodseku"/>
                    <w:b w:val="0"/>
                  </w:rPr>
                </w:sdtEndPr>
                <w:sdtContent>
                  <w:p w14:paraId="35A29070" w14:textId="6F6DB0C7" w:rsidR="00924A77" w:rsidRPr="008C5F28" w:rsidRDefault="0032670C" w:rsidP="005B0018">
                    <w:pPr>
                      <w:pStyle w:val="obal3"/>
                      <w:rPr>
                        <w:b w:val="0"/>
                      </w:rPr>
                    </w:pPr>
                    <w:r>
                      <w:rPr>
                        <w:rStyle w:val="obal3Char"/>
                        <w:b/>
                      </w:rPr>
                      <w:t>Matúš Kuma</w:t>
                    </w:r>
                  </w:p>
                </w:sdtContent>
              </w:sdt>
            </w:txbxContent>
          </v:textbox>
        </v:shape>
      </w:pict>
    </w:r>
    <w:sdt>
      <w:sdtPr>
        <w:id w:val="-519248352"/>
        <w:placeholder>
          <w:docPart w:val="5D5888A48EFA4219853BBA6991B6B49F"/>
        </w:placeholder>
      </w:sdtPr>
      <w:sdtEndPr>
        <w:rPr>
          <w:rStyle w:val="ObalChar"/>
          <w:b/>
          <w:caps/>
          <w:sz w:val="32"/>
        </w:rPr>
      </w:sdtEndPr>
      <w:sdtContent>
        <w:r w:rsidR="00924A77" w:rsidRPr="004B2C4C">
          <w:rPr>
            <w:rStyle w:val="ObalChar"/>
          </w:rPr>
          <w:fldChar w:fldCharType="begin"/>
        </w:r>
        <w:r w:rsidR="00924A77" w:rsidRPr="004B2C4C">
          <w:rPr>
            <w:rStyle w:val="ObalChar"/>
          </w:rPr>
          <w:instrText xml:space="preserve"> DATE \@ "yyyy" </w:instrText>
        </w:r>
        <w:r w:rsidR="00924A77" w:rsidRPr="004B2C4C">
          <w:rPr>
            <w:rStyle w:val="ObalChar"/>
          </w:rPr>
          <w:fldChar w:fldCharType="separate"/>
        </w:r>
        <w:r w:rsidR="002C55AC">
          <w:rPr>
            <w:rStyle w:val="ObalChar"/>
            <w:noProof/>
          </w:rPr>
          <w:t>2024</w:t>
        </w:r>
        <w:r w:rsidR="00924A77" w:rsidRPr="004B2C4C">
          <w:rPr>
            <w:rStyle w:val="ObalChar"/>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D37E6" w14:textId="77777777" w:rsidR="00924A77" w:rsidRDefault="00924A7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99CC7" w14:textId="30C3D034" w:rsidR="00924A77" w:rsidRPr="004B2C4C" w:rsidRDefault="00000000" w:rsidP="00ED0FFA">
    <w:pPr>
      <w:pStyle w:val="Zakladny"/>
      <w:rPr>
        <w:rStyle w:val="ObalChar"/>
      </w:rPr>
    </w:pPr>
    <w:r>
      <w:rPr>
        <w:noProof/>
        <w:lang w:eastAsia="sk-SK"/>
      </w:rPr>
      <w:pict w14:anchorId="3A29D9AC">
        <v:shapetype id="_x0000_t202" coordsize="21600,21600" o:spt="202" path="m,l,21600r21600,l21600,xe">
          <v:stroke joinstyle="miter"/>
          <v:path gradientshapeok="t" o:connecttype="rect"/>
        </v:shapetype>
        <v:shape id="_x0000_s1025" type="#_x0000_t202" style="position:absolute;left:0;text-align:left;margin-left:74.65pt;margin-top:1.05pt;width:403.75pt;height:110.6pt;z-index:25166131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" stroked="f">
          <v:textbox style="mso-next-textbox:#_x0000_s1025;mso-fit-shape-to-text:t">
            <w:txbxContent>
              <w:sdt>
                <w:sdtPr>
                  <w:rPr>
                    <w:rStyle w:val="obal3Char"/>
                    <w:b/>
                  </w:rPr>
                  <w:id w:val="1763413388"/>
                </w:sdtPr>
                <w:sdtEndPr>
                  <w:rPr>
                    <w:rStyle w:val="Predvolenpsmoodseku"/>
                    <w:b w:val="0"/>
                  </w:rPr>
                </w:sdtEndPr>
                <w:sdtContent>
                  <w:p w14:paraId="6C1A9441" w14:textId="2D45F831" w:rsidR="00924A77" w:rsidRPr="008C5F28" w:rsidRDefault="0032670C" w:rsidP="005B0018">
                    <w:pPr>
                      <w:pStyle w:val="obal3"/>
                      <w:rPr>
                        <w:b w:val="0"/>
                      </w:rPr>
                    </w:pPr>
                    <w:r>
                      <w:rPr>
                        <w:rStyle w:val="obal3Char"/>
                        <w:b/>
                      </w:rPr>
                      <w:t>M</w:t>
                    </w:r>
                  </w:p>
                </w:sdtContent>
              </w:sdt>
            </w:txbxContent>
          </v:textbox>
        </v:shape>
      </w:pict>
    </w:r>
    <w:sdt>
      <w:sdtPr>
        <w:id w:val="-797601554"/>
      </w:sdtPr>
      <w:sdtEndPr>
        <w:rPr>
          <w:rStyle w:val="ObalChar"/>
          <w:b/>
          <w:caps/>
          <w:sz w:val="32"/>
        </w:rPr>
      </w:sdtEndPr>
      <w:sdtContent>
        <w:r w:rsidR="00924A77" w:rsidRPr="004B2C4C">
          <w:rPr>
            <w:rStyle w:val="ObalChar"/>
          </w:rPr>
          <w:fldChar w:fldCharType="begin"/>
        </w:r>
        <w:r w:rsidR="00924A77" w:rsidRPr="004B2C4C">
          <w:rPr>
            <w:rStyle w:val="ObalChar"/>
          </w:rPr>
          <w:instrText xml:space="preserve"> DATE \@ "yyyy" </w:instrText>
        </w:r>
        <w:r w:rsidR="00924A77" w:rsidRPr="004B2C4C">
          <w:rPr>
            <w:rStyle w:val="ObalChar"/>
          </w:rPr>
          <w:fldChar w:fldCharType="separate"/>
        </w:r>
        <w:r w:rsidR="002C55AC">
          <w:rPr>
            <w:rStyle w:val="ObalChar"/>
            <w:noProof/>
          </w:rPr>
          <w:t>2024</w:t>
        </w:r>
        <w:r w:rsidR="00924A77" w:rsidRPr="004B2C4C">
          <w:rPr>
            <w:rStyle w:val="ObalChar"/>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7C37E" w14:textId="77777777" w:rsidR="00924A77" w:rsidRDefault="00924A77">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6C413" w14:textId="77777777" w:rsidR="00924A77" w:rsidRDefault="00924A77">
    <w:pPr>
      <w:pStyle w:val="Pta"/>
    </w:pPr>
  </w:p>
  <w:p w14:paraId="494CDB5A" w14:textId="77777777" w:rsidR="00924A77" w:rsidRPr="004B2C4C" w:rsidRDefault="00924A77" w:rsidP="00ED0FFA">
    <w:pPr>
      <w:pStyle w:val="Zakladny"/>
      <w:rPr>
        <w:rStyle w:val="ObalCha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146256"/>
      <w:docPartObj>
        <w:docPartGallery w:val="Page Numbers (Bottom of Page)"/>
        <w:docPartUnique/>
      </w:docPartObj>
    </w:sdtPr>
    <w:sdtEndPr>
      <w:rPr>
        <w:noProof/>
      </w:rPr>
    </w:sdtEndPr>
    <w:sdtContent>
      <w:p w14:paraId="0D831EAD" w14:textId="77777777" w:rsidR="00924A77" w:rsidRDefault="00000000">
        <w:pPr>
          <w:pStyle w:val="Pta"/>
          <w:jc w:val="center"/>
        </w:pPr>
        <w:r>
          <w:fldChar w:fldCharType="begin"/>
        </w:r>
        <w:r>
          <w:instrText xml:space="preserve"> PAGE   \* MERGEFORMAT </w:instrText>
        </w:r>
        <w:r>
          <w:fldChar w:fldCharType="separate"/>
        </w:r>
        <w:r w:rsidR="00CE7C16">
          <w:rPr>
            <w:noProof/>
          </w:rPr>
          <w:t>1</w:t>
        </w:r>
        <w:r>
          <w:rPr>
            <w:noProof/>
          </w:rPr>
          <w:fldChar w:fldCharType="end"/>
        </w:r>
      </w:p>
    </w:sdtContent>
  </w:sdt>
  <w:p w14:paraId="7A3C8E7D" w14:textId="77777777" w:rsidR="00924A77" w:rsidRPr="004B2C4C" w:rsidRDefault="00924A77" w:rsidP="00ED0FFA">
    <w:pPr>
      <w:pStyle w:val="Zakladny"/>
      <w:rPr>
        <w:rStyle w:val="ObalCha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6591131"/>
      <w:docPartObj>
        <w:docPartGallery w:val="Page Numbers (Bottom of Page)"/>
        <w:docPartUnique/>
      </w:docPartObj>
    </w:sdtPr>
    <w:sdtEndPr>
      <w:rPr>
        <w:noProof/>
      </w:rPr>
    </w:sdtEndPr>
    <w:sdtContent>
      <w:p w14:paraId="496D6133" w14:textId="77777777" w:rsidR="00924A77" w:rsidRDefault="00000000">
        <w:pPr>
          <w:pStyle w:val="Pta"/>
          <w:jc w:val="center"/>
        </w:pPr>
        <w:r>
          <w:fldChar w:fldCharType="begin"/>
        </w:r>
        <w:r>
          <w:instrText xml:space="preserve"> PAGE   \* MERGEFORMAT </w:instrText>
        </w:r>
        <w:r>
          <w:fldChar w:fldCharType="separate"/>
        </w:r>
        <w:r w:rsidR="00CE7C16">
          <w:rPr>
            <w:noProof/>
          </w:rPr>
          <w:t>II</w:t>
        </w:r>
        <w:r>
          <w:rPr>
            <w:noProof/>
          </w:rPr>
          <w:fldChar w:fldCharType="end"/>
        </w:r>
      </w:p>
    </w:sdtContent>
  </w:sdt>
  <w:p w14:paraId="0436B933" w14:textId="77777777" w:rsidR="00924A77" w:rsidRPr="004B2C4C" w:rsidRDefault="00924A77" w:rsidP="00ED0FFA">
    <w:pPr>
      <w:pStyle w:val="Zakladny"/>
      <w:rPr>
        <w:rStyle w:val="Obal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3B4331" w14:textId="77777777" w:rsidR="00841FDD" w:rsidRDefault="00841FDD" w:rsidP="00C546A9">
      <w:pPr>
        <w:spacing w:after="0" w:line="240" w:lineRule="auto"/>
      </w:pPr>
      <w:r>
        <w:separator/>
      </w:r>
    </w:p>
  </w:footnote>
  <w:footnote w:type="continuationSeparator" w:id="0">
    <w:p w14:paraId="544DABF9" w14:textId="77777777" w:rsidR="00841FDD" w:rsidRDefault="00841FDD" w:rsidP="00C546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3536D5" w14:textId="77777777" w:rsidR="00924A77" w:rsidRDefault="00924A77">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279B0" w14:textId="77777777" w:rsidR="00924A77" w:rsidRDefault="00924A77">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C8E1C" w14:textId="77777777" w:rsidR="00924A77" w:rsidRDefault="00924A77">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24C3F"/>
    <w:multiLevelType w:val="multilevel"/>
    <w:tmpl w:val="B7CA44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FE5E90"/>
    <w:multiLevelType w:val="hybridMultilevel"/>
    <w:tmpl w:val="0C902F3A"/>
    <w:lvl w:ilvl="0" w:tplc="D8E2181C">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30C77506"/>
    <w:multiLevelType w:val="multilevel"/>
    <w:tmpl w:val="8142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2F4324"/>
    <w:multiLevelType w:val="multilevel"/>
    <w:tmpl w:val="E30C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AD34C5"/>
    <w:multiLevelType w:val="multilevel"/>
    <w:tmpl w:val="55FE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80702B"/>
    <w:multiLevelType w:val="multilevel"/>
    <w:tmpl w:val="A7BED25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D6B616B"/>
    <w:multiLevelType w:val="multilevel"/>
    <w:tmpl w:val="774623C2"/>
    <w:lvl w:ilvl="0">
      <w:start w:val="1"/>
      <w:numFmt w:val="decimal"/>
      <w:pStyle w:val="Nadpis1rovne"/>
      <w:lvlText w:val="%1"/>
      <w:lvlJc w:val="left"/>
      <w:pPr>
        <w:ind w:left="70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E8817BA"/>
    <w:multiLevelType w:val="hybridMultilevel"/>
    <w:tmpl w:val="0B0048A0"/>
    <w:lvl w:ilvl="0" w:tplc="68F85F78">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43541F0E"/>
    <w:multiLevelType w:val="hybridMultilevel"/>
    <w:tmpl w:val="ABD8FE9C"/>
    <w:lvl w:ilvl="0" w:tplc="4FB65970">
      <w:start w:val="1"/>
      <w:numFmt w:val="decimal"/>
      <w:lvlText w:val="%1"/>
      <w:lvlJc w:val="left"/>
      <w:pPr>
        <w:ind w:left="2133" w:hanging="1425"/>
      </w:pPr>
      <w:rPr>
        <w:rFonts w:hint="default"/>
        <w:color w:val="FF0000"/>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9" w15:restartNumberingAfterBreak="0">
    <w:nsid w:val="47A42D9B"/>
    <w:multiLevelType w:val="multilevel"/>
    <w:tmpl w:val="5E08AD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80B06C8"/>
    <w:multiLevelType w:val="multilevel"/>
    <w:tmpl w:val="CCF0AE84"/>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8774E17"/>
    <w:multiLevelType w:val="multilevel"/>
    <w:tmpl w:val="2F12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C7281D"/>
    <w:multiLevelType w:val="hybridMultilevel"/>
    <w:tmpl w:val="D298CF3E"/>
    <w:lvl w:ilvl="0" w:tplc="2A7C1C4E">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13" w15:restartNumberingAfterBreak="0">
    <w:nsid w:val="50F10118"/>
    <w:multiLevelType w:val="hybridMultilevel"/>
    <w:tmpl w:val="5DA4EB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40E5E16"/>
    <w:multiLevelType w:val="multilevel"/>
    <w:tmpl w:val="894A76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376B1D"/>
    <w:multiLevelType w:val="hybridMultilevel"/>
    <w:tmpl w:val="40E4C8AC"/>
    <w:lvl w:ilvl="0" w:tplc="163A2B9E">
      <w:start w:val="1"/>
      <w:numFmt w:val="bullet"/>
      <w:lvlText w:val=""/>
      <w:lvlJc w:val="left"/>
      <w:pPr>
        <w:ind w:left="36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7" w15:restartNumberingAfterBreak="0">
    <w:nsid w:val="62B63B26"/>
    <w:multiLevelType w:val="hybridMultilevel"/>
    <w:tmpl w:val="53B018C4"/>
    <w:lvl w:ilvl="0" w:tplc="93A8033A">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18" w15:restartNumberingAfterBreak="0">
    <w:nsid w:val="633368CB"/>
    <w:multiLevelType w:val="hybridMultilevel"/>
    <w:tmpl w:val="9ECEB26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46C5688"/>
    <w:multiLevelType w:val="hybridMultilevel"/>
    <w:tmpl w:val="E9AAB520"/>
    <w:lvl w:ilvl="0" w:tplc="041B0001">
      <w:start w:val="1"/>
      <w:numFmt w:val="bullet"/>
      <w:lvlText w:val=""/>
      <w:lvlJc w:val="left"/>
      <w:pPr>
        <w:ind w:left="1060" w:hanging="360"/>
      </w:pPr>
      <w:rPr>
        <w:rFonts w:ascii="Symbol" w:hAnsi="Symbol" w:hint="default"/>
      </w:rPr>
    </w:lvl>
    <w:lvl w:ilvl="1" w:tplc="041B0003" w:tentative="1">
      <w:start w:val="1"/>
      <w:numFmt w:val="bullet"/>
      <w:lvlText w:val="o"/>
      <w:lvlJc w:val="left"/>
      <w:pPr>
        <w:ind w:left="1780" w:hanging="360"/>
      </w:pPr>
      <w:rPr>
        <w:rFonts w:ascii="Courier New" w:hAnsi="Courier New" w:cs="Courier New" w:hint="default"/>
      </w:rPr>
    </w:lvl>
    <w:lvl w:ilvl="2" w:tplc="041B0005" w:tentative="1">
      <w:start w:val="1"/>
      <w:numFmt w:val="bullet"/>
      <w:lvlText w:val=""/>
      <w:lvlJc w:val="left"/>
      <w:pPr>
        <w:ind w:left="2500" w:hanging="360"/>
      </w:pPr>
      <w:rPr>
        <w:rFonts w:ascii="Wingdings" w:hAnsi="Wingdings" w:hint="default"/>
      </w:rPr>
    </w:lvl>
    <w:lvl w:ilvl="3" w:tplc="041B0001" w:tentative="1">
      <w:start w:val="1"/>
      <w:numFmt w:val="bullet"/>
      <w:lvlText w:val=""/>
      <w:lvlJc w:val="left"/>
      <w:pPr>
        <w:ind w:left="3220" w:hanging="360"/>
      </w:pPr>
      <w:rPr>
        <w:rFonts w:ascii="Symbol" w:hAnsi="Symbol" w:hint="default"/>
      </w:rPr>
    </w:lvl>
    <w:lvl w:ilvl="4" w:tplc="041B0003" w:tentative="1">
      <w:start w:val="1"/>
      <w:numFmt w:val="bullet"/>
      <w:lvlText w:val="o"/>
      <w:lvlJc w:val="left"/>
      <w:pPr>
        <w:ind w:left="3940" w:hanging="360"/>
      </w:pPr>
      <w:rPr>
        <w:rFonts w:ascii="Courier New" w:hAnsi="Courier New" w:cs="Courier New" w:hint="default"/>
      </w:rPr>
    </w:lvl>
    <w:lvl w:ilvl="5" w:tplc="041B0005" w:tentative="1">
      <w:start w:val="1"/>
      <w:numFmt w:val="bullet"/>
      <w:lvlText w:val=""/>
      <w:lvlJc w:val="left"/>
      <w:pPr>
        <w:ind w:left="4660" w:hanging="360"/>
      </w:pPr>
      <w:rPr>
        <w:rFonts w:ascii="Wingdings" w:hAnsi="Wingdings" w:hint="default"/>
      </w:rPr>
    </w:lvl>
    <w:lvl w:ilvl="6" w:tplc="041B0001" w:tentative="1">
      <w:start w:val="1"/>
      <w:numFmt w:val="bullet"/>
      <w:lvlText w:val=""/>
      <w:lvlJc w:val="left"/>
      <w:pPr>
        <w:ind w:left="5380" w:hanging="360"/>
      </w:pPr>
      <w:rPr>
        <w:rFonts w:ascii="Symbol" w:hAnsi="Symbol" w:hint="default"/>
      </w:rPr>
    </w:lvl>
    <w:lvl w:ilvl="7" w:tplc="041B0003" w:tentative="1">
      <w:start w:val="1"/>
      <w:numFmt w:val="bullet"/>
      <w:lvlText w:val="o"/>
      <w:lvlJc w:val="left"/>
      <w:pPr>
        <w:ind w:left="6100" w:hanging="360"/>
      </w:pPr>
      <w:rPr>
        <w:rFonts w:ascii="Courier New" w:hAnsi="Courier New" w:cs="Courier New" w:hint="default"/>
      </w:rPr>
    </w:lvl>
    <w:lvl w:ilvl="8" w:tplc="041B0005" w:tentative="1">
      <w:start w:val="1"/>
      <w:numFmt w:val="bullet"/>
      <w:lvlText w:val=""/>
      <w:lvlJc w:val="left"/>
      <w:pPr>
        <w:ind w:left="6820" w:hanging="360"/>
      </w:pPr>
      <w:rPr>
        <w:rFonts w:ascii="Wingdings" w:hAnsi="Wingdings" w:hint="default"/>
      </w:rPr>
    </w:lvl>
  </w:abstractNum>
  <w:abstractNum w:abstractNumId="20" w15:restartNumberingAfterBreak="0">
    <w:nsid w:val="64A84F78"/>
    <w:multiLevelType w:val="multilevel"/>
    <w:tmpl w:val="FD4C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D65A1F"/>
    <w:multiLevelType w:val="multilevel"/>
    <w:tmpl w:val="4E0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5603B7"/>
    <w:multiLevelType w:val="hybridMultilevel"/>
    <w:tmpl w:val="7BC0D60A"/>
    <w:lvl w:ilvl="0" w:tplc="041B0001">
      <w:start w:val="1"/>
      <w:numFmt w:val="bullet"/>
      <w:lvlText w:val=""/>
      <w:lvlJc w:val="left"/>
      <w:pPr>
        <w:ind w:left="1174" w:hanging="360"/>
      </w:pPr>
      <w:rPr>
        <w:rFonts w:ascii="Symbol" w:hAnsi="Symbol" w:hint="default"/>
      </w:rPr>
    </w:lvl>
    <w:lvl w:ilvl="1" w:tplc="041B0003" w:tentative="1">
      <w:start w:val="1"/>
      <w:numFmt w:val="bullet"/>
      <w:lvlText w:val="o"/>
      <w:lvlJc w:val="left"/>
      <w:pPr>
        <w:ind w:left="1894" w:hanging="360"/>
      </w:pPr>
      <w:rPr>
        <w:rFonts w:ascii="Courier New" w:hAnsi="Courier New" w:cs="Courier New" w:hint="default"/>
      </w:rPr>
    </w:lvl>
    <w:lvl w:ilvl="2" w:tplc="041B0005" w:tentative="1">
      <w:start w:val="1"/>
      <w:numFmt w:val="bullet"/>
      <w:lvlText w:val=""/>
      <w:lvlJc w:val="left"/>
      <w:pPr>
        <w:ind w:left="2614" w:hanging="360"/>
      </w:pPr>
      <w:rPr>
        <w:rFonts w:ascii="Wingdings" w:hAnsi="Wingdings" w:hint="default"/>
      </w:rPr>
    </w:lvl>
    <w:lvl w:ilvl="3" w:tplc="041B0001" w:tentative="1">
      <w:start w:val="1"/>
      <w:numFmt w:val="bullet"/>
      <w:lvlText w:val=""/>
      <w:lvlJc w:val="left"/>
      <w:pPr>
        <w:ind w:left="3334" w:hanging="360"/>
      </w:pPr>
      <w:rPr>
        <w:rFonts w:ascii="Symbol" w:hAnsi="Symbol" w:hint="default"/>
      </w:rPr>
    </w:lvl>
    <w:lvl w:ilvl="4" w:tplc="041B0003" w:tentative="1">
      <w:start w:val="1"/>
      <w:numFmt w:val="bullet"/>
      <w:lvlText w:val="o"/>
      <w:lvlJc w:val="left"/>
      <w:pPr>
        <w:ind w:left="4054" w:hanging="360"/>
      </w:pPr>
      <w:rPr>
        <w:rFonts w:ascii="Courier New" w:hAnsi="Courier New" w:cs="Courier New" w:hint="default"/>
      </w:rPr>
    </w:lvl>
    <w:lvl w:ilvl="5" w:tplc="041B0005" w:tentative="1">
      <w:start w:val="1"/>
      <w:numFmt w:val="bullet"/>
      <w:lvlText w:val=""/>
      <w:lvlJc w:val="left"/>
      <w:pPr>
        <w:ind w:left="4774" w:hanging="360"/>
      </w:pPr>
      <w:rPr>
        <w:rFonts w:ascii="Wingdings" w:hAnsi="Wingdings" w:hint="default"/>
      </w:rPr>
    </w:lvl>
    <w:lvl w:ilvl="6" w:tplc="041B0001" w:tentative="1">
      <w:start w:val="1"/>
      <w:numFmt w:val="bullet"/>
      <w:lvlText w:val=""/>
      <w:lvlJc w:val="left"/>
      <w:pPr>
        <w:ind w:left="5494" w:hanging="360"/>
      </w:pPr>
      <w:rPr>
        <w:rFonts w:ascii="Symbol" w:hAnsi="Symbol" w:hint="default"/>
      </w:rPr>
    </w:lvl>
    <w:lvl w:ilvl="7" w:tplc="041B0003" w:tentative="1">
      <w:start w:val="1"/>
      <w:numFmt w:val="bullet"/>
      <w:lvlText w:val="o"/>
      <w:lvlJc w:val="left"/>
      <w:pPr>
        <w:ind w:left="6214" w:hanging="360"/>
      </w:pPr>
      <w:rPr>
        <w:rFonts w:ascii="Courier New" w:hAnsi="Courier New" w:cs="Courier New" w:hint="default"/>
      </w:rPr>
    </w:lvl>
    <w:lvl w:ilvl="8" w:tplc="041B0005" w:tentative="1">
      <w:start w:val="1"/>
      <w:numFmt w:val="bullet"/>
      <w:lvlText w:val=""/>
      <w:lvlJc w:val="left"/>
      <w:pPr>
        <w:ind w:left="6934" w:hanging="360"/>
      </w:pPr>
      <w:rPr>
        <w:rFonts w:ascii="Wingdings" w:hAnsi="Wingdings" w:hint="default"/>
      </w:rPr>
    </w:lvl>
  </w:abstractNum>
  <w:abstractNum w:abstractNumId="23" w15:restartNumberingAfterBreak="0">
    <w:nsid w:val="74217A08"/>
    <w:multiLevelType w:val="hybridMultilevel"/>
    <w:tmpl w:val="BD96C034"/>
    <w:lvl w:ilvl="0" w:tplc="163A2B9E">
      <w:start w:val="1"/>
      <w:numFmt w:val="bullet"/>
      <w:lvlText w:val=""/>
      <w:lvlJc w:val="left"/>
      <w:pPr>
        <w:ind w:left="36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7C7F7A46"/>
    <w:multiLevelType w:val="multilevel"/>
    <w:tmpl w:val="2E76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ECF191E"/>
    <w:multiLevelType w:val="multilevel"/>
    <w:tmpl w:val="7362E3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8765745">
    <w:abstractNumId w:val="8"/>
  </w:num>
  <w:num w:numId="2" w16cid:durableId="81343057">
    <w:abstractNumId w:val="1"/>
  </w:num>
  <w:num w:numId="3" w16cid:durableId="2118522967">
    <w:abstractNumId w:val="16"/>
  </w:num>
  <w:num w:numId="4" w16cid:durableId="776094667">
    <w:abstractNumId w:val="7"/>
  </w:num>
  <w:num w:numId="5" w16cid:durableId="770467343">
    <w:abstractNumId w:val="5"/>
  </w:num>
  <w:num w:numId="6" w16cid:durableId="1885559427">
    <w:abstractNumId w:val="10"/>
  </w:num>
  <w:num w:numId="7" w16cid:durableId="60298546">
    <w:abstractNumId w:val="9"/>
  </w:num>
  <w:num w:numId="8" w16cid:durableId="1450203476">
    <w:abstractNumId w:val="5"/>
  </w:num>
  <w:num w:numId="9" w16cid:durableId="118313009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223296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3827926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863599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61167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636332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56807946">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391255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7137072">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61870690">
    <w:abstractNumId w:val="10"/>
  </w:num>
  <w:num w:numId="19" w16cid:durableId="68852455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2782355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00131258">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0604488">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03518098">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8819435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17555876">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36051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98244412">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7762906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6790828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6151070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84342064">
    <w:abstractNumId w:val="6"/>
  </w:num>
  <w:num w:numId="32" w16cid:durableId="144549246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30566456">
    <w:abstractNumId w:val="20"/>
  </w:num>
  <w:num w:numId="34" w16cid:durableId="1379473684">
    <w:abstractNumId w:val="24"/>
  </w:num>
  <w:num w:numId="35" w16cid:durableId="187761823">
    <w:abstractNumId w:val="11"/>
  </w:num>
  <w:num w:numId="36" w16cid:durableId="743144911">
    <w:abstractNumId w:val="21"/>
  </w:num>
  <w:num w:numId="37" w16cid:durableId="1833108108">
    <w:abstractNumId w:val="3"/>
  </w:num>
  <w:num w:numId="38" w16cid:durableId="950555551">
    <w:abstractNumId w:val="4"/>
  </w:num>
  <w:num w:numId="39" w16cid:durableId="243539869">
    <w:abstractNumId w:val="2"/>
  </w:num>
  <w:num w:numId="40" w16cid:durableId="428352289">
    <w:abstractNumId w:val="0"/>
  </w:num>
  <w:num w:numId="41" w16cid:durableId="1204976964">
    <w:abstractNumId w:val="14"/>
  </w:num>
  <w:num w:numId="42" w16cid:durableId="666785647">
    <w:abstractNumId w:val="25"/>
  </w:num>
  <w:num w:numId="43" w16cid:durableId="8217004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30064904">
    <w:abstractNumId w:val="19"/>
  </w:num>
  <w:num w:numId="45" w16cid:durableId="13718836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798036701">
    <w:abstractNumId w:val="22"/>
  </w:num>
  <w:num w:numId="47" w16cid:durableId="110393990">
    <w:abstractNumId w:val="12"/>
  </w:num>
  <w:num w:numId="48" w16cid:durableId="1899894587">
    <w:abstractNumId w:val="17"/>
  </w:num>
  <w:num w:numId="49" w16cid:durableId="1795715304">
    <w:abstractNumId w:val="13"/>
  </w:num>
  <w:num w:numId="50" w16cid:durableId="2020814219">
    <w:abstractNumId w:val="18"/>
  </w:num>
  <w:num w:numId="51" w16cid:durableId="14289668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009482605">
    <w:abstractNumId w:val="15"/>
  </w:num>
  <w:num w:numId="53" w16cid:durableId="23871169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32670C"/>
    <w:rsid w:val="00007A18"/>
    <w:rsid w:val="0001239F"/>
    <w:rsid w:val="00015F54"/>
    <w:rsid w:val="00022819"/>
    <w:rsid w:val="000240B7"/>
    <w:rsid w:val="000246E2"/>
    <w:rsid w:val="00037E58"/>
    <w:rsid w:val="00057831"/>
    <w:rsid w:val="0006179A"/>
    <w:rsid w:val="00074184"/>
    <w:rsid w:val="000830F5"/>
    <w:rsid w:val="00086104"/>
    <w:rsid w:val="000A10DD"/>
    <w:rsid w:val="000A1115"/>
    <w:rsid w:val="000A4698"/>
    <w:rsid w:val="000B0D79"/>
    <w:rsid w:val="000B31CF"/>
    <w:rsid w:val="000C70AA"/>
    <w:rsid w:val="000F2AA3"/>
    <w:rsid w:val="000F36E0"/>
    <w:rsid w:val="00111D48"/>
    <w:rsid w:val="00120F59"/>
    <w:rsid w:val="0012247C"/>
    <w:rsid w:val="001240AF"/>
    <w:rsid w:val="00131E05"/>
    <w:rsid w:val="0014279A"/>
    <w:rsid w:val="001517CE"/>
    <w:rsid w:val="0016051C"/>
    <w:rsid w:val="00161916"/>
    <w:rsid w:val="00164417"/>
    <w:rsid w:val="001C3AC3"/>
    <w:rsid w:val="001C4183"/>
    <w:rsid w:val="001C4D5A"/>
    <w:rsid w:val="001D04CA"/>
    <w:rsid w:val="001D5453"/>
    <w:rsid w:val="001D6977"/>
    <w:rsid w:val="00242674"/>
    <w:rsid w:val="00243E44"/>
    <w:rsid w:val="002539A3"/>
    <w:rsid w:val="00281BAA"/>
    <w:rsid w:val="00281D86"/>
    <w:rsid w:val="0029285B"/>
    <w:rsid w:val="0029292A"/>
    <w:rsid w:val="002950A2"/>
    <w:rsid w:val="002A0925"/>
    <w:rsid w:val="002A0D9A"/>
    <w:rsid w:val="002B17B2"/>
    <w:rsid w:val="002B4548"/>
    <w:rsid w:val="002C55AC"/>
    <w:rsid w:val="003013EB"/>
    <w:rsid w:val="0030586C"/>
    <w:rsid w:val="00310743"/>
    <w:rsid w:val="0032670C"/>
    <w:rsid w:val="003361AE"/>
    <w:rsid w:val="003415AA"/>
    <w:rsid w:val="003445E5"/>
    <w:rsid w:val="003502B5"/>
    <w:rsid w:val="0037731C"/>
    <w:rsid w:val="00380099"/>
    <w:rsid w:val="00383755"/>
    <w:rsid w:val="00397B8A"/>
    <w:rsid w:val="003A000F"/>
    <w:rsid w:val="003A49FB"/>
    <w:rsid w:val="003C0F4E"/>
    <w:rsid w:val="003C44F3"/>
    <w:rsid w:val="003D3305"/>
    <w:rsid w:val="003F1B43"/>
    <w:rsid w:val="00405D73"/>
    <w:rsid w:val="004069B7"/>
    <w:rsid w:val="00416686"/>
    <w:rsid w:val="00420B27"/>
    <w:rsid w:val="00421605"/>
    <w:rsid w:val="004336C7"/>
    <w:rsid w:val="004617B0"/>
    <w:rsid w:val="004876B9"/>
    <w:rsid w:val="004A5F42"/>
    <w:rsid w:val="004A6991"/>
    <w:rsid w:val="004B1471"/>
    <w:rsid w:val="004B190E"/>
    <w:rsid w:val="004B2C4C"/>
    <w:rsid w:val="004E0630"/>
    <w:rsid w:val="004E1F62"/>
    <w:rsid w:val="004F1755"/>
    <w:rsid w:val="00532B17"/>
    <w:rsid w:val="00533008"/>
    <w:rsid w:val="00553904"/>
    <w:rsid w:val="00586BB5"/>
    <w:rsid w:val="00596A28"/>
    <w:rsid w:val="005A315A"/>
    <w:rsid w:val="005A6557"/>
    <w:rsid w:val="005B0018"/>
    <w:rsid w:val="005B4CE1"/>
    <w:rsid w:val="005B5A9F"/>
    <w:rsid w:val="00603703"/>
    <w:rsid w:val="00610010"/>
    <w:rsid w:val="00616A85"/>
    <w:rsid w:val="0061717F"/>
    <w:rsid w:val="00631604"/>
    <w:rsid w:val="00642CC1"/>
    <w:rsid w:val="00645CF1"/>
    <w:rsid w:val="006609E5"/>
    <w:rsid w:val="006849D6"/>
    <w:rsid w:val="00685E14"/>
    <w:rsid w:val="00690DF7"/>
    <w:rsid w:val="006E7ACB"/>
    <w:rsid w:val="006F44DC"/>
    <w:rsid w:val="006F77FF"/>
    <w:rsid w:val="00707103"/>
    <w:rsid w:val="00713E60"/>
    <w:rsid w:val="007359E3"/>
    <w:rsid w:val="007938A0"/>
    <w:rsid w:val="00794181"/>
    <w:rsid w:val="007C03F9"/>
    <w:rsid w:val="007C66A2"/>
    <w:rsid w:val="007D0FA1"/>
    <w:rsid w:val="007E432B"/>
    <w:rsid w:val="007F6DA9"/>
    <w:rsid w:val="00803E9E"/>
    <w:rsid w:val="00812CCD"/>
    <w:rsid w:val="00815E89"/>
    <w:rsid w:val="0083753E"/>
    <w:rsid w:val="00841FDD"/>
    <w:rsid w:val="0085131E"/>
    <w:rsid w:val="0085760E"/>
    <w:rsid w:val="00860460"/>
    <w:rsid w:val="00872919"/>
    <w:rsid w:val="00882FEA"/>
    <w:rsid w:val="008860D7"/>
    <w:rsid w:val="008A1959"/>
    <w:rsid w:val="008C18DF"/>
    <w:rsid w:val="008C5F28"/>
    <w:rsid w:val="008D522A"/>
    <w:rsid w:val="008E34D8"/>
    <w:rsid w:val="008F655E"/>
    <w:rsid w:val="00901CFE"/>
    <w:rsid w:val="009027C1"/>
    <w:rsid w:val="00911606"/>
    <w:rsid w:val="00912BAB"/>
    <w:rsid w:val="00917980"/>
    <w:rsid w:val="00924A77"/>
    <w:rsid w:val="009263B3"/>
    <w:rsid w:val="00930181"/>
    <w:rsid w:val="0093475A"/>
    <w:rsid w:val="00953762"/>
    <w:rsid w:val="00976E12"/>
    <w:rsid w:val="00982418"/>
    <w:rsid w:val="00985024"/>
    <w:rsid w:val="00986386"/>
    <w:rsid w:val="0099261C"/>
    <w:rsid w:val="009940AE"/>
    <w:rsid w:val="009A11A4"/>
    <w:rsid w:val="009A37FF"/>
    <w:rsid w:val="009B02ED"/>
    <w:rsid w:val="009B5BDC"/>
    <w:rsid w:val="009C35CB"/>
    <w:rsid w:val="009C624F"/>
    <w:rsid w:val="009E1CE1"/>
    <w:rsid w:val="009F3132"/>
    <w:rsid w:val="00A00E25"/>
    <w:rsid w:val="00A06E56"/>
    <w:rsid w:val="00A14FDD"/>
    <w:rsid w:val="00A24B89"/>
    <w:rsid w:val="00A335C4"/>
    <w:rsid w:val="00A33C93"/>
    <w:rsid w:val="00A41BAE"/>
    <w:rsid w:val="00A45D83"/>
    <w:rsid w:val="00A555DC"/>
    <w:rsid w:val="00A6591F"/>
    <w:rsid w:val="00A759BA"/>
    <w:rsid w:val="00AA758C"/>
    <w:rsid w:val="00AA7997"/>
    <w:rsid w:val="00AB3AFF"/>
    <w:rsid w:val="00AB7E9A"/>
    <w:rsid w:val="00AC03D1"/>
    <w:rsid w:val="00AC4C7B"/>
    <w:rsid w:val="00AD3CFD"/>
    <w:rsid w:val="00AE5957"/>
    <w:rsid w:val="00AF1922"/>
    <w:rsid w:val="00B00029"/>
    <w:rsid w:val="00B0710D"/>
    <w:rsid w:val="00B35510"/>
    <w:rsid w:val="00B40CBA"/>
    <w:rsid w:val="00B4442A"/>
    <w:rsid w:val="00B47B8C"/>
    <w:rsid w:val="00B47C51"/>
    <w:rsid w:val="00B538CD"/>
    <w:rsid w:val="00B61701"/>
    <w:rsid w:val="00B662F2"/>
    <w:rsid w:val="00B825EA"/>
    <w:rsid w:val="00B93674"/>
    <w:rsid w:val="00B944BA"/>
    <w:rsid w:val="00B973EB"/>
    <w:rsid w:val="00BA4C70"/>
    <w:rsid w:val="00BB1046"/>
    <w:rsid w:val="00BD52F4"/>
    <w:rsid w:val="00BE1738"/>
    <w:rsid w:val="00BE3012"/>
    <w:rsid w:val="00BF2200"/>
    <w:rsid w:val="00C10BB7"/>
    <w:rsid w:val="00C546A9"/>
    <w:rsid w:val="00C643FF"/>
    <w:rsid w:val="00C657E3"/>
    <w:rsid w:val="00C87A2B"/>
    <w:rsid w:val="00C87FEB"/>
    <w:rsid w:val="00CB21BF"/>
    <w:rsid w:val="00CC6679"/>
    <w:rsid w:val="00CE75AA"/>
    <w:rsid w:val="00CE7C16"/>
    <w:rsid w:val="00CF57EE"/>
    <w:rsid w:val="00D004AE"/>
    <w:rsid w:val="00D1653F"/>
    <w:rsid w:val="00D22B83"/>
    <w:rsid w:val="00D25540"/>
    <w:rsid w:val="00D423D1"/>
    <w:rsid w:val="00D430DD"/>
    <w:rsid w:val="00D45830"/>
    <w:rsid w:val="00D52763"/>
    <w:rsid w:val="00D54DAA"/>
    <w:rsid w:val="00D65239"/>
    <w:rsid w:val="00D77376"/>
    <w:rsid w:val="00D87248"/>
    <w:rsid w:val="00D874A4"/>
    <w:rsid w:val="00DB41CC"/>
    <w:rsid w:val="00DC0093"/>
    <w:rsid w:val="00DC3748"/>
    <w:rsid w:val="00DC69F9"/>
    <w:rsid w:val="00DD18E5"/>
    <w:rsid w:val="00E00549"/>
    <w:rsid w:val="00E078EB"/>
    <w:rsid w:val="00E21D87"/>
    <w:rsid w:val="00E2414F"/>
    <w:rsid w:val="00E25494"/>
    <w:rsid w:val="00E35579"/>
    <w:rsid w:val="00E44378"/>
    <w:rsid w:val="00E4442B"/>
    <w:rsid w:val="00E55710"/>
    <w:rsid w:val="00E56369"/>
    <w:rsid w:val="00E634E4"/>
    <w:rsid w:val="00E66E98"/>
    <w:rsid w:val="00E70A5A"/>
    <w:rsid w:val="00E93554"/>
    <w:rsid w:val="00E95440"/>
    <w:rsid w:val="00EA2DB7"/>
    <w:rsid w:val="00ED0FFA"/>
    <w:rsid w:val="00ED5A70"/>
    <w:rsid w:val="00EE46FC"/>
    <w:rsid w:val="00EE7962"/>
    <w:rsid w:val="00F519EE"/>
    <w:rsid w:val="00F5748D"/>
    <w:rsid w:val="00F640EF"/>
    <w:rsid w:val="00F7112F"/>
    <w:rsid w:val="00FA2536"/>
    <w:rsid w:val="00FB75D6"/>
    <w:rsid w:val="00FD1E76"/>
    <w:rsid w:val="00FD5E0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7B5F9734"/>
  <w15:docId w15:val="{B7AFEE71-854B-4006-8047-CB03C6934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rsid w:val="0032670C"/>
  </w:style>
  <w:style w:type="paragraph" w:styleId="Nadpis1">
    <w:name w:val="heading 1"/>
    <w:basedOn w:val="Normlny"/>
    <w:next w:val="Normlny"/>
    <w:link w:val="Nadpis1Char"/>
    <w:uiPriority w:val="9"/>
    <w:rsid w:val="00D004A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autoRedefine/>
    <w:qFormat/>
    <w:rsid w:val="00ED0FFA"/>
    <w:pPr>
      <w:spacing w:after="0" w:line="360" w:lineRule="auto"/>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2C55AC"/>
    <w:pPr>
      <w:keepNext/>
      <w:keepLines/>
      <w:pageBreakBefore/>
      <w:numPr>
        <w:numId w:val="31"/>
      </w:numPr>
      <w:spacing w:after="320" w:line="240" w:lineRule="auto"/>
      <w:ind w:left="340"/>
    </w:pPr>
    <w:rPr>
      <w:rFonts w:ascii="Times New Roman" w:hAnsi="Times New Roman" w:cs="Times New Roman"/>
      <w:b/>
      <w:sz w:val="44"/>
      <w:szCs w:val="96"/>
    </w:rPr>
  </w:style>
  <w:style w:type="character" w:customStyle="1" w:styleId="ZakladnyChar">
    <w:name w:val="Zakladny Char"/>
    <w:basedOn w:val="Predvolenpsmoodseku"/>
    <w:link w:val="Zakladny"/>
    <w:rsid w:val="00ED0FFA"/>
    <w:rPr>
      <w:rFonts w:ascii="Times New Roman" w:hAnsi="Times New Roman" w:cs="Times New Roman"/>
      <w:sz w:val="24"/>
      <w:szCs w:val="32"/>
    </w:rPr>
  </w:style>
  <w:style w:type="paragraph" w:customStyle="1" w:styleId="Nadpis2urovne">
    <w:name w:val="Nadpis 2.urovne"/>
    <w:next w:val="Zakladny"/>
    <w:link w:val="Nadpis2urovneChar"/>
    <w:autoRedefine/>
    <w:qFormat/>
    <w:rsid w:val="002C55AC"/>
    <w:pPr>
      <w:keepNext/>
      <w:keepLines/>
      <w:numPr>
        <w:ilvl w:val="1"/>
        <w:numId w:val="31"/>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2C55AC"/>
    <w:rPr>
      <w:rFonts w:ascii="Times New Roman" w:hAnsi="Times New Roman" w:cs="Times New Roman"/>
      <w:b/>
      <w:sz w:val="44"/>
      <w:szCs w:val="96"/>
    </w:rPr>
  </w:style>
  <w:style w:type="paragraph" w:customStyle="1" w:styleId="Nadpis3urovne">
    <w:name w:val="Nadpis 3.urovne"/>
    <w:next w:val="Zakladny"/>
    <w:link w:val="Nadpis3urovneChar"/>
    <w:qFormat/>
    <w:rsid w:val="00BB1046"/>
    <w:pPr>
      <w:keepNext/>
      <w:keepLines/>
      <w:numPr>
        <w:ilvl w:val="2"/>
        <w:numId w:val="31"/>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2C55AC"/>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BB1046"/>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A33C93"/>
    <w:pPr>
      <w:tabs>
        <w:tab w:val="left" w:pos="851"/>
        <w:tab w:val="right" w:leader="dot" w:pos="8777"/>
      </w:tabs>
      <w:spacing w:before="24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12247C"/>
    <w:pPr>
      <w:spacing w:after="200" w:line="240" w:lineRule="auto"/>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60341">
      <w:bodyDiv w:val="1"/>
      <w:marLeft w:val="0"/>
      <w:marRight w:val="0"/>
      <w:marTop w:val="0"/>
      <w:marBottom w:val="0"/>
      <w:divBdr>
        <w:top w:val="none" w:sz="0" w:space="0" w:color="auto"/>
        <w:left w:val="none" w:sz="0" w:space="0" w:color="auto"/>
        <w:bottom w:val="none" w:sz="0" w:space="0" w:color="auto"/>
        <w:right w:val="none" w:sz="0" w:space="0" w:color="auto"/>
      </w:divBdr>
    </w:div>
    <w:div w:id="100955593">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328220958">
      <w:bodyDiv w:val="1"/>
      <w:marLeft w:val="0"/>
      <w:marRight w:val="0"/>
      <w:marTop w:val="0"/>
      <w:marBottom w:val="0"/>
      <w:divBdr>
        <w:top w:val="none" w:sz="0" w:space="0" w:color="auto"/>
        <w:left w:val="none" w:sz="0" w:space="0" w:color="auto"/>
        <w:bottom w:val="none" w:sz="0" w:space="0" w:color="auto"/>
        <w:right w:val="none" w:sz="0" w:space="0" w:color="auto"/>
      </w:divBdr>
    </w:div>
    <w:div w:id="392508967">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560362690">
      <w:bodyDiv w:val="1"/>
      <w:marLeft w:val="0"/>
      <w:marRight w:val="0"/>
      <w:marTop w:val="0"/>
      <w:marBottom w:val="0"/>
      <w:divBdr>
        <w:top w:val="none" w:sz="0" w:space="0" w:color="auto"/>
        <w:left w:val="none" w:sz="0" w:space="0" w:color="auto"/>
        <w:bottom w:val="none" w:sz="0" w:space="0" w:color="auto"/>
        <w:right w:val="none" w:sz="0" w:space="0" w:color="auto"/>
      </w:divBdr>
    </w:div>
    <w:div w:id="581523188">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833498588">
      <w:bodyDiv w:val="1"/>
      <w:marLeft w:val="0"/>
      <w:marRight w:val="0"/>
      <w:marTop w:val="0"/>
      <w:marBottom w:val="0"/>
      <w:divBdr>
        <w:top w:val="none" w:sz="0" w:space="0" w:color="auto"/>
        <w:left w:val="none" w:sz="0" w:space="0" w:color="auto"/>
        <w:bottom w:val="none" w:sz="0" w:space="0" w:color="auto"/>
        <w:right w:val="none" w:sz="0" w:space="0" w:color="auto"/>
      </w:divBdr>
    </w:div>
    <w:div w:id="1019743362">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463428427">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33493006">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588342110">
      <w:bodyDiv w:val="1"/>
      <w:marLeft w:val="0"/>
      <w:marRight w:val="0"/>
      <w:marTop w:val="0"/>
      <w:marBottom w:val="0"/>
      <w:divBdr>
        <w:top w:val="none" w:sz="0" w:space="0" w:color="auto"/>
        <w:left w:val="none" w:sz="0" w:space="0" w:color="auto"/>
        <w:bottom w:val="none" w:sz="0" w:space="0" w:color="auto"/>
        <w:right w:val="none" w:sz="0" w:space="0" w:color="auto"/>
      </w:divBdr>
    </w:div>
    <w:div w:id="1596400686">
      <w:bodyDiv w:val="1"/>
      <w:marLeft w:val="0"/>
      <w:marRight w:val="0"/>
      <w:marTop w:val="0"/>
      <w:marBottom w:val="0"/>
      <w:divBdr>
        <w:top w:val="none" w:sz="0" w:space="0" w:color="auto"/>
        <w:left w:val="none" w:sz="0" w:space="0" w:color="auto"/>
        <w:bottom w:val="none" w:sz="0" w:space="0" w:color="auto"/>
        <w:right w:val="none" w:sz="0" w:space="0" w:color="auto"/>
      </w:divBdr>
    </w:div>
    <w:div w:id="1604609898">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725987389">
      <w:bodyDiv w:val="1"/>
      <w:marLeft w:val="0"/>
      <w:marRight w:val="0"/>
      <w:marTop w:val="0"/>
      <w:marBottom w:val="0"/>
      <w:divBdr>
        <w:top w:val="none" w:sz="0" w:space="0" w:color="auto"/>
        <w:left w:val="none" w:sz="0" w:space="0" w:color="auto"/>
        <w:bottom w:val="none" w:sz="0" w:space="0" w:color="auto"/>
        <w:right w:val="none" w:sz="0" w:space="0" w:color="auto"/>
      </w:divBdr>
    </w:div>
    <w:div w:id="1881432490">
      <w:bodyDiv w:val="1"/>
      <w:marLeft w:val="0"/>
      <w:marRight w:val="0"/>
      <w:marTop w:val="0"/>
      <w:marBottom w:val="0"/>
      <w:divBdr>
        <w:top w:val="none" w:sz="0" w:space="0" w:color="auto"/>
        <w:left w:val="none" w:sz="0" w:space="0" w:color="auto"/>
        <w:bottom w:val="none" w:sz="0" w:space="0" w:color="auto"/>
        <w:right w:val="none" w:sz="0" w:space="0" w:color="auto"/>
      </w:divBdr>
    </w:div>
    <w:div w:id="2013483383">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68068953">
      <w:bodyDiv w:val="1"/>
      <w:marLeft w:val="0"/>
      <w:marRight w:val="0"/>
      <w:marTop w:val="0"/>
      <w:marBottom w:val="0"/>
      <w:divBdr>
        <w:top w:val="none" w:sz="0" w:space="0" w:color="auto"/>
        <w:left w:val="none" w:sz="0" w:space="0" w:color="auto"/>
        <w:bottom w:val="none" w:sz="0" w:space="0" w:color="auto"/>
        <w:right w:val="none" w:sz="0" w:space="0" w:color="auto"/>
      </w:divBdr>
    </w:div>
    <w:div w:id="211616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sablonaZ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6E689C412C44E90870CB7E043142DAF"/>
        <w:category>
          <w:name w:val="Všeobecné"/>
          <w:gallery w:val="placeholder"/>
        </w:category>
        <w:types>
          <w:type w:val="bbPlcHdr"/>
        </w:types>
        <w:behaviors>
          <w:behavior w:val="content"/>
        </w:behaviors>
        <w:guid w:val="{A2C1E0D8-E7BC-4B7C-AEEC-012EC671E977}"/>
      </w:docPartPr>
      <w:docPartBody>
        <w:p w:rsidR="00FD1F79" w:rsidRDefault="00000000">
          <w:pPr>
            <w:pStyle w:val="C6E689C412C44E90870CB7E043142DAF"/>
          </w:pPr>
          <w:r w:rsidRPr="007938A0">
            <w:rPr>
              <w:color w:val="FF0000"/>
            </w:rPr>
            <w:t>Sem vložte evidenčné číslo</w:t>
          </w:r>
        </w:p>
      </w:docPartBody>
    </w:docPart>
    <w:docPart>
      <w:docPartPr>
        <w:name w:val="A10798DE09124F94AF4AC825AD618886"/>
        <w:category>
          <w:name w:val="Všeobecné"/>
          <w:gallery w:val="placeholder"/>
        </w:category>
        <w:types>
          <w:type w:val="bbPlcHdr"/>
        </w:types>
        <w:behaviors>
          <w:behavior w:val="content"/>
        </w:behaviors>
        <w:guid w:val="{2CC92125-6F44-461A-B30B-83E6E5E2C2C9}"/>
      </w:docPartPr>
      <w:docPartBody>
        <w:p w:rsidR="00FD1F79" w:rsidRDefault="00000000">
          <w:pPr>
            <w:pStyle w:val="A10798DE09124F94AF4AC825AD618886"/>
          </w:pPr>
          <w:r w:rsidRPr="007938A0">
            <w:rPr>
              <w:color w:val="FF0000"/>
            </w:rPr>
            <w:t>Sem vložte evidenčné číslo</w:t>
          </w:r>
        </w:p>
      </w:docPartBody>
    </w:docPart>
    <w:docPart>
      <w:docPartPr>
        <w:name w:val="5D5888A48EFA4219853BBA6991B6B49F"/>
        <w:category>
          <w:name w:val="Všeobecné"/>
          <w:gallery w:val="placeholder"/>
        </w:category>
        <w:types>
          <w:type w:val="bbPlcHdr"/>
        </w:types>
        <w:behaviors>
          <w:behavior w:val="content"/>
        </w:behaviors>
        <w:guid w:val="{AC6C1ACA-2191-4F40-8181-BCBF6FD020D4}"/>
      </w:docPartPr>
      <w:docPartBody>
        <w:p w:rsidR="00FD1F79" w:rsidRDefault="00000000">
          <w:pPr>
            <w:pStyle w:val="5D5888A48EFA4219853BBA6991B6B49F"/>
          </w:pPr>
          <w:r>
            <w:t>Študijný program</w:t>
          </w:r>
          <w:r w:rsidRPr="008C3053">
            <w:rPr>
              <w:rStyle w:val="Zstupntext"/>
            </w:rPr>
            <w:t xml:space="preserve"> </w:t>
          </w:r>
          <w:r>
            <w:rPr>
              <w:rStyle w:val="Zstupntext"/>
            </w:rPr>
            <w:t>:</w:t>
          </w:r>
        </w:p>
      </w:docPartBody>
    </w:docPart>
    <w:docPart>
      <w:docPartPr>
        <w:name w:val="49ABC6BF28434757A53660782BF7CFE6"/>
        <w:category>
          <w:name w:val="Všeobecné"/>
          <w:gallery w:val="placeholder"/>
        </w:category>
        <w:types>
          <w:type w:val="bbPlcHdr"/>
        </w:types>
        <w:behaviors>
          <w:behavior w:val="content"/>
        </w:behaviors>
        <w:guid w:val="{8EB94871-BCE4-4DA1-B3C4-B310D43D039D}"/>
      </w:docPartPr>
      <w:docPartBody>
        <w:p w:rsidR="00FD1F79" w:rsidRDefault="00000000">
          <w:pPr>
            <w:pStyle w:val="49ABC6BF28434757A53660782BF7CFE6"/>
          </w:pPr>
          <w:r w:rsidRPr="0061717F">
            <w:t>Aplikovaná informatika</w:t>
          </w:r>
        </w:p>
      </w:docPartBody>
    </w:docPart>
    <w:docPart>
      <w:docPartPr>
        <w:name w:val="43D2BCB2DFE54E32BCAACCBCE1A60715"/>
        <w:category>
          <w:name w:val="Všeobecné"/>
          <w:gallery w:val="placeholder"/>
        </w:category>
        <w:types>
          <w:type w:val="bbPlcHdr"/>
        </w:types>
        <w:behaviors>
          <w:behavior w:val="content"/>
        </w:behaviors>
        <w:guid w:val="{42C7E3F4-80D1-4A9B-A254-D581E3464F67}"/>
      </w:docPartPr>
      <w:docPartBody>
        <w:p w:rsidR="00FD1F79" w:rsidRDefault="00000000">
          <w:pPr>
            <w:pStyle w:val="43D2BCB2DFE54E32BCAACCBCE1A60715"/>
          </w:pPr>
          <w:r w:rsidRPr="0061717F">
            <w:t>Číslo študijného odboru:</w:t>
          </w:r>
        </w:p>
      </w:docPartBody>
    </w:docPart>
    <w:docPart>
      <w:docPartPr>
        <w:name w:val="65F7E987D087447C83748D0BD6562234"/>
        <w:category>
          <w:name w:val="Všeobecné"/>
          <w:gallery w:val="placeholder"/>
        </w:category>
        <w:types>
          <w:type w:val="bbPlcHdr"/>
        </w:types>
        <w:behaviors>
          <w:behavior w:val="content"/>
        </w:behaviors>
        <w:guid w:val="{089BDE15-0B8E-47B6-9367-DA2B344F3C92}"/>
      </w:docPartPr>
      <w:docPartBody>
        <w:p w:rsidR="00FD1F79" w:rsidRDefault="00000000">
          <w:pPr>
            <w:pStyle w:val="65F7E987D087447C83748D0BD6562234"/>
          </w:pPr>
          <w:r w:rsidRPr="0061717F">
            <w:t>2511</w:t>
          </w:r>
        </w:p>
      </w:docPartBody>
    </w:docPart>
    <w:docPart>
      <w:docPartPr>
        <w:name w:val="F0B6C682CAC04A4B84AD0EEB066A3102"/>
        <w:category>
          <w:name w:val="Všeobecné"/>
          <w:gallery w:val="placeholder"/>
        </w:category>
        <w:types>
          <w:type w:val="bbPlcHdr"/>
        </w:types>
        <w:behaviors>
          <w:behavior w:val="content"/>
        </w:behaviors>
        <w:guid w:val="{A5ED76AC-47DC-4766-A7E9-CEC92B4DBFFE}"/>
      </w:docPartPr>
      <w:docPartBody>
        <w:p w:rsidR="00FD1F79" w:rsidRDefault="00000000">
          <w:pPr>
            <w:pStyle w:val="F0B6C682CAC04A4B84AD0EEB066A3102"/>
          </w:pPr>
          <w:r w:rsidRPr="0061717F">
            <w:t>Názov študijného odboru:</w:t>
          </w:r>
        </w:p>
      </w:docPartBody>
    </w:docPart>
    <w:docPart>
      <w:docPartPr>
        <w:name w:val="4B13225A21DE48358FB643A0A12F6ED8"/>
        <w:category>
          <w:name w:val="Všeobecné"/>
          <w:gallery w:val="placeholder"/>
        </w:category>
        <w:types>
          <w:type w:val="bbPlcHdr"/>
        </w:types>
        <w:behaviors>
          <w:behavior w:val="content"/>
        </w:behaviors>
        <w:guid w:val="{5F4D2282-64DF-4F35-8144-2A3B345B43F5}"/>
      </w:docPartPr>
      <w:docPartBody>
        <w:p w:rsidR="00FD1F79" w:rsidRDefault="00000000">
          <w:pPr>
            <w:pStyle w:val="4B13225A21DE48358FB643A0A12F6ED8"/>
          </w:pPr>
          <w:r w:rsidRPr="0061717F">
            <w:t>9.2.9 Aplikovaná informatika</w:t>
          </w:r>
          <w:r w:rsidRPr="0061717F">
            <w:rPr>
              <w:rStyle w:val="Zstupntext"/>
            </w:rPr>
            <w:t xml:space="preserve"> </w:t>
          </w:r>
        </w:p>
      </w:docPartBody>
    </w:docPart>
    <w:docPart>
      <w:docPartPr>
        <w:name w:val="A2606F3475E8423F8B55BE672B14C72C"/>
        <w:category>
          <w:name w:val="Všeobecné"/>
          <w:gallery w:val="placeholder"/>
        </w:category>
        <w:types>
          <w:type w:val="bbPlcHdr"/>
        </w:types>
        <w:behaviors>
          <w:behavior w:val="content"/>
        </w:behaviors>
        <w:guid w:val="{E849DA7B-8A97-40A7-96F6-5C010E33445B}"/>
      </w:docPartPr>
      <w:docPartBody>
        <w:p w:rsidR="00FD1F79" w:rsidRDefault="00000000">
          <w:pPr>
            <w:pStyle w:val="A2606F3475E8423F8B55BE672B14C72C"/>
          </w:pPr>
          <w:r w:rsidRPr="0061717F">
            <w:t>Školiace pracovisko:</w:t>
          </w:r>
        </w:p>
      </w:docPartBody>
    </w:docPart>
    <w:docPart>
      <w:docPartPr>
        <w:name w:val="9C67F51DB62044C4AEEB2D4B107D863A"/>
        <w:category>
          <w:name w:val="Všeobecné"/>
          <w:gallery w:val="placeholder"/>
        </w:category>
        <w:types>
          <w:type w:val="bbPlcHdr"/>
        </w:types>
        <w:behaviors>
          <w:behavior w:val="content"/>
        </w:behaviors>
        <w:guid w:val="{7B74A4DB-5F2D-471E-890E-2A018C2E3974}"/>
      </w:docPartPr>
      <w:docPartBody>
        <w:p w:rsidR="00FD1F79" w:rsidRDefault="00000000">
          <w:pPr>
            <w:pStyle w:val="9C67F51DB62044C4AEEB2D4B107D863A"/>
          </w:pPr>
          <w:r w:rsidRPr="0061717F">
            <w:t>Ústav informatiky a matematiky</w:t>
          </w:r>
        </w:p>
      </w:docPartBody>
    </w:docPart>
    <w:docPart>
      <w:docPartPr>
        <w:name w:val="71DE56EA920547259D7DF371B8D540BF"/>
        <w:category>
          <w:name w:val="Všeobecné"/>
          <w:gallery w:val="placeholder"/>
        </w:category>
        <w:types>
          <w:type w:val="bbPlcHdr"/>
        </w:types>
        <w:behaviors>
          <w:behavior w:val="content"/>
        </w:behaviors>
        <w:guid w:val="{4A18D833-8D76-4D6E-A826-B2CF81F70DF8}"/>
      </w:docPartPr>
      <w:docPartBody>
        <w:p w:rsidR="00FD1F79" w:rsidRDefault="00000000">
          <w:pPr>
            <w:pStyle w:val="71DE56EA920547259D7DF371B8D540BF"/>
          </w:pPr>
          <w:r w:rsidRPr="0061717F">
            <w:t>Vedúci záverečnej práce:</w:t>
          </w:r>
        </w:p>
      </w:docPartBody>
    </w:docPart>
    <w:docPart>
      <w:docPartPr>
        <w:name w:val="1862D19221374D7E818485A22EC5D587"/>
        <w:category>
          <w:name w:val="Všeobecné"/>
          <w:gallery w:val="placeholder"/>
        </w:category>
        <w:types>
          <w:type w:val="bbPlcHdr"/>
        </w:types>
        <w:behaviors>
          <w:behavior w:val="content"/>
        </w:behaviors>
        <w:guid w:val="{C4F6003E-9B76-403E-BC2C-7A44951F4864}"/>
      </w:docPartPr>
      <w:docPartBody>
        <w:p w:rsidR="00FD1F79" w:rsidRDefault="00000000">
          <w:pPr>
            <w:pStyle w:val="1862D19221374D7E818485A22EC5D587"/>
          </w:pPr>
          <w:r w:rsidRPr="007938A0">
            <w:rPr>
              <w:color w:val="FF0000"/>
            </w:rPr>
            <w:t>Meno vedúceho</w:t>
          </w:r>
        </w:p>
      </w:docPartBody>
    </w:docPart>
    <w:docPart>
      <w:docPartPr>
        <w:name w:val="60A3AB7B1A494D5DBE4916CC2A71FCF4"/>
        <w:category>
          <w:name w:val="Všeobecné"/>
          <w:gallery w:val="placeholder"/>
        </w:category>
        <w:types>
          <w:type w:val="bbPlcHdr"/>
        </w:types>
        <w:behaviors>
          <w:behavior w:val="content"/>
        </w:behaviors>
        <w:guid w:val="{3157376C-F3A6-4593-A4CE-F176708874AA}"/>
      </w:docPartPr>
      <w:docPartBody>
        <w:p w:rsidR="00FD1F79" w:rsidRDefault="00000000">
          <w:pPr>
            <w:pStyle w:val="60A3AB7B1A494D5DBE4916CC2A71FCF4"/>
          </w:pPr>
          <w:r w:rsidRPr="008C3053">
            <w:rPr>
              <w:rStyle w:val="Zstupntext"/>
            </w:rPr>
            <w:t>Click here to enter text.</w:t>
          </w:r>
        </w:p>
      </w:docPartBody>
    </w:docPart>
    <w:docPart>
      <w:docPartPr>
        <w:name w:val="972A77AA865D4D99A36715B8D4D0F5F0"/>
        <w:category>
          <w:name w:val="Všeobecné"/>
          <w:gallery w:val="placeholder"/>
        </w:category>
        <w:types>
          <w:type w:val="bbPlcHdr"/>
        </w:types>
        <w:behaviors>
          <w:behavior w:val="content"/>
        </w:behaviors>
        <w:guid w:val="{E1C42B00-C121-45E8-A528-39A60AEF771B}"/>
      </w:docPartPr>
      <w:docPartBody>
        <w:p w:rsidR="00FD1F79" w:rsidRDefault="00000000">
          <w:pPr>
            <w:pStyle w:val="972A77AA865D4D99A36715B8D4D0F5F0"/>
          </w:pPr>
          <w:r>
            <w:rPr>
              <w:rStyle w:val="Nadpis1rovneChar"/>
            </w:rPr>
            <w:t>SÚHRN</w:t>
          </w:r>
        </w:p>
      </w:docPartBody>
    </w:docPart>
    <w:docPart>
      <w:docPartPr>
        <w:name w:val="C3C18337F5D64983B32C794E498981BA"/>
        <w:category>
          <w:name w:val="Všeobecné"/>
          <w:gallery w:val="placeholder"/>
        </w:category>
        <w:types>
          <w:type w:val="bbPlcHdr"/>
        </w:types>
        <w:behaviors>
          <w:behavior w:val="content"/>
        </w:behaviors>
        <w:guid w:val="{D5D809A2-9CFC-44AE-BA60-50456DD07AB9}"/>
      </w:docPartPr>
      <w:docPartBody>
        <w:p w:rsidR="00FD1F79" w:rsidRPr="00642CC1" w:rsidRDefault="00000000" w:rsidP="00201548">
          <w:pPr>
            <w:pStyle w:val="Zakladny"/>
          </w:pPr>
          <w:r w:rsidRPr="00642CC1">
            <w:t>SLOVENSKÁ TECHNICKÁ UNIVERZITA V BRATISLAVE</w:t>
          </w:r>
        </w:p>
        <w:p w:rsidR="00FD1F79" w:rsidRDefault="00000000">
          <w:pPr>
            <w:pStyle w:val="C3C18337F5D64983B32C794E498981BA"/>
          </w:pPr>
          <w:r w:rsidRPr="00642CC1">
            <w:t>FAKULTA ELEKTROTECHNIKY A</w:t>
          </w:r>
          <w:r>
            <w:t> </w:t>
          </w:r>
          <w:r w:rsidRPr="00642CC1">
            <w:t>INFORMATIKY</w:t>
          </w:r>
        </w:p>
      </w:docPartBody>
    </w:docPart>
    <w:docPart>
      <w:docPartPr>
        <w:name w:val="6532A5236CD04B31A1DF0801CAA50144"/>
        <w:category>
          <w:name w:val="Všeobecné"/>
          <w:gallery w:val="placeholder"/>
        </w:category>
        <w:types>
          <w:type w:val="bbPlcHdr"/>
        </w:types>
        <w:behaviors>
          <w:behavior w:val="content"/>
        </w:behaviors>
        <w:guid w:val="{5DC31E27-ED55-4DD3-8926-9384C44FA98D}"/>
      </w:docPartPr>
      <w:docPartBody>
        <w:p w:rsidR="00FD1F79" w:rsidRDefault="00000000">
          <w:pPr>
            <w:pStyle w:val="6532A5236CD04B31A1DF0801CAA50144"/>
          </w:pPr>
          <w:r>
            <w:t>Študijný program</w:t>
          </w:r>
          <w:r w:rsidRPr="008C3053">
            <w:rPr>
              <w:rStyle w:val="Zstupntext"/>
            </w:rPr>
            <w:t xml:space="preserve"> </w:t>
          </w:r>
          <w:r>
            <w:rPr>
              <w:rStyle w:val="Zstupntext"/>
            </w:rPr>
            <w:t>:</w:t>
          </w:r>
        </w:p>
      </w:docPartBody>
    </w:docPart>
    <w:docPart>
      <w:docPartPr>
        <w:name w:val="3557527B3FE64E179886432A22ED4501"/>
        <w:category>
          <w:name w:val="Všeobecné"/>
          <w:gallery w:val="placeholder"/>
        </w:category>
        <w:types>
          <w:type w:val="bbPlcHdr"/>
        </w:types>
        <w:behaviors>
          <w:behavior w:val="content"/>
        </w:behaviors>
        <w:guid w:val="{F39ED79E-518C-4B6E-816C-212B4A1FDF01}"/>
      </w:docPartPr>
      <w:docPartBody>
        <w:p w:rsidR="00FD1F79" w:rsidRDefault="00000000">
          <w:pPr>
            <w:pStyle w:val="3557527B3FE64E179886432A22ED4501"/>
          </w:pPr>
          <w:r w:rsidRPr="0061717F">
            <w:t>Aplikovaná informatika</w:t>
          </w:r>
        </w:p>
      </w:docPartBody>
    </w:docPart>
    <w:docPart>
      <w:docPartPr>
        <w:name w:val="1DB3FD731C3A4337BD833A7494BE8F2B"/>
        <w:category>
          <w:name w:val="Všeobecné"/>
          <w:gallery w:val="placeholder"/>
        </w:category>
        <w:types>
          <w:type w:val="bbPlcHdr"/>
        </w:types>
        <w:behaviors>
          <w:behavior w:val="content"/>
        </w:behaviors>
        <w:guid w:val="{D29482B1-6BC7-49BE-ABFB-5068C9368CF5}"/>
      </w:docPartPr>
      <w:docPartBody>
        <w:p w:rsidR="00FD1F79" w:rsidRDefault="00000000">
          <w:pPr>
            <w:pStyle w:val="1DB3FD731C3A4337BD833A7494BE8F2B"/>
          </w:pPr>
          <w:r w:rsidRPr="00AC4C7B">
            <w:t>Vyberte typ práce</w:t>
          </w:r>
        </w:p>
      </w:docPartBody>
    </w:docPart>
    <w:docPart>
      <w:docPartPr>
        <w:name w:val="2E0ACF85EACF4CBCA96A6C397CED1C1B"/>
        <w:category>
          <w:name w:val="Všeobecné"/>
          <w:gallery w:val="placeholder"/>
        </w:category>
        <w:types>
          <w:type w:val="bbPlcHdr"/>
        </w:types>
        <w:behaviors>
          <w:behavior w:val="content"/>
        </w:behaviors>
        <w:guid w:val="{836A6C03-3A09-4CAE-8D97-979BD6A910B1}"/>
      </w:docPartPr>
      <w:docPartBody>
        <w:p w:rsidR="00FD1F79" w:rsidRDefault="00000000">
          <w:pPr>
            <w:pStyle w:val="2E0ACF85EACF4CBCA96A6C397CED1C1B"/>
          </w:pPr>
          <w:r w:rsidRPr="00AC4C7B">
            <w:rPr>
              <w:rStyle w:val="Zstupntext"/>
              <w:color w:val="FF0000"/>
            </w:rPr>
            <w:t>Vložte názov práce</w:t>
          </w:r>
          <w:r w:rsidRPr="008C3053">
            <w:rPr>
              <w:rStyle w:val="Zstupntext"/>
            </w:rPr>
            <w:t>.</w:t>
          </w:r>
        </w:p>
      </w:docPartBody>
    </w:docPart>
    <w:docPart>
      <w:docPartPr>
        <w:name w:val="D55CB9D0F7194FEEB5B154DE643090E8"/>
        <w:category>
          <w:name w:val="Všeobecné"/>
          <w:gallery w:val="placeholder"/>
        </w:category>
        <w:types>
          <w:type w:val="bbPlcHdr"/>
        </w:types>
        <w:behaviors>
          <w:behavior w:val="content"/>
        </w:behaviors>
        <w:guid w:val="{ABF96F85-7FD9-43F5-BF25-A51AA1DC2088}"/>
      </w:docPartPr>
      <w:docPartBody>
        <w:p w:rsidR="00FD1F79" w:rsidRDefault="00000000">
          <w:pPr>
            <w:pStyle w:val="D55CB9D0F7194FEEB5B154DE643090E8"/>
          </w:pPr>
          <w:r>
            <w:t>Autor:</w:t>
          </w:r>
        </w:p>
      </w:docPartBody>
    </w:docPart>
    <w:docPart>
      <w:docPartPr>
        <w:name w:val="0E6ABA7132A24FF489077C9C83E76F71"/>
        <w:category>
          <w:name w:val="Všeobecné"/>
          <w:gallery w:val="placeholder"/>
        </w:category>
        <w:types>
          <w:type w:val="bbPlcHdr"/>
        </w:types>
        <w:behaviors>
          <w:behavior w:val="content"/>
        </w:behaviors>
        <w:guid w:val="{087F0809-1F6E-445B-9C6F-A1A5D1F8BD72}"/>
      </w:docPartPr>
      <w:docPartBody>
        <w:p w:rsidR="00FD1F79" w:rsidRDefault="00000000">
          <w:pPr>
            <w:pStyle w:val="0E6ABA7132A24FF489077C9C83E76F71"/>
          </w:pPr>
          <w:r w:rsidRPr="007938A0">
            <w:rPr>
              <w:color w:val="FF0000"/>
            </w:rPr>
            <w:t>Meno autora</w:t>
          </w:r>
        </w:p>
      </w:docPartBody>
    </w:docPart>
    <w:docPart>
      <w:docPartPr>
        <w:name w:val="3241CB9B73F54165856DFD770FCE5137"/>
        <w:category>
          <w:name w:val="Všeobecné"/>
          <w:gallery w:val="placeholder"/>
        </w:category>
        <w:types>
          <w:type w:val="bbPlcHdr"/>
        </w:types>
        <w:behaviors>
          <w:behavior w:val="content"/>
        </w:behaviors>
        <w:guid w:val="{F9747740-3E6F-4230-9D40-F00B0763C507}"/>
      </w:docPartPr>
      <w:docPartBody>
        <w:p w:rsidR="00FD1F79" w:rsidRDefault="00000000">
          <w:pPr>
            <w:pStyle w:val="3241CB9B73F54165856DFD770FCE5137"/>
          </w:pPr>
          <w:r w:rsidRPr="0061717F">
            <w:t>Vedúci záverečnej práce:</w:t>
          </w:r>
        </w:p>
      </w:docPartBody>
    </w:docPart>
    <w:docPart>
      <w:docPartPr>
        <w:name w:val="0C1C2E1D2E9C498E8B929B1EB2DE8925"/>
        <w:category>
          <w:name w:val="Všeobecné"/>
          <w:gallery w:val="placeholder"/>
        </w:category>
        <w:types>
          <w:type w:val="bbPlcHdr"/>
        </w:types>
        <w:behaviors>
          <w:behavior w:val="content"/>
        </w:behaviors>
        <w:guid w:val="{A1B6382B-19D3-4E2C-A7C1-D8D484F848ED}"/>
      </w:docPartPr>
      <w:docPartBody>
        <w:p w:rsidR="00FD1F79" w:rsidRDefault="00000000">
          <w:pPr>
            <w:pStyle w:val="0C1C2E1D2E9C498E8B929B1EB2DE8925"/>
          </w:pPr>
          <w:r w:rsidRPr="007938A0">
            <w:rPr>
              <w:color w:val="FF0000"/>
            </w:rPr>
            <w:t>Meno vedúceho</w:t>
          </w:r>
        </w:p>
      </w:docPartBody>
    </w:docPart>
    <w:docPart>
      <w:docPartPr>
        <w:name w:val="4D65A6CED7A6413DB62DC9EEEE659146"/>
        <w:category>
          <w:name w:val="Všeobecné"/>
          <w:gallery w:val="placeholder"/>
        </w:category>
        <w:types>
          <w:type w:val="bbPlcHdr"/>
        </w:types>
        <w:behaviors>
          <w:behavior w:val="content"/>
        </w:behaviors>
        <w:guid w:val="{81596AC0-2519-4E9D-9055-8FBCD5E7B8C8}"/>
      </w:docPartPr>
      <w:docPartBody>
        <w:p w:rsidR="00FD1F79" w:rsidRDefault="00000000">
          <w:pPr>
            <w:pStyle w:val="4D65A6CED7A6413DB62DC9EEEE659146"/>
          </w:pPr>
          <w:r>
            <w:t>Miesto a rok predloženia práce:</w:t>
          </w:r>
        </w:p>
      </w:docPartBody>
    </w:docPart>
    <w:docPart>
      <w:docPartPr>
        <w:name w:val="38BCDFA5C3D7437982C734FBBE751ED5"/>
        <w:category>
          <w:name w:val="Všeobecné"/>
          <w:gallery w:val="placeholder"/>
        </w:category>
        <w:types>
          <w:type w:val="bbPlcHdr"/>
        </w:types>
        <w:behaviors>
          <w:behavior w:val="content"/>
        </w:behaviors>
        <w:guid w:val="{A6C8BB12-7DC9-461E-9359-50A59E815C8A}"/>
      </w:docPartPr>
      <w:docPartBody>
        <w:p w:rsidR="00FD1F79" w:rsidRDefault="00000000">
          <w:pPr>
            <w:pStyle w:val="38BCDFA5C3D7437982C734FBBE751ED5"/>
          </w:pPr>
          <w:r>
            <w:t xml:space="preserve">Bratislava </w:t>
          </w:r>
          <w:r>
            <w:fldChar w:fldCharType="begin"/>
          </w:r>
          <w:r>
            <w:instrText xml:space="preserve"> TIME \@ "yyyy" </w:instrText>
          </w:r>
          <w:r>
            <w:fldChar w:fldCharType="separate"/>
          </w:r>
          <w:r>
            <w:t>2024</w:t>
          </w:r>
          <w:r>
            <w:fldChar w:fldCharType="end"/>
          </w:r>
        </w:p>
      </w:docPartBody>
    </w:docPart>
    <w:docPart>
      <w:docPartPr>
        <w:name w:val="5A4D13752C7E40B09949060F46B6830C"/>
        <w:category>
          <w:name w:val="Všeobecné"/>
          <w:gallery w:val="placeholder"/>
        </w:category>
        <w:types>
          <w:type w:val="bbPlcHdr"/>
        </w:types>
        <w:behaviors>
          <w:behavior w:val="content"/>
        </w:behaviors>
        <w:guid w:val="{4DFFE375-86B8-4968-A397-FA5A88689B8C}"/>
      </w:docPartPr>
      <w:docPartBody>
        <w:p w:rsidR="00FD1F79" w:rsidRDefault="00000000">
          <w:pPr>
            <w:pStyle w:val="5A4D13752C7E40B09949060F46B6830C"/>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9D436E411C4B418F884CE9F19CFF3A39"/>
        <w:category>
          <w:name w:val="Všeobecné"/>
          <w:gallery w:val="placeholder"/>
        </w:category>
        <w:types>
          <w:type w:val="bbPlcHdr"/>
        </w:types>
        <w:behaviors>
          <w:behavior w:val="content"/>
        </w:behaviors>
        <w:guid w:val="{4D209F27-D902-496E-BCBC-BC98A6280351}"/>
      </w:docPartPr>
      <w:docPartBody>
        <w:p w:rsidR="00FD1F79" w:rsidRDefault="00000000">
          <w:pPr>
            <w:pStyle w:val="9D436E411C4B418F884CE9F19CFF3A39"/>
          </w:pPr>
          <w:r w:rsidRPr="00E66E98">
            <w:t>Kľúčové slová:</w:t>
          </w:r>
          <w:r>
            <w:tab/>
          </w:r>
        </w:p>
      </w:docPartBody>
    </w:docPart>
    <w:docPart>
      <w:docPartPr>
        <w:name w:val="299243DA0EE14068B814A9C4D32C390D"/>
        <w:category>
          <w:name w:val="Všeobecné"/>
          <w:gallery w:val="placeholder"/>
        </w:category>
        <w:types>
          <w:type w:val="bbPlcHdr"/>
        </w:types>
        <w:behaviors>
          <w:behavior w:val="content"/>
        </w:behaviors>
        <w:guid w:val="{AD2FB512-77A1-454A-B550-1EAF61FE0696}"/>
      </w:docPartPr>
      <w:docPartBody>
        <w:p w:rsidR="00FD1F79" w:rsidRDefault="00000000">
          <w:pPr>
            <w:pStyle w:val="299243DA0EE14068B814A9C4D32C390D"/>
          </w:pPr>
          <w:r w:rsidRPr="007938A0">
            <w:rPr>
              <w:color w:val="FF0000"/>
            </w:rPr>
            <w:t>Sem vložte 3 - 5 kľúčových slov</w:t>
          </w:r>
        </w:p>
      </w:docPartBody>
    </w:docPart>
    <w:docPart>
      <w:docPartPr>
        <w:name w:val="6BF4B3818C6244668B8B80BDE1CFD181"/>
        <w:category>
          <w:name w:val="Všeobecné"/>
          <w:gallery w:val="placeholder"/>
        </w:category>
        <w:types>
          <w:type w:val="bbPlcHdr"/>
        </w:types>
        <w:behaviors>
          <w:behavior w:val="content"/>
        </w:behaviors>
        <w:guid w:val="{B93EFD04-EC84-43E8-A2CA-FCFCCACBD917}"/>
      </w:docPartPr>
      <w:docPartBody>
        <w:p w:rsidR="00FD1F79" w:rsidRDefault="00000000">
          <w:pPr>
            <w:pStyle w:val="6BF4B3818C6244668B8B80BDE1CFD181"/>
          </w:pPr>
          <w:r w:rsidRPr="008C3053">
            <w:rPr>
              <w:rStyle w:val="Zstupntext"/>
            </w:rPr>
            <w:t>Click here to enter text.</w:t>
          </w:r>
        </w:p>
      </w:docPartBody>
    </w:docPart>
    <w:docPart>
      <w:docPartPr>
        <w:name w:val="EFB994D022A74480B12F7531E052802D"/>
        <w:category>
          <w:name w:val="Všeobecné"/>
          <w:gallery w:val="placeholder"/>
        </w:category>
        <w:types>
          <w:type w:val="bbPlcHdr"/>
        </w:types>
        <w:behaviors>
          <w:behavior w:val="content"/>
        </w:behaviors>
        <w:guid w:val="{3984C66B-0E49-4837-A406-580AE3965F71}"/>
      </w:docPartPr>
      <w:docPartBody>
        <w:p w:rsidR="00FD1F79" w:rsidRDefault="00000000">
          <w:pPr>
            <w:pStyle w:val="EFB994D022A74480B12F7531E052802D"/>
          </w:pPr>
          <w:r>
            <w:rPr>
              <w:rStyle w:val="Nadpis1rovneChar"/>
            </w:rPr>
            <w:t>ABSTRACT</w:t>
          </w:r>
        </w:p>
      </w:docPartBody>
    </w:docPart>
    <w:docPart>
      <w:docPartPr>
        <w:name w:val="2FEDF02937D4415197B5828376DA2508"/>
        <w:category>
          <w:name w:val="Všeobecné"/>
          <w:gallery w:val="placeholder"/>
        </w:category>
        <w:types>
          <w:type w:val="bbPlcHdr"/>
        </w:types>
        <w:behaviors>
          <w:behavior w:val="content"/>
        </w:behaviors>
        <w:guid w:val="{80663F9F-93BF-45F2-86A7-26282B01D846}"/>
      </w:docPartPr>
      <w:docPartBody>
        <w:p w:rsidR="00FD1F79" w:rsidRDefault="00000000" w:rsidP="00201548">
          <w:pPr>
            <w:pStyle w:val="Zakladny"/>
            <w:ind w:left="454" w:firstLine="0"/>
          </w:pPr>
          <w:r>
            <w:t>SLOVAK UNIVERSITY OF TECHNOLOGY IN BRATISLAVA</w:t>
          </w:r>
        </w:p>
        <w:p w:rsidR="00FD1F79" w:rsidRDefault="00000000">
          <w:pPr>
            <w:pStyle w:val="2FEDF02937D4415197B5828376DA2508"/>
          </w:pPr>
          <w:r>
            <w:t>FACULTY OF ELECTRICAL ENGINEERING AND INFORMA</w:t>
          </w:r>
          <w:r w:rsidRPr="00803E9E">
            <w:t>TION TECHNOLOGY</w:t>
          </w:r>
          <w:r>
            <w:t xml:space="preserve"> </w:t>
          </w:r>
        </w:p>
      </w:docPartBody>
    </w:docPart>
    <w:docPart>
      <w:docPartPr>
        <w:name w:val="33730D4521164AFB8CF17A874471EF75"/>
        <w:category>
          <w:name w:val="Všeobecné"/>
          <w:gallery w:val="placeholder"/>
        </w:category>
        <w:types>
          <w:type w:val="bbPlcHdr"/>
        </w:types>
        <w:behaviors>
          <w:behavior w:val="content"/>
        </w:behaviors>
        <w:guid w:val="{AF63FF04-1C50-498A-B8EA-BCA9DFB3BBB6}"/>
      </w:docPartPr>
      <w:docPartBody>
        <w:p w:rsidR="00FD1F79" w:rsidRDefault="00000000">
          <w:pPr>
            <w:pStyle w:val="33730D4521164AFB8CF17A874471EF75"/>
          </w:pPr>
          <w:r w:rsidRPr="00803E9E">
            <w:t xml:space="preserve">Study Programme: </w:t>
          </w:r>
        </w:p>
      </w:docPartBody>
    </w:docPart>
    <w:docPart>
      <w:docPartPr>
        <w:name w:val="39F7B755FA3244C3AD806779340CC419"/>
        <w:category>
          <w:name w:val="Všeobecné"/>
          <w:gallery w:val="placeholder"/>
        </w:category>
        <w:types>
          <w:type w:val="bbPlcHdr"/>
        </w:types>
        <w:behaviors>
          <w:behavior w:val="content"/>
        </w:behaviors>
        <w:guid w:val="{4742EFCC-0FB4-4F72-924D-B7BD6DB86C69}"/>
      </w:docPartPr>
      <w:docPartBody>
        <w:p w:rsidR="00FD1F79" w:rsidRDefault="00000000">
          <w:pPr>
            <w:pStyle w:val="39F7B755FA3244C3AD806779340CC419"/>
          </w:pPr>
          <w:r w:rsidRPr="0061717F">
            <w:t>Aplikovaná informatika</w:t>
          </w:r>
        </w:p>
      </w:docPartBody>
    </w:docPart>
    <w:docPart>
      <w:docPartPr>
        <w:name w:val="91D0C4F6A7674E2EBB6FF3C029B89E7A"/>
        <w:category>
          <w:name w:val="Všeobecné"/>
          <w:gallery w:val="placeholder"/>
        </w:category>
        <w:types>
          <w:type w:val="bbPlcHdr"/>
        </w:types>
        <w:behaviors>
          <w:behavior w:val="content"/>
        </w:behaviors>
        <w:guid w:val="{F4416766-F753-4769-90B7-9C0D0A8199DC}"/>
      </w:docPartPr>
      <w:docPartBody>
        <w:p w:rsidR="00FD1F79" w:rsidRDefault="00000000">
          <w:pPr>
            <w:pStyle w:val="91D0C4F6A7674E2EBB6FF3C029B89E7A"/>
          </w:pPr>
          <w:r w:rsidRPr="00803E9E">
            <w:rPr>
              <w:color w:val="FF0000"/>
            </w:rPr>
            <w:t>Vyberte ty práce</w:t>
          </w:r>
        </w:p>
      </w:docPartBody>
    </w:docPart>
    <w:docPart>
      <w:docPartPr>
        <w:name w:val="05DA58C355AF4E909F41236AA7682DF6"/>
        <w:category>
          <w:name w:val="Všeobecné"/>
          <w:gallery w:val="placeholder"/>
        </w:category>
        <w:types>
          <w:type w:val="bbPlcHdr"/>
        </w:types>
        <w:behaviors>
          <w:behavior w:val="content"/>
        </w:behaviors>
        <w:guid w:val="{6648E7E6-A94F-45B7-8D09-19D5EADA0395}"/>
      </w:docPartPr>
      <w:docPartBody>
        <w:p w:rsidR="00FD1F79" w:rsidRDefault="00000000">
          <w:pPr>
            <w:pStyle w:val="05DA58C355AF4E909F41236AA7682DF6"/>
          </w:pPr>
          <w:r w:rsidRPr="00AC4C7B">
            <w:rPr>
              <w:rStyle w:val="Zstupntext"/>
              <w:color w:val="FF0000"/>
            </w:rPr>
            <w:t>Vložte názov práce</w:t>
          </w:r>
          <w:r w:rsidRPr="008C3053">
            <w:rPr>
              <w:rStyle w:val="Zstupntext"/>
            </w:rPr>
            <w:t>.</w:t>
          </w:r>
        </w:p>
      </w:docPartBody>
    </w:docPart>
    <w:docPart>
      <w:docPartPr>
        <w:name w:val="5B80301D0BE643368661833CF611A45F"/>
        <w:category>
          <w:name w:val="Všeobecné"/>
          <w:gallery w:val="placeholder"/>
        </w:category>
        <w:types>
          <w:type w:val="bbPlcHdr"/>
        </w:types>
        <w:behaviors>
          <w:behavior w:val="content"/>
        </w:behaviors>
        <w:guid w:val="{794B3106-FE2E-452B-884A-3977712A00FD}"/>
      </w:docPartPr>
      <w:docPartBody>
        <w:p w:rsidR="00FD1F79" w:rsidRDefault="00000000">
          <w:pPr>
            <w:pStyle w:val="5B80301D0BE643368661833CF611A45F"/>
          </w:pPr>
          <w:r>
            <w:t>Autor:</w:t>
          </w:r>
        </w:p>
      </w:docPartBody>
    </w:docPart>
    <w:docPart>
      <w:docPartPr>
        <w:name w:val="8BD896A94F3A465D9AEF24D722119AE9"/>
        <w:category>
          <w:name w:val="Všeobecné"/>
          <w:gallery w:val="placeholder"/>
        </w:category>
        <w:types>
          <w:type w:val="bbPlcHdr"/>
        </w:types>
        <w:behaviors>
          <w:behavior w:val="content"/>
        </w:behaviors>
        <w:guid w:val="{8788CF47-2D8A-425E-BD92-AD5BFEC090A3}"/>
      </w:docPartPr>
      <w:docPartBody>
        <w:p w:rsidR="00FD1F79" w:rsidRDefault="00000000">
          <w:pPr>
            <w:pStyle w:val="8BD896A94F3A465D9AEF24D722119AE9"/>
          </w:pPr>
          <w:r w:rsidRPr="007938A0">
            <w:rPr>
              <w:color w:val="FF0000"/>
            </w:rPr>
            <w:t>Meno autora</w:t>
          </w:r>
        </w:p>
      </w:docPartBody>
    </w:docPart>
    <w:docPart>
      <w:docPartPr>
        <w:name w:val="C767A0C393F647B6B56FEC918B25077F"/>
        <w:category>
          <w:name w:val="Všeobecné"/>
          <w:gallery w:val="placeholder"/>
        </w:category>
        <w:types>
          <w:type w:val="bbPlcHdr"/>
        </w:types>
        <w:behaviors>
          <w:behavior w:val="content"/>
        </w:behaviors>
        <w:guid w:val="{0F1D5DFB-0F4B-4EFD-8AF7-DEB95A2B9E13}"/>
      </w:docPartPr>
      <w:docPartBody>
        <w:p w:rsidR="00FD1F79" w:rsidRDefault="00000000">
          <w:pPr>
            <w:pStyle w:val="C767A0C393F647B6B56FEC918B25077F"/>
          </w:pPr>
          <w:r w:rsidRPr="00803E9E">
            <w:t>Superviso</w:t>
          </w:r>
          <w:r>
            <w:t>r</w:t>
          </w:r>
          <w:r w:rsidRPr="0061717F">
            <w:t>:</w:t>
          </w:r>
        </w:p>
      </w:docPartBody>
    </w:docPart>
    <w:docPart>
      <w:docPartPr>
        <w:name w:val="4E9CC5CC97734D6B9B4DFCE5E1AD6ADF"/>
        <w:category>
          <w:name w:val="Všeobecné"/>
          <w:gallery w:val="placeholder"/>
        </w:category>
        <w:types>
          <w:type w:val="bbPlcHdr"/>
        </w:types>
        <w:behaviors>
          <w:behavior w:val="content"/>
        </w:behaviors>
        <w:guid w:val="{4E58DA42-DAA3-42B9-A30B-7F6CC7D011FE}"/>
      </w:docPartPr>
      <w:docPartBody>
        <w:p w:rsidR="00FD1F79" w:rsidRDefault="00000000">
          <w:pPr>
            <w:pStyle w:val="4E9CC5CC97734D6B9B4DFCE5E1AD6ADF"/>
          </w:pPr>
          <w:r w:rsidRPr="007938A0">
            <w:rPr>
              <w:color w:val="FF0000"/>
            </w:rPr>
            <w:t>Meno vedúceho</w:t>
          </w:r>
        </w:p>
      </w:docPartBody>
    </w:docPart>
    <w:docPart>
      <w:docPartPr>
        <w:name w:val="3B5F13D398A64E8FA24B4FE4978FCE9C"/>
        <w:category>
          <w:name w:val="Všeobecné"/>
          <w:gallery w:val="placeholder"/>
        </w:category>
        <w:types>
          <w:type w:val="bbPlcHdr"/>
        </w:types>
        <w:behaviors>
          <w:behavior w:val="content"/>
        </w:behaviors>
        <w:guid w:val="{FBEC8234-FA91-42E3-B9F2-F4457F38B295}"/>
      </w:docPartPr>
      <w:docPartBody>
        <w:p w:rsidR="00FD1F79" w:rsidRDefault="00000000">
          <w:pPr>
            <w:pStyle w:val="3B5F13D398A64E8FA24B4FE4978FCE9C"/>
          </w:pPr>
          <w:r>
            <w:rPr>
              <w:rStyle w:val="ZakladnyChar"/>
            </w:rPr>
            <w:t>Place and year of submission</w:t>
          </w:r>
          <w:r>
            <w:t>:</w:t>
          </w:r>
        </w:p>
      </w:docPartBody>
    </w:docPart>
    <w:docPart>
      <w:docPartPr>
        <w:name w:val="50C236A0DDA54E31B152E531D86ED80C"/>
        <w:category>
          <w:name w:val="Všeobecné"/>
          <w:gallery w:val="placeholder"/>
        </w:category>
        <w:types>
          <w:type w:val="bbPlcHdr"/>
        </w:types>
        <w:behaviors>
          <w:behavior w:val="content"/>
        </w:behaviors>
        <w:guid w:val="{7B586FCB-E1C5-4AF6-8DB8-2A0518F14A1F}"/>
      </w:docPartPr>
      <w:docPartBody>
        <w:p w:rsidR="00FD1F79" w:rsidRDefault="00000000">
          <w:pPr>
            <w:pStyle w:val="50C236A0DDA54E31B152E531D86ED80C"/>
          </w:pPr>
          <w:r>
            <w:t xml:space="preserve">Bratislava </w:t>
          </w:r>
          <w:r>
            <w:fldChar w:fldCharType="begin"/>
          </w:r>
          <w:r>
            <w:instrText xml:space="preserve"> TIME \@ "yyyy" </w:instrText>
          </w:r>
          <w:r>
            <w:fldChar w:fldCharType="separate"/>
          </w:r>
          <w:r>
            <w:t>2024</w:t>
          </w:r>
          <w:r>
            <w:fldChar w:fldCharType="end"/>
          </w:r>
        </w:p>
      </w:docPartBody>
    </w:docPart>
    <w:docPart>
      <w:docPartPr>
        <w:name w:val="257690EF8BDC40D9873BBCAA402EB80E"/>
        <w:category>
          <w:name w:val="Všeobecné"/>
          <w:gallery w:val="placeholder"/>
        </w:category>
        <w:types>
          <w:type w:val="bbPlcHdr"/>
        </w:types>
        <w:behaviors>
          <w:behavior w:val="content"/>
        </w:behaviors>
        <w:guid w:val="{C15553D2-8E91-4297-8D42-A4DD7FAF3A96}"/>
      </w:docPartPr>
      <w:docPartBody>
        <w:p w:rsidR="00FD1F79" w:rsidRDefault="00000000">
          <w:pPr>
            <w:pStyle w:val="257690EF8BDC40D9873BBCAA402EB80E"/>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F422E4344DBA49F6A6026352F68F6610"/>
        <w:category>
          <w:name w:val="Všeobecné"/>
          <w:gallery w:val="placeholder"/>
        </w:category>
        <w:types>
          <w:type w:val="bbPlcHdr"/>
        </w:types>
        <w:behaviors>
          <w:behavior w:val="content"/>
        </w:behaviors>
        <w:guid w:val="{C95E87B4-3642-48F0-B92F-01531D9E54CF}"/>
      </w:docPartPr>
      <w:docPartBody>
        <w:p w:rsidR="00FD1F79" w:rsidRDefault="00000000">
          <w:pPr>
            <w:pStyle w:val="F422E4344DBA49F6A6026352F68F6610"/>
          </w:pPr>
          <w:r w:rsidRPr="00E66E98">
            <w:t>K</w:t>
          </w:r>
          <w:r>
            <w:t>ey words</w:t>
          </w:r>
          <w:r w:rsidRPr="00E66E98">
            <w:t>:</w:t>
          </w:r>
          <w:r>
            <w:tab/>
          </w:r>
        </w:p>
      </w:docPartBody>
    </w:docPart>
    <w:docPart>
      <w:docPartPr>
        <w:name w:val="1534309674BF456187327248D1034407"/>
        <w:category>
          <w:name w:val="Všeobecné"/>
          <w:gallery w:val="placeholder"/>
        </w:category>
        <w:types>
          <w:type w:val="bbPlcHdr"/>
        </w:types>
        <w:behaviors>
          <w:behavior w:val="content"/>
        </w:behaviors>
        <w:guid w:val="{47093F7C-DB0A-46EF-AE9F-F366262AA1D4}"/>
      </w:docPartPr>
      <w:docPartBody>
        <w:p w:rsidR="00FD1F79" w:rsidRDefault="00000000">
          <w:pPr>
            <w:pStyle w:val="1534309674BF456187327248D1034407"/>
          </w:pPr>
          <w:r w:rsidRPr="007938A0">
            <w:rPr>
              <w:color w:val="FF0000"/>
            </w:rPr>
            <w:t>Sem vložte 3 - 5 kľúčových slov</w:t>
          </w:r>
        </w:p>
      </w:docPartBody>
    </w:docPart>
    <w:docPart>
      <w:docPartPr>
        <w:name w:val="26E18BDF4B484C46A137A661E29B1A93"/>
        <w:category>
          <w:name w:val="Všeobecné"/>
          <w:gallery w:val="placeholder"/>
        </w:category>
        <w:types>
          <w:type w:val="bbPlcHdr"/>
        </w:types>
        <w:behaviors>
          <w:behavior w:val="content"/>
        </w:behaviors>
        <w:guid w:val="{299BDEA6-B495-4DD4-822B-629D83DD09AD}"/>
      </w:docPartPr>
      <w:docPartBody>
        <w:p w:rsidR="00FD1F79" w:rsidRDefault="00000000">
          <w:pPr>
            <w:pStyle w:val="26E18BDF4B484C46A137A661E29B1A93"/>
          </w:pPr>
          <w:r>
            <w:rPr>
              <w:rStyle w:val="Nadpis1rovneChar"/>
            </w:rPr>
            <w:t>Vyhlásenie autora</w:t>
          </w:r>
        </w:p>
      </w:docPartBody>
    </w:docPart>
    <w:docPart>
      <w:docPartPr>
        <w:name w:val="2D77F91927734F33B0C5547EEEACB759"/>
        <w:category>
          <w:name w:val="Všeobecné"/>
          <w:gallery w:val="placeholder"/>
        </w:category>
        <w:types>
          <w:type w:val="bbPlcHdr"/>
        </w:types>
        <w:behaviors>
          <w:behavior w:val="content"/>
        </w:behaviors>
        <w:guid w:val="{B40B24DF-B641-450D-B6A6-FE40E3B4BECB}"/>
      </w:docPartPr>
      <w:docPartBody>
        <w:p w:rsidR="00FD1F79" w:rsidRDefault="00000000">
          <w:pPr>
            <w:pStyle w:val="2D77F91927734F33B0C5547EEEACB759"/>
          </w:pPr>
          <w:r w:rsidRPr="005A315A">
            <w:rPr>
              <w:color w:val="FF0000"/>
            </w:rPr>
            <w:t>Vyberte</w:t>
          </w:r>
        </w:p>
      </w:docPartBody>
    </w:docPart>
    <w:docPart>
      <w:docPartPr>
        <w:name w:val="DE7A6B5D3CD742C5ACC6255F77764C86"/>
        <w:category>
          <w:name w:val="Všeobecné"/>
          <w:gallery w:val="placeholder"/>
        </w:category>
        <w:types>
          <w:type w:val="bbPlcHdr"/>
        </w:types>
        <w:behaviors>
          <w:behavior w:val="content"/>
        </w:behaviors>
        <w:guid w:val="{728192D8-624B-46B5-9A60-BDD84C7A2AC6}"/>
      </w:docPartPr>
      <w:docPartBody>
        <w:p w:rsidR="00FD1F79" w:rsidRDefault="00000000">
          <w:pPr>
            <w:pStyle w:val="DE7A6B5D3CD742C5ACC6255F77764C86"/>
          </w:pPr>
          <w:r w:rsidRPr="005A315A">
            <w:rPr>
              <w:color w:val="FF0000"/>
            </w:rPr>
            <w:t>Vložte Vaše meno</w:t>
          </w:r>
        </w:p>
      </w:docPartBody>
    </w:docPart>
    <w:docPart>
      <w:docPartPr>
        <w:name w:val="7621C49248EB4761B4F5F9C12DE75925"/>
        <w:category>
          <w:name w:val="Všeobecné"/>
          <w:gallery w:val="placeholder"/>
        </w:category>
        <w:types>
          <w:type w:val="bbPlcHdr"/>
        </w:types>
        <w:behaviors>
          <w:behavior w:val="content"/>
        </w:behaviors>
        <w:guid w:val="{E663CBE7-B811-447A-9ACD-4CBA9E7E0DF7}"/>
      </w:docPartPr>
      <w:docPartBody>
        <w:p w:rsidR="00FD1F79" w:rsidRDefault="00000000">
          <w:pPr>
            <w:pStyle w:val="7621C49248EB4761B4F5F9C12DE75925"/>
          </w:pPr>
          <w:r>
            <w:t xml:space="preserve">čestne vyhlasujem, že som </w:t>
          </w:r>
        </w:p>
      </w:docPartBody>
    </w:docPart>
    <w:docPart>
      <w:docPartPr>
        <w:name w:val="4E709548127F409DBC724B86B92ABEBD"/>
        <w:category>
          <w:name w:val="Všeobecné"/>
          <w:gallery w:val="placeholder"/>
        </w:category>
        <w:types>
          <w:type w:val="bbPlcHdr"/>
        </w:types>
        <w:behaviors>
          <w:behavior w:val="content"/>
        </w:behaviors>
        <w:guid w:val="{32AA53B9-4E94-450C-B60C-75A494DA4CE8}"/>
      </w:docPartPr>
      <w:docPartBody>
        <w:p w:rsidR="00FD1F79" w:rsidRDefault="00000000">
          <w:pPr>
            <w:pStyle w:val="4E709548127F409DBC724B86B92ABEBD"/>
          </w:pPr>
          <w:r w:rsidRPr="00AC4C7B">
            <w:rPr>
              <w:color w:val="FF0000"/>
            </w:rPr>
            <w:t>Vyberte typ práce</w:t>
          </w:r>
        </w:p>
      </w:docPartBody>
    </w:docPart>
    <w:docPart>
      <w:docPartPr>
        <w:name w:val="BD98282C17694588905F4C6CB2CD94EA"/>
        <w:category>
          <w:name w:val="Všeobecné"/>
          <w:gallery w:val="placeholder"/>
        </w:category>
        <w:types>
          <w:type w:val="bbPlcHdr"/>
        </w:types>
        <w:behaviors>
          <w:behavior w:val="content"/>
        </w:behaviors>
        <w:guid w:val="{B6A3F041-434D-4B44-837F-563D719F2F99}"/>
      </w:docPartPr>
      <w:docPartBody>
        <w:p w:rsidR="00FD1F79" w:rsidRDefault="00000000">
          <w:pPr>
            <w:pStyle w:val="BD98282C17694588905F4C6CB2CD94EA"/>
          </w:pPr>
          <w:r w:rsidRPr="005A315A">
            <w:rPr>
              <w:rStyle w:val="ZakladnyChar"/>
              <w:color w:val="FF0000"/>
            </w:rPr>
            <w:t>Vložte názov práce</w:t>
          </w:r>
        </w:p>
      </w:docPartBody>
    </w:docPart>
    <w:docPart>
      <w:docPartPr>
        <w:name w:val="213F6ABAE4324F88AABC7C278F7A803F"/>
        <w:category>
          <w:name w:val="Všeobecné"/>
          <w:gallery w:val="placeholder"/>
        </w:category>
        <w:types>
          <w:type w:val="bbPlcHdr"/>
        </w:types>
        <w:behaviors>
          <w:behavior w:val="content"/>
        </w:behaviors>
        <w:guid w:val="{169470EB-F4E9-453D-A3CB-11F2715CB9DB}"/>
      </w:docPartPr>
      <w:docPartBody>
        <w:p w:rsidR="00FD1F79" w:rsidRDefault="00000000">
          <w:pPr>
            <w:pStyle w:val="213F6ABAE4324F88AABC7C278F7A803F"/>
          </w:pPr>
          <w:r w:rsidRPr="005A315A">
            <w:rPr>
              <w:rStyle w:val="ZakladnyChar"/>
              <w:color w:val="FF0000"/>
            </w:rPr>
            <w:t>Vyberte</w:t>
          </w:r>
        </w:p>
      </w:docPartBody>
    </w:docPart>
    <w:docPart>
      <w:docPartPr>
        <w:name w:val="4876485574054350A9BE37C82F0757CD"/>
        <w:category>
          <w:name w:val="Všeobecné"/>
          <w:gallery w:val="placeholder"/>
        </w:category>
        <w:types>
          <w:type w:val="bbPlcHdr"/>
        </w:types>
        <w:behaviors>
          <w:behavior w:val="content"/>
        </w:behaviors>
        <w:guid w:val="{23878BC6-9A8C-4F6C-B8FC-AA417FCE8AA6}"/>
      </w:docPartPr>
      <w:docPartBody>
        <w:p w:rsidR="00FD1F79" w:rsidRDefault="00000000">
          <w:pPr>
            <w:pStyle w:val="4876485574054350A9BE37C82F0757CD"/>
          </w:pPr>
          <w:r>
            <w:t>na základe poznatkov získaných počas štúdia a informácií z dostupnej literatúry uvedenej v práci.</w:t>
          </w:r>
        </w:p>
      </w:docPartBody>
    </w:docPart>
    <w:docPart>
      <w:docPartPr>
        <w:name w:val="4BF670B0C7504246A24E12C18A4885E3"/>
        <w:category>
          <w:name w:val="Všeobecné"/>
          <w:gallery w:val="placeholder"/>
        </w:category>
        <w:types>
          <w:type w:val="bbPlcHdr"/>
        </w:types>
        <w:behaviors>
          <w:behavior w:val="content"/>
        </w:behaviors>
        <w:guid w:val="{044038C6-D9CE-430E-9AA5-5063E22FAC01}"/>
      </w:docPartPr>
      <w:docPartBody>
        <w:p w:rsidR="00FD1F79" w:rsidRDefault="00000000">
          <w:pPr>
            <w:pStyle w:val="4BF670B0C7504246A24E12C18A4885E3"/>
          </w:pPr>
          <w:r>
            <w:t xml:space="preserve">Uvedenú prácu som </w:t>
          </w:r>
        </w:p>
      </w:docPartBody>
    </w:docPart>
    <w:docPart>
      <w:docPartPr>
        <w:name w:val="0662F2C63D734718B2466BD14F0D527A"/>
        <w:category>
          <w:name w:val="Všeobecné"/>
          <w:gallery w:val="placeholder"/>
        </w:category>
        <w:types>
          <w:type w:val="bbPlcHdr"/>
        </w:types>
        <w:behaviors>
          <w:behavior w:val="content"/>
        </w:behaviors>
        <w:guid w:val="{5EE4E4BF-2BC4-4951-B3C6-FF17BA9F2EF2}"/>
      </w:docPartPr>
      <w:docPartBody>
        <w:p w:rsidR="00FD1F79" w:rsidRDefault="00000000">
          <w:pPr>
            <w:pStyle w:val="0662F2C63D734718B2466BD14F0D527A"/>
          </w:pPr>
          <w:r w:rsidRPr="005A315A">
            <w:rPr>
              <w:rStyle w:val="ZakladnyChar"/>
              <w:color w:val="FF0000"/>
            </w:rPr>
            <w:t>Vyberte</w:t>
          </w:r>
        </w:p>
      </w:docPartBody>
    </w:docPart>
    <w:docPart>
      <w:docPartPr>
        <w:name w:val="B2853A9B9BD643D08950F7194A402D6D"/>
        <w:category>
          <w:name w:val="Všeobecné"/>
          <w:gallery w:val="placeholder"/>
        </w:category>
        <w:types>
          <w:type w:val="bbPlcHdr"/>
        </w:types>
        <w:behaviors>
          <w:behavior w:val="content"/>
        </w:behaviors>
        <w:guid w:val="{9A6D274A-B13D-4D47-92D8-14985BE9C1CB}"/>
      </w:docPartPr>
      <w:docPartBody>
        <w:p w:rsidR="00FD1F79" w:rsidRDefault="00000000">
          <w:pPr>
            <w:pStyle w:val="B2853A9B9BD643D08950F7194A402D6D"/>
          </w:pPr>
          <w:r w:rsidRPr="005A315A">
            <w:t>pod vedením</w:t>
          </w:r>
          <w:r>
            <w:rPr>
              <w:rFonts w:ascii="Arial" w:hAnsi="Arial" w:cs="Arial"/>
              <w:szCs w:val="20"/>
            </w:rPr>
            <w:t xml:space="preserve"> </w:t>
          </w:r>
        </w:p>
      </w:docPartBody>
    </w:docPart>
    <w:docPart>
      <w:docPartPr>
        <w:name w:val="2EE55DD72D16403D9E78D0000FE2F77C"/>
        <w:category>
          <w:name w:val="Všeobecné"/>
          <w:gallery w:val="placeholder"/>
        </w:category>
        <w:types>
          <w:type w:val="bbPlcHdr"/>
        </w:types>
        <w:behaviors>
          <w:behavior w:val="content"/>
        </w:behaviors>
        <w:guid w:val="{3C834B37-5CDA-417B-AA1A-9C1FE22CD26B}"/>
      </w:docPartPr>
      <w:docPartBody>
        <w:p w:rsidR="00FD1F79" w:rsidRDefault="00000000">
          <w:pPr>
            <w:pStyle w:val="2EE55DD72D16403D9E78D0000FE2F77C"/>
          </w:pPr>
          <w:r w:rsidRPr="005A315A">
            <w:rPr>
              <w:rStyle w:val="ZakladnyChar"/>
              <w:color w:val="FF0000"/>
            </w:rPr>
            <w:t>Vložte meno vedúceho práce</w:t>
          </w:r>
        </w:p>
      </w:docPartBody>
    </w:docPart>
    <w:docPart>
      <w:docPartPr>
        <w:name w:val="2A4767DF51964A07AD132662F01F3E66"/>
        <w:category>
          <w:name w:val="Všeobecné"/>
          <w:gallery w:val="placeholder"/>
        </w:category>
        <w:types>
          <w:type w:val="bbPlcHdr"/>
        </w:types>
        <w:behaviors>
          <w:behavior w:val="content"/>
        </w:behaviors>
        <w:guid w:val="{6E807B0A-2143-429E-B614-59AB6AEDF70B}"/>
      </w:docPartPr>
      <w:docPartBody>
        <w:p w:rsidR="00FD1F79" w:rsidRDefault="00000000">
          <w:pPr>
            <w:pStyle w:val="2A4767DF51964A07AD132662F01F3E66"/>
          </w:pPr>
          <w:r>
            <w:rPr>
              <w:rStyle w:val="ZakladnyChar"/>
            </w:rPr>
            <w:t>V </w:t>
          </w:r>
          <w:r w:rsidRPr="000A1115">
            <w:rPr>
              <w:rStyle w:val="ZakladnyChar"/>
            </w:rPr>
            <w:t>Bratislave</w:t>
          </w:r>
          <w:r>
            <w:rPr>
              <w:rStyle w:val="ZakladnyChar"/>
            </w:rPr>
            <w:t xml:space="preserve"> dňa </w:t>
          </w:r>
        </w:p>
      </w:docPartBody>
    </w:docPart>
    <w:docPart>
      <w:docPartPr>
        <w:name w:val="A7C33296D8714E568D53495B9B6CC235"/>
        <w:category>
          <w:name w:val="Všeobecné"/>
          <w:gallery w:val="placeholder"/>
        </w:category>
        <w:types>
          <w:type w:val="bbPlcHdr"/>
        </w:types>
        <w:behaviors>
          <w:behavior w:val="content"/>
        </w:behaviors>
        <w:guid w:val="{ABC06633-E33F-478A-B000-287609CEE21F}"/>
      </w:docPartPr>
      <w:docPartBody>
        <w:p w:rsidR="00FD1F79" w:rsidRDefault="00000000" w:rsidP="00201548">
          <w:pPr>
            <w:pStyle w:val="Zakladny"/>
            <w:rPr>
              <w:rStyle w:val="ZakladnyChar"/>
            </w:rPr>
          </w:pPr>
          <w:r>
            <w:rPr>
              <w:rStyle w:val="ZakladnyChar"/>
            </w:rPr>
            <w:t>..................................................</w:t>
          </w:r>
        </w:p>
        <w:p w:rsidR="00FD1F79" w:rsidRDefault="00000000">
          <w:pPr>
            <w:pStyle w:val="A7C33296D8714E568D53495B9B6CC235"/>
          </w:pPr>
          <w:r>
            <w:rPr>
              <w:rStyle w:val="ZakladnyChar"/>
            </w:rPr>
            <w:t>podpis autora</w:t>
          </w:r>
        </w:p>
      </w:docPartBody>
    </w:docPart>
    <w:docPart>
      <w:docPartPr>
        <w:name w:val="C5C26546B58C44DD95F2767A872A16A3"/>
        <w:category>
          <w:name w:val="Všeobecné"/>
          <w:gallery w:val="placeholder"/>
        </w:category>
        <w:types>
          <w:type w:val="bbPlcHdr"/>
        </w:types>
        <w:behaviors>
          <w:behavior w:val="content"/>
        </w:behaviors>
        <w:guid w:val="{67F1FFEB-D0E7-4A78-BB3A-3950E84DD60A}"/>
      </w:docPartPr>
      <w:docPartBody>
        <w:p w:rsidR="00FD1F79" w:rsidRDefault="00000000">
          <w:pPr>
            <w:pStyle w:val="C5C26546B58C44DD95F2767A872A16A3"/>
          </w:pPr>
          <w:r w:rsidRPr="000A1115">
            <w:rPr>
              <w:rStyle w:val="Nadpis1rovneChar"/>
            </w:rPr>
            <w:t>Poďakovanie</w:t>
          </w:r>
        </w:p>
      </w:docPartBody>
    </w:docPart>
    <w:docPart>
      <w:docPartPr>
        <w:name w:val="793E4E1632B34FD9B3EF2B9D2EBAB836"/>
        <w:category>
          <w:name w:val="Všeobecné"/>
          <w:gallery w:val="placeholder"/>
        </w:category>
        <w:types>
          <w:type w:val="bbPlcHdr"/>
        </w:types>
        <w:behaviors>
          <w:behavior w:val="content"/>
        </w:behaviors>
        <w:guid w:val="{FE35207F-2F37-482E-88E9-A88EDF714A71}"/>
      </w:docPartPr>
      <w:docPartBody>
        <w:p w:rsidR="00FD1F79" w:rsidRDefault="00000000">
          <w:pPr>
            <w:pStyle w:val="793E4E1632B34FD9B3EF2B9D2EBAB836"/>
          </w:pPr>
          <w:r w:rsidRPr="007938A0">
            <w:rPr>
              <w:color w:val="FF0000"/>
            </w:rPr>
            <w:t>Sem môžete vložiť ďakovný text. Spravidla sa ďakuje vedúcemu práce, prípadne konzultantovi. Poďakovanie nie je povinná súčasť práce.</w:t>
          </w:r>
        </w:p>
      </w:docPartBody>
    </w:docPart>
    <w:docPart>
      <w:docPartPr>
        <w:name w:val="D53725ED0EDA4E54AACAEAF0A7CBF3EB"/>
        <w:category>
          <w:name w:val="Všeobecné"/>
          <w:gallery w:val="placeholder"/>
        </w:category>
        <w:types>
          <w:type w:val="bbPlcHdr"/>
        </w:types>
        <w:behaviors>
          <w:behavior w:val="content"/>
        </w:behaviors>
        <w:guid w:val="{C3FF50FE-71C2-485F-B3C4-F79C87E0C1D7}"/>
      </w:docPartPr>
      <w:docPartBody>
        <w:p w:rsidR="00FD1F79" w:rsidRDefault="00000000">
          <w:pPr>
            <w:pStyle w:val="D53725ED0EDA4E54AACAEAF0A7CBF3EB"/>
          </w:pPr>
          <w:r w:rsidRPr="00D004AE">
            <w:rPr>
              <w:rStyle w:val="Nadpis1rovneChar"/>
            </w:rPr>
            <w:t>Obsah</w:t>
          </w:r>
        </w:p>
      </w:docPartBody>
    </w:docPart>
    <w:docPart>
      <w:docPartPr>
        <w:name w:val="30805741A4AE4A58915E601F3CE9A1D3"/>
        <w:category>
          <w:name w:val="Všeobecné"/>
          <w:gallery w:val="placeholder"/>
        </w:category>
        <w:types>
          <w:type w:val="bbPlcHdr"/>
        </w:types>
        <w:behaviors>
          <w:behavior w:val="content"/>
        </w:behaviors>
        <w:guid w:val="{92BF6EFB-F08B-43DF-AD4D-25CB1884C2D3}"/>
      </w:docPartPr>
      <w:docPartBody>
        <w:p w:rsidR="00FD1F79" w:rsidRDefault="00000000">
          <w:pPr>
            <w:pStyle w:val="30805741A4AE4A58915E601F3CE9A1D3"/>
          </w:pPr>
          <w:r>
            <w:t>Tabuľka</w:t>
          </w:r>
          <w:r w:rsidRPr="0012247C">
            <w:t xml:space="preserve"> 1</w:t>
          </w:r>
        </w:p>
      </w:docPartBody>
    </w:docPart>
    <w:docPart>
      <w:docPartPr>
        <w:name w:val="0D5758DB9F46472A8180E50A00B1AAB4"/>
        <w:category>
          <w:name w:val="Všeobecné"/>
          <w:gallery w:val="placeholder"/>
        </w:category>
        <w:types>
          <w:type w:val="bbPlcHdr"/>
        </w:types>
        <w:behaviors>
          <w:behavior w:val="content"/>
        </w:behaviors>
        <w:guid w:val="{C9E0E5EC-50A3-4EB5-9780-C03C2AA4F438}"/>
      </w:docPartPr>
      <w:docPartBody>
        <w:p w:rsidR="00FD1F79" w:rsidRDefault="00000000">
          <w:pPr>
            <w:pStyle w:val="0D5758DB9F46472A8180E50A00B1AAB4"/>
          </w:pPr>
          <w:r w:rsidRPr="0012247C">
            <w:t xml:space="preserve">Popis </w:t>
          </w:r>
          <w:r>
            <w:t>tabuľky</w:t>
          </w:r>
          <w:r w:rsidRPr="0012247C">
            <w:t>............</w:t>
          </w:r>
          <w:r>
            <w:t>.</w:t>
          </w:r>
          <w:r w:rsidRPr="0012247C">
            <w:t>..........................................</w:t>
          </w:r>
          <w:r>
            <w:t>.............</w:t>
          </w:r>
          <w:r w:rsidRPr="0012247C">
            <w:t>.........strana</w:t>
          </w:r>
        </w:p>
      </w:docPartBody>
    </w:docPart>
    <w:docPart>
      <w:docPartPr>
        <w:name w:val="03A00C7B30A84F72A07018D09613E27F"/>
        <w:category>
          <w:name w:val="Všeobecné"/>
          <w:gallery w:val="placeholder"/>
        </w:category>
        <w:types>
          <w:type w:val="bbPlcHdr"/>
        </w:types>
        <w:behaviors>
          <w:behavior w:val="content"/>
        </w:behaviors>
        <w:guid w:val="{DB1A81B4-9388-4390-91E2-01A416B2F605}"/>
      </w:docPartPr>
      <w:docPartBody>
        <w:p w:rsidR="00FD1F79" w:rsidRPr="00713E60" w:rsidRDefault="00000000" w:rsidP="00201548">
          <w:pPr>
            <w:rPr>
              <w:color w:val="FF0000"/>
            </w:rPr>
          </w:pPr>
          <w:r w:rsidRPr="00713E60">
            <w:rPr>
              <w:color w:val="FF0000"/>
            </w:rPr>
            <w:t>WWW - srandicka</w:t>
          </w:r>
        </w:p>
        <w:p w:rsidR="00FD1F79" w:rsidRPr="00713E60" w:rsidRDefault="00000000" w:rsidP="00201548">
          <w:pPr>
            <w:rPr>
              <w:color w:val="FF0000"/>
            </w:rPr>
          </w:pPr>
          <w:r w:rsidRPr="00713E60">
            <w:rPr>
              <w:color w:val="FF0000"/>
            </w:rPr>
            <w:t>sds - asd d a</w:t>
          </w:r>
        </w:p>
        <w:p w:rsidR="00FD1F79" w:rsidRDefault="00000000">
          <w:pPr>
            <w:pStyle w:val="03A00C7B30A84F72A07018D09613E27F"/>
          </w:pPr>
          <w:r w:rsidRPr="00713E60">
            <w:rPr>
              <w:color w:val="FF0000"/>
            </w:rPr>
            <w:t>sdf - sda sfas</w:t>
          </w:r>
          <w:r w:rsidRPr="00713E60">
            <w:rPr>
              <w:rStyle w:val="Zstupntext"/>
              <w:color w:val="FF0000"/>
            </w:rPr>
            <w:t xml:space="preserve"> </w:t>
          </w:r>
        </w:p>
      </w:docPartBody>
    </w:docPart>
    <w:docPart>
      <w:docPartPr>
        <w:name w:val="C9EB1BAA353C43AABCF0F1ECA15D148E"/>
        <w:category>
          <w:name w:val="Všeobecné"/>
          <w:gallery w:val="placeholder"/>
        </w:category>
        <w:types>
          <w:type w:val="bbPlcHdr"/>
        </w:types>
        <w:behaviors>
          <w:behavior w:val="content"/>
        </w:behaviors>
        <w:guid w:val="{5674AF27-DEEF-4AE5-9A9F-F110FD5F7998}"/>
      </w:docPartPr>
      <w:docPartBody>
        <w:p w:rsidR="00FD1F79" w:rsidRDefault="00000000">
          <w:pPr>
            <w:pStyle w:val="C9EB1BAA353C43AABCF0F1ECA15D148E"/>
          </w:pPr>
          <w:r w:rsidRPr="00C87A2B">
            <w:rPr>
              <w:rStyle w:val="NadpisneslovanChar"/>
            </w:rPr>
            <w:t>Úvod</w:t>
          </w:r>
          <w:r>
            <w:rPr>
              <w:rStyle w:val="NadpisneslovanChar"/>
            </w:rPr>
            <w:tab/>
          </w:r>
        </w:p>
      </w:docPartBody>
    </w:docPart>
    <w:docPart>
      <w:docPartPr>
        <w:name w:val="BEDD7E853C9942318AB5501FB22B5161"/>
        <w:category>
          <w:name w:val="Všeobecné"/>
          <w:gallery w:val="placeholder"/>
        </w:category>
        <w:types>
          <w:type w:val="bbPlcHdr"/>
        </w:types>
        <w:behaviors>
          <w:behavior w:val="content"/>
        </w:behaviors>
        <w:guid w:val="{EB4672A0-7A7D-4951-91A9-22351B096223}"/>
      </w:docPartPr>
      <w:docPartBody>
        <w:p w:rsidR="00FD1F79" w:rsidRDefault="00000000">
          <w:pPr>
            <w:pStyle w:val="BEDD7E853C9942318AB5501FB22B5161"/>
          </w:pPr>
          <w:r w:rsidRPr="006E7ACB">
            <w:rPr>
              <w:rStyle w:val="ZakladnyChar"/>
              <w:color w:val="FF0000"/>
            </w:rPr>
            <w:t xml:space="preserve">V úvode autor stručne a výstižne charakterizuje stav poznania alebo praxe v oblasti, ktorá je predmetom záverečnej alebo habilitačnej práce a oboznamuje čitateľa s významom, cieľmi a zámermi práce. Autor v úvode zdôrazňuje, prečo je práca dôležitá a prečo sa rozhodol spracovať danú tému. </w:t>
          </w:r>
        </w:p>
      </w:docPartBody>
    </w:docPart>
    <w:docPart>
      <w:docPartPr>
        <w:name w:val="13CB030C1D2D4B709DD05A8FF74149FD"/>
        <w:category>
          <w:name w:val="Všeobecné"/>
          <w:gallery w:val="placeholder"/>
        </w:category>
        <w:types>
          <w:type w:val="bbPlcHdr"/>
        </w:types>
        <w:behaviors>
          <w:behavior w:val="content"/>
        </w:behaviors>
        <w:guid w:val="{6D2C2FD6-9C82-48E3-8A15-CCB4BA1D5045}"/>
      </w:docPartPr>
      <w:docPartBody>
        <w:p w:rsidR="00FD1F79" w:rsidRDefault="00000000">
          <w:pPr>
            <w:pStyle w:val="13CB030C1D2D4B709DD05A8FF74149FD"/>
          </w:pPr>
          <w:r w:rsidRPr="00007A18">
            <w:t>VZOR CITÁCIE</w:t>
          </w:r>
        </w:p>
      </w:docPartBody>
    </w:docPart>
    <w:docPart>
      <w:docPartPr>
        <w:name w:val="0FD5C245AF7946DF958D33B5E3C39847"/>
        <w:category>
          <w:name w:val="Všeobecné"/>
          <w:gallery w:val="placeholder"/>
        </w:category>
        <w:types>
          <w:type w:val="bbPlcHdr"/>
        </w:types>
        <w:behaviors>
          <w:behavior w:val="content"/>
        </w:behaviors>
        <w:guid w:val="{3AE0F7EF-F0E5-4EAC-82F3-44288EB4C54A}"/>
      </w:docPartPr>
      <w:docPartBody>
        <w:p w:rsidR="00FD1F79" w:rsidRDefault="00E047E9" w:rsidP="00E047E9">
          <w:pPr>
            <w:pStyle w:val="0FD5C245AF7946DF958D33B5E3C39847"/>
          </w:pPr>
          <w:r w:rsidRPr="007938A0">
            <w:rPr>
              <w:color w:val="FF0000"/>
            </w:rPr>
            <w:t>Sem vložte evidenčné číslo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0B06C8"/>
    <w:multiLevelType w:val="multilevel"/>
    <w:tmpl w:val="D04CA010"/>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896624756">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7E9"/>
    <w:rsid w:val="00064F05"/>
    <w:rsid w:val="00314A2E"/>
    <w:rsid w:val="00380EAB"/>
    <w:rsid w:val="005F051F"/>
    <w:rsid w:val="00686DF8"/>
    <w:rsid w:val="009F671E"/>
    <w:rsid w:val="00CC75BD"/>
    <w:rsid w:val="00E047E9"/>
    <w:rsid w:val="00EA1659"/>
    <w:rsid w:val="00FD1F7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k-SK" w:eastAsia="sk-S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C6E689C412C44E90870CB7E043142DAF">
    <w:name w:val="C6E689C412C44E90870CB7E043142DAF"/>
  </w:style>
  <w:style w:type="paragraph" w:customStyle="1" w:styleId="A10798DE09124F94AF4AC825AD618886">
    <w:name w:val="A10798DE09124F94AF4AC825AD618886"/>
  </w:style>
  <w:style w:type="character" w:styleId="Zstupntext">
    <w:name w:val="Placeholder Text"/>
    <w:basedOn w:val="Predvolenpsmoodseku"/>
    <w:uiPriority w:val="99"/>
    <w:semiHidden/>
    <w:rsid w:val="00E047E9"/>
    <w:rPr>
      <w:color w:val="808080"/>
    </w:rPr>
  </w:style>
  <w:style w:type="paragraph" w:customStyle="1" w:styleId="5D5888A48EFA4219853BBA6991B6B49F">
    <w:name w:val="5D5888A48EFA4219853BBA6991B6B49F"/>
  </w:style>
  <w:style w:type="paragraph" w:customStyle="1" w:styleId="49ABC6BF28434757A53660782BF7CFE6">
    <w:name w:val="49ABC6BF28434757A53660782BF7CFE6"/>
  </w:style>
  <w:style w:type="paragraph" w:customStyle="1" w:styleId="43D2BCB2DFE54E32BCAACCBCE1A60715">
    <w:name w:val="43D2BCB2DFE54E32BCAACCBCE1A60715"/>
  </w:style>
  <w:style w:type="paragraph" w:customStyle="1" w:styleId="65F7E987D087447C83748D0BD6562234">
    <w:name w:val="65F7E987D087447C83748D0BD6562234"/>
  </w:style>
  <w:style w:type="paragraph" w:customStyle="1" w:styleId="F0B6C682CAC04A4B84AD0EEB066A3102">
    <w:name w:val="F0B6C682CAC04A4B84AD0EEB066A3102"/>
  </w:style>
  <w:style w:type="paragraph" w:customStyle="1" w:styleId="4B13225A21DE48358FB643A0A12F6ED8">
    <w:name w:val="4B13225A21DE48358FB643A0A12F6ED8"/>
  </w:style>
  <w:style w:type="paragraph" w:customStyle="1" w:styleId="A2606F3475E8423F8B55BE672B14C72C">
    <w:name w:val="A2606F3475E8423F8B55BE672B14C72C"/>
  </w:style>
  <w:style w:type="paragraph" w:customStyle="1" w:styleId="9C67F51DB62044C4AEEB2D4B107D863A">
    <w:name w:val="9C67F51DB62044C4AEEB2D4B107D863A"/>
  </w:style>
  <w:style w:type="paragraph" w:customStyle="1" w:styleId="71DE56EA920547259D7DF371B8D540BF">
    <w:name w:val="71DE56EA920547259D7DF371B8D540BF"/>
  </w:style>
  <w:style w:type="paragraph" w:customStyle="1" w:styleId="1862D19221374D7E818485A22EC5D587">
    <w:name w:val="1862D19221374D7E818485A22EC5D587"/>
  </w:style>
  <w:style w:type="paragraph" w:customStyle="1" w:styleId="64D61938CA404265A76FA01132AD194B">
    <w:name w:val="64D61938CA404265A76FA01132AD194B"/>
  </w:style>
  <w:style w:type="paragraph" w:customStyle="1" w:styleId="450026678E7F49C3AF47952B57F06F28">
    <w:name w:val="450026678E7F49C3AF47952B57F06F28"/>
  </w:style>
  <w:style w:type="paragraph" w:customStyle="1" w:styleId="60A3AB7B1A494D5DBE4916CC2A71FCF4">
    <w:name w:val="60A3AB7B1A494D5DBE4916CC2A71FCF4"/>
  </w:style>
  <w:style w:type="paragraph" w:customStyle="1" w:styleId="Nadpis1rovne">
    <w:name w:val="Nadpis 1.úrovne"/>
    <w:next w:val="Normlny"/>
    <w:link w:val="Nadpis1rovneChar"/>
    <w:autoRedefine/>
    <w:qFormat/>
    <w:rsid w:val="00314A2E"/>
    <w:pPr>
      <w:keepNext/>
      <w:keepLines/>
      <w:pageBreakBefore/>
      <w:numPr>
        <w:numId w:val="1"/>
      </w:numPr>
      <w:spacing w:after="320" w:line="240" w:lineRule="auto"/>
      <w:ind w:left="2133" w:hanging="1425"/>
    </w:pPr>
    <w:rPr>
      <w:rFonts w:ascii="Times New Roman" w:eastAsiaTheme="minorHAnsi" w:hAnsi="Times New Roman" w:cs="Times New Roman"/>
      <w:b/>
      <w:kern w:val="0"/>
      <w:sz w:val="44"/>
      <w:szCs w:val="32"/>
      <w:lang w:eastAsia="en-US"/>
      <w14:ligatures w14:val="none"/>
    </w:rPr>
  </w:style>
  <w:style w:type="character" w:customStyle="1" w:styleId="Nadpis1rovneChar">
    <w:name w:val="Nadpis 1.úrovne Char"/>
    <w:basedOn w:val="Predvolenpsmoodseku"/>
    <w:link w:val="Nadpis1rovne"/>
    <w:rsid w:val="00314A2E"/>
    <w:rPr>
      <w:rFonts w:ascii="Times New Roman" w:eastAsiaTheme="minorHAnsi" w:hAnsi="Times New Roman" w:cs="Times New Roman"/>
      <w:b/>
      <w:kern w:val="0"/>
      <w:sz w:val="44"/>
      <w:szCs w:val="32"/>
      <w:lang w:eastAsia="en-US"/>
      <w14:ligatures w14:val="none"/>
    </w:rPr>
  </w:style>
  <w:style w:type="paragraph" w:customStyle="1" w:styleId="Nadpis2urovne">
    <w:name w:val="Nadpis 2.urovne"/>
    <w:next w:val="Normlny"/>
    <w:autoRedefine/>
    <w:qFormat/>
    <w:rsid w:val="00314A2E"/>
    <w:pPr>
      <w:keepNext/>
      <w:keepLines/>
      <w:numPr>
        <w:ilvl w:val="1"/>
        <w:numId w:val="1"/>
      </w:numPr>
      <w:spacing w:before="320" w:after="280" w:line="240" w:lineRule="auto"/>
    </w:pPr>
    <w:rPr>
      <w:rFonts w:ascii="Times New Roman" w:eastAsiaTheme="minorHAnsi" w:hAnsi="Times New Roman" w:cs="Times New Roman"/>
      <w:b/>
      <w:kern w:val="0"/>
      <w:sz w:val="32"/>
      <w:szCs w:val="32"/>
      <w:lang w:eastAsia="en-US"/>
      <w14:ligatures w14:val="none"/>
    </w:rPr>
  </w:style>
  <w:style w:type="paragraph" w:customStyle="1" w:styleId="Nadpis3urovne">
    <w:name w:val="Nadpis 3.urovne"/>
    <w:next w:val="Normlny"/>
    <w:qFormat/>
    <w:rsid w:val="00314A2E"/>
    <w:pPr>
      <w:keepNext/>
      <w:keepLines/>
      <w:numPr>
        <w:ilvl w:val="2"/>
        <w:numId w:val="1"/>
      </w:numPr>
      <w:spacing w:before="280" w:after="280" w:line="240" w:lineRule="auto"/>
    </w:pPr>
    <w:rPr>
      <w:rFonts w:ascii="Times New Roman" w:eastAsiaTheme="minorHAnsi" w:hAnsi="Times New Roman" w:cs="Times New Roman"/>
      <w:b/>
      <w:kern w:val="0"/>
      <w:sz w:val="28"/>
      <w:szCs w:val="32"/>
      <w:lang w:eastAsia="en-US"/>
      <w14:ligatures w14:val="none"/>
    </w:rPr>
  </w:style>
  <w:style w:type="paragraph" w:customStyle="1" w:styleId="2862F631EC5C4FFFA7B8AD14776DB249">
    <w:name w:val="2862F631EC5C4FFFA7B8AD14776DB249"/>
  </w:style>
  <w:style w:type="paragraph" w:customStyle="1" w:styleId="972A77AA865D4D99A36715B8D4D0F5F0">
    <w:name w:val="972A77AA865D4D99A36715B8D4D0F5F0"/>
  </w:style>
  <w:style w:type="paragraph" w:customStyle="1" w:styleId="Zakladny">
    <w:name w:val="Zakladny"/>
    <w:link w:val="ZakladnyChar"/>
    <w:autoRedefine/>
    <w:qFormat/>
    <w:pPr>
      <w:spacing w:after="0" w:line="360" w:lineRule="auto"/>
      <w:ind w:firstLine="454"/>
      <w:jc w:val="both"/>
    </w:pPr>
    <w:rPr>
      <w:rFonts w:ascii="Times New Roman" w:eastAsiaTheme="minorHAnsi" w:hAnsi="Times New Roman" w:cs="Times New Roman"/>
      <w:kern w:val="0"/>
      <w:szCs w:val="32"/>
      <w:lang w:eastAsia="en-US"/>
      <w14:ligatures w14:val="none"/>
    </w:rPr>
  </w:style>
  <w:style w:type="character" w:customStyle="1" w:styleId="ZakladnyChar">
    <w:name w:val="Zakladny Char"/>
    <w:basedOn w:val="Predvolenpsmoodseku"/>
    <w:link w:val="Zakladny"/>
    <w:rPr>
      <w:rFonts w:ascii="Times New Roman" w:eastAsiaTheme="minorHAnsi" w:hAnsi="Times New Roman" w:cs="Times New Roman"/>
      <w:kern w:val="0"/>
      <w:szCs w:val="32"/>
      <w:lang w:eastAsia="en-US"/>
      <w14:ligatures w14:val="none"/>
    </w:rPr>
  </w:style>
  <w:style w:type="paragraph" w:customStyle="1" w:styleId="C3C18337F5D64983B32C794E498981BA">
    <w:name w:val="C3C18337F5D64983B32C794E498981BA"/>
  </w:style>
  <w:style w:type="paragraph" w:customStyle="1" w:styleId="6532A5236CD04B31A1DF0801CAA50144">
    <w:name w:val="6532A5236CD04B31A1DF0801CAA50144"/>
  </w:style>
  <w:style w:type="paragraph" w:customStyle="1" w:styleId="3557527B3FE64E179886432A22ED4501">
    <w:name w:val="3557527B3FE64E179886432A22ED4501"/>
  </w:style>
  <w:style w:type="paragraph" w:customStyle="1" w:styleId="1DB3FD731C3A4337BD833A7494BE8F2B">
    <w:name w:val="1DB3FD731C3A4337BD833A7494BE8F2B"/>
  </w:style>
  <w:style w:type="paragraph" w:customStyle="1" w:styleId="2E0ACF85EACF4CBCA96A6C397CED1C1B">
    <w:name w:val="2E0ACF85EACF4CBCA96A6C397CED1C1B"/>
  </w:style>
  <w:style w:type="paragraph" w:customStyle="1" w:styleId="D55CB9D0F7194FEEB5B154DE643090E8">
    <w:name w:val="D55CB9D0F7194FEEB5B154DE643090E8"/>
  </w:style>
  <w:style w:type="paragraph" w:customStyle="1" w:styleId="0E6ABA7132A24FF489077C9C83E76F71">
    <w:name w:val="0E6ABA7132A24FF489077C9C83E76F71"/>
  </w:style>
  <w:style w:type="paragraph" w:customStyle="1" w:styleId="3241CB9B73F54165856DFD770FCE5137">
    <w:name w:val="3241CB9B73F54165856DFD770FCE5137"/>
  </w:style>
  <w:style w:type="paragraph" w:customStyle="1" w:styleId="0C1C2E1D2E9C498E8B929B1EB2DE8925">
    <w:name w:val="0C1C2E1D2E9C498E8B929B1EB2DE8925"/>
  </w:style>
  <w:style w:type="paragraph" w:customStyle="1" w:styleId="F1B3A686750D44439034B35234163719">
    <w:name w:val="F1B3A686750D44439034B35234163719"/>
  </w:style>
  <w:style w:type="paragraph" w:customStyle="1" w:styleId="03AEED2BC36643FABA7A0DDF3FBE3FD7">
    <w:name w:val="03AEED2BC36643FABA7A0DDF3FBE3FD7"/>
  </w:style>
  <w:style w:type="paragraph" w:customStyle="1" w:styleId="4D65A6CED7A6413DB62DC9EEEE659146">
    <w:name w:val="4D65A6CED7A6413DB62DC9EEEE659146"/>
  </w:style>
  <w:style w:type="paragraph" w:customStyle="1" w:styleId="38BCDFA5C3D7437982C734FBBE751ED5">
    <w:name w:val="38BCDFA5C3D7437982C734FBBE751ED5"/>
  </w:style>
  <w:style w:type="paragraph" w:customStyle="1" w:styleId="5A4D13752C7E40B09949060F46B6830C">
    <w:name w:val="5A4D13752C7E40B09949060F46B6830C"/>
  </w:style>
  <w:style w:type="paragraph" w:customStyle="1" w:styleId="9D436E411C4B418F884CE9F19CFF3A39">
    <w:name w:val="9D436E411C4B418F884CE9F19CFF3A39"/>
  </w:style>
  <w:style w:type="paragraph" w:customStyle="1" w:styleId="299243DA0EE14068B814A9C4D32C390D">
    <w:name w:val="299243DA0EE14068B814A9C4D32C390D"/>
  </w:style>
  <w:style w:type="paragraph" w:customStyle="1" w:styleId="6BF4B3818C6244668B8B80BDE1CFD181">
    <w:name w:val="6BF4B3818C6244668B8B80BDE1CFD181"/>
  </w:style>
  <w:style w:type="paragraph" w:customStyle="1" w:styleId="EFB994D022A74480B12F7531E052802D">
    <w:name w:val="EFB994D022A74480B12F7531E052802D"/>
  </w:style>
  <w:style w:type="paragraph" w:customStyle="1" w:styleId="2FEDF02937D4415197B5828376DA2508">
    <w:name w:val="2FEDF02937D4415197B5828376DA2508"/>
  </w:style>
  <w:style w:type="paragraph" w:customStyle="1" w:styleId="33730D4521164AFB8CF17A874471EF75">
    <w:name w:val="33730D4521164AFB8CF17A874471EF75"/>
  </w:style>
  <w:style w:type="paragraph" w:customStyle="1" w:styleId="39F7B755FA3244C3AD806779340CC419">
    <w:name w:val="39F7B755FA3244C3AD806779340CC419"/>
  </w:style>
  <w:style w:type="paragraph" w:customStyle="1" w:styleId="91D0C4F6A7674E2EBB6FF3C029B89E7A">
    <w:name w:val="91D0C4F6A7674E2EBB6FF3C029B89E7A"/>
  </w:style>
  <w:style w:type="paragraph" w:customStyle="1" w:styleId="05DA58C355AF4E909F41236AA7682DF6">
    <w:name w:val="05DA58C355AF4E909F41236AA7682DF6"/>
  </w:style>
  <w:style w:type="paragraph" w:customStyle="1" w:styleId="5B80301D0BE643368661833CF611A45F">
    <w:name w:val="5B80301D0BE643368661833CF611A45F"/>
  </w:style>
  <w:style w:type="paragraph" w:customStyle="1" w:styleId="8BD896A94F3A465D9AEF24D722119AE9">
    <w:name w:val="8BD896A94F3A465D9AEF24D722119AE9"/>
  </w:style>
  <w:style w:type="paragraph" w:customStyle="1" w:styleId="C767A0C393F647B6B56FEC918B25077F">
    <w:name w:val="C767A0C393F647B6B56FEC918B25077F"/>
  </w:style>
  <w:style w:type="paragraph" w:customStyle="1" w:styleId="4E9CC5CC97734D6B9B4DFCE5E1AD6ADF">
    <w:name w:val="4E9CC5CC97734D6B9B4DFCE5E1AD6ADF"/>
  </w:style>
  <w:style w:type="paragraph" w:customStyle="1" w:styleId="8FBC628F342E4ADDA62F5762450FCBF2">
    <w:name w:val="8FBC628F342E4ADDA62F5762450FCBF2"/>
  </w:style>
  <w:style w:type="paragraph" w:customStyle="1" w:styleId="59C525F4EDD14B3884BB9691794C6DA3">
    <w:name w:val="59C525F4EDD14B3884BB9691794C6DA3"/>
  </w:style>
  <w:style w:type="paragraph" w:customStyle="1" w:styleId="3B5F13D398A64E8FA24B4FE4978FCE9C">
    <w:name w:val="3B5F13D398A64E8FA24B4FE4978FCE9C"/>
  </w:style>
  <w:style w:type="paragraph" w:customStyle="1" w:styleId="50C236A0DDA54E31B152E531D86ED80C">
    <w:name w:val="50C236A0DDA54E31B152E531D86ED80C"/>
  </w:style>
  <w:style w:type="paragraph" w:customStyle="1" w:styleId="257690EF8BDC40D9873BBCAA402EB80E">
    <w:name w:val="257690EF8BDC40D9873BBCAA402EB80E"/>
  </w:style>
  <w:style w:type="paragraph" w:customStyle="1" w:styleId="F422E4344DBA49F6A6026352F68F6610">
    <w:name w:val="F422E4344DBA49F6A6026352F68F6610"/>
  </w:style>
  <w:style w:type="paragraph" w:customStyle="1" w:styleId="1534309674BF456187327248D1034407">
    <w:name w:val="1534309674BF456187327248D1034407"/>
  </w:style>
  <w:style w:type="paragraph" w:customStyle="1" w:styleId="26E18BDF4B484C46A137A661E29B1A93">
    <w:name w:val="26E18BDF4B484C46A137A661E29B1A93"/>
  </w:style>
  <w:style w:type="paragraph" w:customStyle="1" w:styleId="2D77F91927734F33B0C5547EEEACB759">
    <w:name w:val="2D77F91927734F33B0C5547EEEACB759"/>
  </w:style>
  <w:style w:type="paragraph" w:customStyle="1" w:styleId="DE7A6B5D3CD742C5ACC6255F77764C86">
    <w:name w:val="DE7A6B5D3CD742C5ACC6255F77764C86"/>
  </w:style>
  <w:style w:type="paragraph" w:customStyle="1" w:styleId="7621C49248EB4761B4F5F9C12DE75925">
    <w:name w:val="7621C49248EB4761B4F5F9C12DE75925"/>
  </w:style>
  <w:style w:type="paragraph" w:customStyle="1" w:styleId="4E709548127F409DBC724B86B92ABEBD">
    <w:name w:val="4E709548127F409DBC724B86B92ABEBD"/>
  </w:style>
  <w:style w:type="paragraph" w:customStyle="1" w:styleId="BD98282C17694588905F4C6CB2CD94EA">
    <w:name w:val="BD98282C17694588905F4C6CB2CD94EA"/>
  </w:style>
  <w:style w:type="paragraph" w:customStyle="1" w:styleId="213F6ABAE4324F88AABC7C278F7A803F">
    <w:name w:val="213F6ABAE4324F88AABC7C278F7A803F"/>
  </w:style>
  <w:style w:type="paragraph" w:customStyle="1" w:styleId="4876485574054350A9BE37C82F0757CD">
    <w:name w:val="4876485574054350A9BE37C82F0757CD"/>
  </w:style>
  <w:style w:type="paragraph" w:customStyle="1" w:styleId="4BF670B0C7504246A24E12C18A4885E3">
    <w:name w:val="4BF670B0C7504246A24E12C18A4885E3"/>
  </w:style>
  <w:style w:type="paragraph" w:customStyle="1" w:styleId="0662F2C63D734718B2466BD14F0D527A">
    <w:name w:val="0662F2C63D734718B2466BD14F0D527A"/>
  </w:style>
  <w:style w:type="paragraph" w:customStyle="1" w:styleId="B2853A9B9BD643D08950F7194A402D6D">
    <w:name w:val="B2853A9B9BD643D08950F7194A402D6D"/>
  </w:style>
  <w:style w:type="paragraph" w:customStyle="1" w:styleId="2EE55DD72D16403D9E78D0000FE2F77C">
    <w:name w:val="2EE55DD72D16403D9E78D0000FE2F77C"/>
  </w:style>
  <w:style w:type="paragraph" w:customStyle="1" w:styleId="2A4767DF51964A07AD132662F01F3E66">
    <w:name w:val="2A4767DF51964A07AD132662F01F3E66"/>
  </w:style>
  <w:style w:type="paragraph" w:customStyle="1" w:styleId="A7C33296D8714E568D53495B9B6CC235">
    <w:name w:val="A7C33296D8714E568D53495B9B6CC235"/>
  </w:style>
  <w:style w:type="paragraph" w:customStyle="1" w:styleId="C5C26546B58C44DD95F2767A872A16A3">
    <w:name w:val="C5C26546B58C44DD95F2767A872A16A3"/>
  </w:style>
  <w:style w:type="paragraph" w:customStyle="1" w:styleId="793E4E1632B34FD9B3EF2B9D2EBAB836">
    <w:name w:val="793E4E1632B34FD9B3EF2B9D2EBAB836"/>
  </w:style>
  <w:style w:type="paragraph" w:customStyle="1" w:styleId="D53725ED0EDA4E54AACAEAF0A7CBF3EB">
    <w:name w:val="D53725ED0EDA4E54AACAEAF0A7CBF3EB"/>
  </w:style>
  <w:style w:type="paragraph" w:customStyle="1" w:styleId="30805741A4AE4A58915E601F3CE9A1D3">
    <w:name w:val="30805741A4AE4A58915E601F3CE9A1D3"/>
  </w:style>
  <w:style w:type="paragraph" w:customStyle="1" w:styleId="0D5758DB9F46472A8180E50A00B1AAB4">
    <w:name w:val="0D5758DB9F46472A8180E50A00B1AAB4"/>
  </w:style>
  <w:style w:type="paragraph" w:customStyle="1" w:styleId="03A00C7B30A84F72A07018D09613E27F">
    <w:name w:val="03A00C7B30A84F72A07018D09613E27F"/>
  </w:style>
  <w:style w:type="paragraph" w:customStyle="1" w:styleId="Nadpisneslovan">
    <w:name w:val="Nadpis nečíslovaný"/>
    <w:basedOn w:val="Normlny"/>
    <w:next w:val="Normlny"/>
    <w:link w:val="NadpisneslovanChar"/>
    <w:qFormat/>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character" w:customStyle="1" w:styleId="NadpisneslovanChar">
    <w:name w:val="Nadpis nečíslovaný Char"/>
    <w:basedOn w:val="Predvolenpsmoodseku"/>
    <w:link w:val="Nadpisneslovan"/>
    <w:rPr>
      <w:rFonts w:ascii="Times New Roman" w:eastAsiaTheme="minorHAnsi" w:hAnsi="Times New Roman" w:cs="Times New Roman"/>
      <w:b/>
      <w:kern w:val="0"/>
      <w:sz w:val="44"/>
      <w:szCs w:val="32"/>
      <w:lang w:eastAsia="en-US"/>
      <w14:ligatures w14:val="none"/>
    </w:rPr>
  </w:style>
  <w:style w:type="paragraph" w:customStyle="1" w:styleId="C9EB1BAA353C43AABCF0F1ECA15D148E">
    <w:name w:val="C9EB1BAA353C43AABCF0F1ECA15D148E"/>
  </w:style>
  <w:style w:type="paragraph" w:customStyle="1" w:styleId="BEDD7E853C9942318AB5501FB22B5161">
    <w:name w:val="BEDD7E853C9942318AB5501FB22B5161"/>
  </w:style>
  <w:style w:type="paragraph" w:customStyle="1" w:styleId="13CB030C1D2D4B709DD05A8FF74149FD">
    <w:name w:val="13CB030C1D2D4B709DD05A8FF74149FD"/>
  </w:style>
  <w:style w:type="paragraph" w:customStyle="1" w:styleId="0FD5C245AF7946DF958D33B5E3C39847">
    <w:name w:val="0FD5C245AF7946DF958D33B5E3C39847"/>
    <w:rsid w:val="00E047E9"/>
  </w:style>
  <w:style w:type="paragraph" w:customStyle="1" w:styleId="EB64534D9C5148588E892CCDEFE841DE">
    <w:name w:val="EB64534D9C5148588E892CCDEFE841DE"/>
    <w:rsid w:val="00E047E9"/>
  </w:style>
  <w:style w:type="paragraph" w:customStyle="1" w:styleId="E73951751951494AA350535A2D570D53">
    <w:name w:val="E73951751951494AA350535A2D570D53"/>
    <w:rsid w:val="00E047E9"/>
  </w:style>
  <w:style w:type="paragraph" w:customStyle="1" w:styleId="484931C2E5FF434294DFAE5C7D4DEF53">
    <w:name w:val="484931C2E5FF434294DFAE5C7D4DEF53"/>
    <w:rsid w:val="00E047E9"/>
  </w:style>
  <w:style w:type="paragraph" w:customStyle="1" w:styleId="805B5F0468A242B685021F52F7B7BB80">
    <w:name w:val="805B5F0468A242B685021F52F7B7BB80"/>
    <w:rsid w:val="00E047E9"/>
  </w:style>
  <w:style w:type="paragraph" w:customStyle="1" w:styleId="FEA5133942F74BDCA299E29B5A7C6D35">
    <w:name w:val="FEA5133942F74BDCA299E29B5A7C6D35"/>
    <w:rsid w:val="00E047E9"/>
  </w:style>
  <w:style w:type="paragraph" w:customStyle="1" w:styleId="41ED1FE174A04178BEE2C4B1E35BD5E0">
    <w:name w:val="41ED1FE174A04178BEE2C4B1E35BD5E0"/>
    <w:rsid w:val="00E047E9"/>
  </w:style>
  <w:style w:type="paragraph" w:customStyle="1" w:styleId="984BA79F57DD45A7933D2D098ACEF88A">
    <w:name w:val="984BA79F57DD45A7933D2D098ACEF88A"/>
    <w:rsid w:val="00314A2E"/>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Pra07</b:Tag>
    <b:SourceType>Book</b:SourceType>
    <b:Guid>{EE9912D7-BEEA-41BA-BC10-E8265E91D8BD}</b:Guid>
    <b:Author>
      <b:Author>
        <b:NameList>
          <b:Person>
            <b:Last>Prata</b:Last>
            <b:First>Stephen</b:First>
          </b:Person>
        </b:NameList>
      </b:Author>
      <b:Translator>
        <b:NameList>
          <b:Person>
            <b:Last>Sokol Boris</b:Last>
            <b:First>Vozák</b:First>
            <b:Middle>David, Beroun Libor, Dokoupil Petr, Ptáček Lubomír</b:Middle>
          </b:Person>
        </b:NameList>
      </b:Translator>
    </b:Author>
    <b:Title>Mistrovství v C++</b:Title>
    <b:Year>2007</b:Year>
    <b:City>Praha</b:City>
    <b:Publisher>Computer Press</b:Publisher>
    <b:StandardNumber>ISBN: 8025117491</b:StandardNumber>
    <b:LCID>sk-SK</b:LCID>
    <b:Pages>1119</b:Pages>
    <b:Edition>3</b:Edition>
    <b:RefOrder>2</b:RefOrder>
  </b:Source>
  <b:Source>
    <b:Tag>Hua18</b:Tag>
    <b:SourceType>JournalArticle</b:SourceType>
    <b:Guid>{FC3F028C-FE8E-4313-AC59-69165BA22EF7}</b:Guid>
    <b:Title>Automated trading systems statistical and machine learning methods and hardware implementation: a survey</b:Title>
    <b:Year>2018</b:Year>
    <b:Publisher>Enterprise Information Systems</b:Publisher>
    <b:Author>
      <b:Author>
        <b:NameList>
          <b:Person>
            <b:Last>Huang</b:Last>
            <b:First>B.,</b:First>
            <b:Middle>Huan, Y., Xu, L. D., Zheng, L., &amp; Zou, Z.</b:Middle>
          </b:Person>
        </b:NameList>
      </b:Author>
    </b:Author>
    <b:Volume>13</b:Volume>
    <b:Issue>1</b:Issue>
    <b:Pages>132-144</b:Pages>
    <b:YearAccessed>2024</b:YearAccessed>
    <b:MonthAccessed>4</b:MonthAccessed>
    <b:DayAccessed>27</b:DayAccessed>
    <b:URL>https://www.tandfonline.com/doi/full/10.1080/17517575.2018.1493145?scroll=top&amp;needAccess=true</b:URL>
    <b:DOI>10.1080/17517575.2018.1493145</b:DOI>
    <b:RefOrder>1</b:RefOrder>
  </b:Source>
</b:Sourc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EE6FBAF3-27B3-4BEF-B2B3-60A1167894C7}">
  <ds:schemaRefs>
    <ds:schemaRef ds:uri="http://schemas.openxmlformats.org/officeDocument/2006/bibliography"/>
  </ds:schemaRefs>
</ds:datastoreItem>
</file>

<file path=customXml/itemProps2.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sablonaZP</Template>
  <TotalTime>9923</TotalTime>
  <Pages>34</Pages>
  <Words>4362</Words>
  <Characters>24869</Characters>
  <Application>Microsoft Office Word</Application>
  <DocSecurity>0</DocSecurity>
  <Lines>207</Lines>
  <Paragraphs>58</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29173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Matus Kuma</dc:creator>
  <cp:lastModifiedBy>Kuma Matúš</cp:lastModifiedBy>
  <cp:revision>10</cp:revision>
  <dcterms:created xsi:type="dcterms:W3CDTF">2024-04-06T09:34:00Z</dcterms:created>
  <dcterms:modified xsi:type="dcterms:W3CDTF">2024-05-03T14:35:00Z</dcterms:modified>
</cp:coreProperties>
</file>