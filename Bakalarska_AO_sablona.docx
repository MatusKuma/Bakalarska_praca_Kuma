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6F88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602A65C8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558F9E65" w14:textId="77777777" w:rsidR="001517CE" w:rsidRDefault="001517CE" w:rsidP="00BB1046">
      <w:pPr>
        <w:pStyle w:val="Zakladny"/>
      </w:pPr>
    </w:p>
    <w:p w14:paraId="01BC6262" w14:textId="77777777" w:rsidR="00AD3CFD" w:rsidRDefault="00AD3CFD" w:rsidP="00BB1046">
      <w:pPr>
        <w:pStyle w:val="Zakladny"/>
      </w:pPr>
    </w:p>
    <w:p w14:paraId="33170D56" w14:textId="6FEFBF39" w:rsidR="001D6977" w:rsidRDefault="00000000" w:rsidP="00BB1046">
      <w:pPr>
        <w:pStyle w:val="Zakladny"/>
      </w:pPr>
      <w:r>
        <w:rPr>
          <w:noProof/>
          <w:lang w:eastAsia="sk-SK"/>
        </w:rPr>
        <w:pict w14:anchorId="665E201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2748.55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72906596" w14:textId="1D6C9875" w:rsidR="00924A77" w:rsidRPr="00A555DC" w:rsidRDefault="0032670C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ObalChar"/>
                        </w:rPr>
                        <w:t>AUTOMATIZOVANÉ OBCHODOVANIE</w:t>
                      </w:r>
                    </w:p>
                  </w:sdtContent>
                </w:sdt>
                <w:p w14:paraId="28961DFC" w14:textId="2991A224" w:rsidR="00924A77" w:rsidRPr="004B2C4C" w:rsidRDefault="00000000" w:rsidP="004B2C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1081119552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 w:rsidR="0032670C">
                        <w:rPr>
                          <w:rStyle w:val="obal2Char"/>
                        </w:rPr>
                        <w:t>Bakalárska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C6E689C412C44E90870CB7E043142DAF"/>
          </w:placeholder>
        </w:sdtPr>
        <w:sdtEndPr>
          <w:rPr>
            <w:rStyle w:val="DefaultParagraphFont"/>
          </w:rPr>
        </w:sdtEndPr>
        <w:sdtContent>
          <w:r w:rsidR="0032670C">
            <w:rPr>
              <w:rStyle w:val="ZakladnyChar"/>
            </w:rPr>
            <w:t>FEI-16605-115081</w:t>
          </w:r>
        </w:sdtContent>
      </w:sdt>
    </w:p>
    <w:p w14:paraId="16677DE1" w14:textId="77777777" w:rsidR="001D6977" w:rsidRPr="001D6977" w:rsidRDefault="001D6977" w:rsidP="001D6977"/>
    <w:p w14:paraId="1B54DEDB" w14:textId="77777777" w:rsidR="001D6977" w:rsidRPr="001D6977" w:rsidRDefault="001D6977" w:rsidP="001D6977"/>
    <w:p w14:paraId="21F6414A" w14:textId="77777777" w:rsidR="001D6977" w:rsidRPr="001D6977" w:rsidRDefault="001D6977" w:rsidP="001D6977"/>
    <w:p w14:paraId="7F338387" w14:textId="77777777" w:rsidR="001D6977" w:rsidRPr="001D6977" w:rsidRDefault="001D6977" w:rsidP="001D6977"/>
    <w:p w14:paraId="7649D577" w14:textId="77777777" w:rsidR="001D6977" w:rsidRPr="001D6977" w:rsidRDefault="001D6977" w:rsidP="001D6977"/>
    <w:p w14:paraId="098F2727" w14:textId="77777777" w:rsidR="001D6977" w:rsidRPr="001D6977" w:rsidRDefault="001D6977" w:rsidP="001D6977"/>
    <w:p w14:paraId="53DDAC74" w14:textId="77777777" w:rsidR="001D6977" w:rsidRPr="001D6977" w:rsidRDefault="001D6977" w:rsidP="001D6977"/>
    <w:p w14:paraId="7A2DBB33" w14:textId="77777777" w:rsidR="001D6977" w:rsidRPr="001D6977" w:rsidRDefault="001D6977" w:rsidP="001D6977"/>
    <w:p w14:paraId="4773844B" w14:textId="77777777" w:rsidR="001D6977" w:rsidRPr="001D6977" w:rsidRDefault="001D6977" w:rsidP="001D6977"/>
    <w:p w14:paraId="35A71953" w14:textId="77777777" w:rsidR="001D6977" w:rsidRPr="001D6977" w:rsidRDefault="001D6977" w:rsidP="001D6977"/>
    <w:p w14:paraId="66834417" w14:textId="77777777" w:rsidR="001D6977" w:rsidRPr="001D6977" w:rsidRDefault="001D6977" w:rsidP="001D6977"/>
    <w:p w14:paraId="54D8165F" w14:textId="77777777" w:rsidR="001D6977" w:rsidRPr="001D6977" w:rsidRDefault="001D6977" w:rsidP="001D6977"/>
    <w:p w14:paraId="00DF298F" w14:textId="77777777" w:rsidR="001D6977" w:rsidRPr="001D6977" w:rsidRDefault="001D6977" w:rsidP="001D6977"/>
    <w:p w14:paraId="0C4A0DC5" w14:textId="77777777" w:rsidR="001D6977" w:rsidRDefault="001D6977" w:rsidP="001D6977">
      <w:pPr>
        <w:tabs>
          <w:tab w:val="left" w:pos="3489"/>
        </w:tabs>
        <w:sectPr w:rsidR="001D6977" w:rsidSect="00383755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0FFF089A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45F9A63E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156B73C0" w14:textId="77777777" w:rsidR="001D6977" w:rsidRDefault="001D6977" w:rsidP="00BB1046">
      <w:pPr>
        <w:pStyle w:val="Zakladny"/>
      </w:pPr>
    </w:p>
    <w:p w14:paraId="56445907" w14:textId="77777777" w:rsidR="001D6977" w:rsidRDefault="001D6977" w:rsidP="00BB1046">
      <w:pPr>
        <w:pStyle w:val="Zakladny"/>
      </w:pPr>
    </w:p>
    <w:p w14:paraId="171837F0" w14:textId="0EE9434C" w:rsidR="001D6977" w:rsidRDefault="00000000" w:rsidP="00BB1046">
      <w:pPr>
        <w:pStyle w:val="Zakladny"/>
      </w:pPr>
      <w:r>
        <w:rPr>
          <w:noProof/>
          <w:lang w:eastAsia="sk-SK"/>
        </w:rPr>
        <w:pict w14:anchorId="4402EFE5">
          <v:shape id="_x0000_s2051" type="#_x0000_t202" style="position:absolute;left:0;text-align:left;margin-left:2748.55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2051">
              <w:txbxContent>
                <w:sdt>
                  <w:sdtPr>
                    <w:rPr>
                      <w:rStyle w:val="ObalChar"/>
                    </w:rPr>
                    <w:id w:val="1910109818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sdt>
                      <w:sdtPr>
                        <w:rPr>
                          <w:rStyle w:val="ObalChar"/>
                        </w:rPr>
                        <w:id w:val="1217405841"/>
                      </w:sdtPr>
                      <w:sdtEndPr>
                        <w:rPr>
                          <w:rStyle w:val="DefaultParagraphFont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62FC7589" w14:textId="77777777" w:rsidR="0032670C" w:rsidRPr="00A555DC" w:rsidRDefault="0032670C" w:rsidP="0032670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ObalChar"/>
                            </w:rPr>
                            <w:t>AUTOMATIZOVANÉ OBCHODOVANIE</w:t>
                          </w:r>
                        </w:p>
                      </w:sdtContent>
                    </w:sdt>
                    <w:p w14:paraId="517793A4" w14:textId="0A35F62B" w:rsidR="00924A77" w:rsidRPr="00A555DC" w:rsidRDefault="0000000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</w:p>
                  </w:sdtContent>
                </w:sdt>
                <w:p w14:paraId="7367D0F8" w14:textId="48FB016D" w:rsidR="00924A77" w:rsidRPr="004B2C4C" w:rsidRDefault="00000000" w:rsidP="001D69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527764034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 w:rsidR="0032670C">
                        <w:rPr>
                          <w:rStyle w:val="obal2Char"/>
                        </w:rPr>
                        <w:t>Bakalárska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A10798DE09124F94AF4AC825AD618886"/>
          </w:placeholder>
        </w:sdtPr>
        <w:sdtEndPr>
          <w:rPr>
            <w:rStyle w:val="DefaultParagraphFont"/>
          </w:rPr>
        </w:sdtEndPr>
        <w:sdtContent>
          <w:sdt>
            <w:sdtPr>
              <w:rPr>
                <w:rStyle w:val="ZakladnyChar"/>
              </w:rPr>
              <w:id w:val="817921142"/>
              <w:placeholder>
                <w:docPart w:val="0FD5C245AF7946DF958D33B5E3C39847"/>
              </w:placeholder>
            </w:sdtPr>
            <w:sdtEndPr>
              <w:rPr>
                <w:rStyle w:val="DefaultParagraphFont"/>
              </w:rPr>
            </w:sdtEndPr>
            <w:sdtContent>
              <w:r w:rsidR="0032670C">
                <w:rPr>
                  <w:rStyle w:val="ZakladnyChar"/>
                </w:rPr>
                <w:t>FEI-16605-115081</w:t>
              </w:r>
            </w:sdtContent>
          </w:sdt>
        </w:sdtContent>
      </w:sdt>
    </w:p>
    <w:p w14:paraId="1726B63A" w14:textId="77777777" w:rsidR="001D6977" w:rsidRPr="001D6977" w:rsidRDefault="001D6977" w:rsidP="001D6977"/>
    <w:p w14:paraId="43297FD9" w14:textId="77777777" w:rsidR="001D6977" w:rsidRPr="001D6977" w:rsidRDefault="001D6977" w:rsidP="001D6977"/>
    <w:p w14:paraId="2A1A8B30" w14:textId="77777777" w:rsidR="001D6977" w:rsidRPr="001D6977" w:rsidRDefault="001D6977" w:rsidP="001D6977"/>
    <w:p w14:paraId="575A84BB" w14:textId="77777777" w:rsidR="001D6977" w:rsidRPr="001D6977" w:rsidRDefault="001D6977" w:rsidP="001D6977"/>
    <w:p w14:paraId="46A2E109" w14:textId="77777777" w:rsidR="001D6977" w:rsidRPr="001D6977" w:rsidRDefault="001D6977" w:rsidP="001D6977"/>
    <w:p w14:paraId="719FEDB5" w14:textId="77777777" w:rsidR="001D6977" w:rsidRPr="001D6977" w:rsidRDefault="001D6977" w:rsidP="001D6977"/>
    <w:p w14:paraId="1F6F37FC" w14:textId="77777777" w:rsidR="001D6977" w:rsidRPr="001D6977" w:rsidRDefault="001D6977" w:rsidP="001D6977"/>
    <w:p w14:paraId="08C38283" w14:textId="77777777" w:rsidR="001D6977" w:rsidRPr="001D6977" w:rsidRDefault="001D6977" w:rsidP="001D6977"/>
    <w:p w14:paraId="4F728566" w14:textId="77777777" w:rsidR="001D6977" w:rsidRPr="001D6977" w:rsidRDefault="001D6977" w:rsidP="001D6977"/>
    <w:p w14:paraId="77748187" w14:textId="77777777" w:rsidR="001D6977" w:rsidRPr="001D6977" w:rsidRDefault="001D6977" w:rsidP="001D6977"/>
    <w:p w14:paraId="4B9A1253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1E812CF7" w14:textId="77777777" w:rsidTr="001C4183">
        <w:tc>
          <w:tcPr>
            <w:tcW w:w="3397" w:type="dxa"/>
          </w:tcPr>
          <w:p w14:paraId="70BDE4C6" w14:textId="77777777" w:rsidR="0061717F" w:rsidRPr="0061717F" w:rsidRDefault="00000000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5D5888A48EFA4219853BBA6991B6B49F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3FFE6BFA" w14:textId="77777777" w:rsidR="0061717F" w:rsidRPr="0061717F" w:rsidRDefault="00000000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49ABC6BF28434757A53660782BF7CFE6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197EEA9B" w14:textId="77777777" w:rsidTr="001C4183">
        <w:tc>
          <w:tcPr>
            <w:tcW w:w="3397" w:type="dxa"/>
          </w:tcPr>
          <w:p w14:paraId="5CA6BCB8" w14:textId="77777777" w:rsidR="0061717F" w:rsidRPr="0061717F" w:rsidRDefault="00000000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43D2BCB2DFE54E32BCAACCBCE1A60715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03A2D981" w14:textId="77777777" w:rsidR="0061717F" w:rsidRPr="0061717F" w:rsidRDefault="00000000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65F7E987D087447C83748D0BD6562234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3D0BFA31" w14:textId="77777777" w:rsidTr="001C4183">
        <w:tc>
          <w:tcPr>
            <w:tcW w:w="3397" w:type="dxa"/>
          </w:tcPr>
          <w:p w14:paraId="34FAED63" w14:textId="77777777" w:rsidR="0061717F" w:rsidRPr="0061717F" w:rsidRDefault="00000000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F0B6C682CAC04A4B84AD0EEB066A3102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1971C7D5" w14:textId="77777777" w:rsidR="0061717F" w:rsidRPr="0061717F" w:rsidRDefault="00000000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4B13225A21DE48358FB643A0A12F6ED8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28993115" w14:textId="77777777" w:rsidTr="001C4183">
        <w:tc>
          <w:tcPr>
            <w:tcW w:w="3397" w:type="dxa"/>
          </w:tcPr>
          <w:p w14:paraId="0F89EC0A" w14:textId="77777777" w:rsidR="0061717F" w:rsidRPr="0061717F" w:rsidRDefault="00000000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A2606F3475E8423F8B55BE672B14C72C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393104FD" w14:textId="77777777" w:rsidR="0061717F" w:rsidRPr="0061717F" w:rsidRDefault="00000000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9C67F51DB62044C4AEEB2D4B107D863A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2271704E" w14:textId="77777777" w:rsidTr="001C4183">
        <w:tc>
          <w:tcPr>
            <w:tcW w:w="3397" w:type="dxa"/>
          </w:tcPr>
          <w:p w14:paraId="17FCBDEF" w14:textId="77777777" w:rsidR="0061717F" w:rsidRPr="0061717F" w:rsidRDefault="00000000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71DE56EA920547259D7DF371B8D540BF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560F425B" w14:textId="189194F8" w:rsidR="0061717F" w:rsidRPr="0061717F" w:rsidRDefault="00000000" w:rsidP="00BB1046">
            <w:pPr>
              <w:pStyle w:val="Zakladny"/>
            </w:pPr>
            <w:sdt>
              <w:sdtPr>
                <w:id w:val="-809168553"/>
                <w:placeholder>
                  <w:docPart w:val="1862D19221374D7E818485A22EC5D587"/>
                </w:placeholder>
              </w:sdtPr>
              <w:sdtContent>
                <w:r w:rsidR="0032670C">
                  <w:t>Ing. Maroš Čavojský, PhD</w:t>
                </w:r>
              </w:sdtContent>
            </w:sdt>
            <w:r w:rsidR="00086104">
              <w:t>.</w:t>
            </w:r>
          </w:p>
        </w:tc>
      </w:tr>
    </w:tbl>
    <w:p w14:paraId="7E45C1F1" w14:textId="77777777" w:rsidR="000F2AA3" w:rsidRDefault="000F2AA3" w:rsidP="001D6977">
      <w:pPr>
        <w:sectPr w:rsidR="000F2AA3" w:rsidSect="0038375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60A3AB7B1A494D5DBE4916CC2A71FCF4"/>
        </w:placeholder>
      </w:sdtPr>
      <w:sdtContent>
        <w:p w14:paraId="552E39EE" w14:textId="6A59EC64" w:rsidR="001D6977" w:rsidRDefault="00000000" w:rsidP="00B93674">
          <w:pPr>
            <w:pStyle w:val="Zakladny"/>
            <w:jc w:val="left"/>
            <w:sectPr w:rsidR="001D6977" w:rsidSect="00383755">
              <w:footerReference w:type="default" r:id="rId16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2862F631EC5C4FFFA7B8AD14776DB249"/>
              </w:placeholder>
              <w:showingPlcHdr/>
            </w:sdtPr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Content>
              <w:r w:rsidR="00AB7E9A">
                <w:rPr>
                  <w:noProof/>
                  <w:lang w:eastAsia="sk-SK"/>
                </w:rPr>
                <w:drawing>
                  <wp:inline distT="0" distB="0" distL="0" distR="0" wp14:anchorId="3FBA0B98" wp14:editId="5F5B932B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60A3AB7B1A494D5DBE4916CC2A71FCF4"/>
        </w:placeholder>
        <w:group/>
      </w:sdtPr>
      <w:sdtContent>
        <w:sdt>
          <w:sdtPr>
            <w:id w:val="1104841269"/>
            <w:lock w:val="sdtContentLocked"/>
            <w:placeholder>
              <w:docPart w:val="972A77AA865D4D99A36715B8D4D0F5F0"/>
            </w:placeholder>
            <w:showingPlcHdr/>
          </w:sdtPr>
          <w:sdtContent>
            <w:p w14:paraId="69713135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C3C18337F5D64983B32C794E498981BA"/>
            </w:placeholder>
            <w:showingPlcHdr/>
          </w:sdtPr>
          <w:sdtContent>
            <w:p w14:paraId="36799E9D" w14:textId="77777777"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14:paraId="72C6B723" w14:textId="77777777"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4C6CAC34" w14:textId="77777777" w:rsidR="001D6977" w:rsidRPr="001D6977" w:rsidRDefault="00000000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2AB02016" w14:textId="77777777" w:rsidTr="00A6591F">
        <w:tc>
          <w:tcPr>
            <w:tcW w:w="4106" w:type="dxa"/>
          </w:tcPr>
          <w:p w14:paraId="001735B7" w14:textId="77777777" w:rsidR="00AC4C7B" w:rsidRPr="0061717F" w:rsidRDefault="00000000" w:rsidP="00BB1046">
            <w:pPr>
              <w:pStyle w:val="Zakladny"/>
            </w:pPr>
            <w:sdt>
              <w:sdtPr>
                <w:id w:val="-1969420930"/>
                <w:placeholder>
                  <w:docPart w:val="6532A5236CD04B31A1DF0801CAA50144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15745366" w14:textId="77777777" w:rsidR="00AC4C7B" w:rsidRPr="0061717F" w:rsidRDefault="00000000" w:rsidP="00BB1046">
            <w:pPr>
              <w:pStyle w:val="Zakladny"/>
            </w:pPr>
            <w:sdt>
              <w:sdtPr>
                <w:id w:val="8493299"/>
                <w:placeholder>
                  <w:docPart w:val="3557527B3FE64E179886432A22ED4501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5A61EE89" w14:textId="77777777" w:rsidTr="00A6591F">
        <w:sdt>
          <w:sdtPr>
            <w:id w:val="-1067724283"/>
            <w:placeholder>
              <w:docPart w:val="1DB3FD731C3A4337BD833A7494BE8F2B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41CBBDAF" w14:textId="0F4C2490" w:rsidR="00AC4C7B" w:rsidRPr="0061717F" w:rsidRDefault="00086104" w:rsidP="00BB1046">
                <w:pPr>
                  <w:pStyle w:val="Zakladny"/>
                </w:pPr>
                <w:r>
                  <w:t>Bakalárska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2E0ACF85EACF4CBCA96A6C397CED1C1B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4038B419" w14:textId="2139EC14" w:rsidR="00AC4C7B" w:rsidRPr="0061717F" w:rsidRDefault="00086104" w:rsidP="00BB1046">
                <w:pPr>
                  <w:pStyle w:val="Zakladny"/>
                </w:pPr>
                <w:r>
                  <w:rPr>
                    <w:rStyle w:val="ZakladnyChar"/>
                  </w:rPr>
                  <w:t>Automatizované obchodovanie</w:t>
                </w:r>
              </w:p>
            </w:tc>
          </w:sdtContent>
        </w:sdt>
      </w:tr>
      <w:tr w:rsidR="00AC4C7B" w:rsidRPr="0061717F" w14:paraId="34F7655B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D55CB9D0F7194FEEB5B154DE643090E8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7A08D43C" w14:textId="77777777"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3FC2F32A" w14:textId="36B6351C" w:rsidR="00AC4C7B" w:rsidRPr="0061717F" w:rsidRDefault="00000000" w:rsidP="00BB1046">
            <w:pPr>
              <w:pStyle w:val="Zakladny"/>
            </w:pPr>
            <w:sdt>
              <w:sdtPr>
                <w:id w:val="833804230"/>
                <w:placeholder>
                  <w:docPart w:val="0E6ABA7132A24FF489077C9C83E76F71"/>
                </w:placeholder>
              </w:sdtPr>
              <w:sdtContent>
                <w:r w:rsidR="00086104">
                  <w:t>Matúš Kuma</w:t>
                </w:r>
              </w:sdtContent>
            </w:sdt>
          </w:p>
        </w:tc>
      </w:tr>
      <w:tr w:rsidR="00AC4C7B" w:rsidRPr="0061717F" w14:paraId="473CADD7" w14:textId="77777777" w:rsidTr="00A6591F">
        <w:tc>
          <w:tcPr>
            <w:tcW w:w="4106" w:type="dxa"/>
          </w:tcPr>
          <w:p w14:paraId="11F81865" w14:textId="77777777" w:rsidR="00AC4C7B" w:rsidRPr="0061717F" w:rsidRDefault="00000000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3241CB9B73F54165856DFD770FCE5137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75CCA757" w14:textId="33BDEF49" w:rsidR="00AC4C7B" w:rsidRPr="0061717F" w:rsidRDefault="00000000" w:rsidP="00BB1046">
            <w:pPr>
              <w:pStyle w:val="Zakladny"/>
            </w:pPr>
            <w:sdt>
              <w:sdtPr>
                <w:id w:val="135455669"/>
                <w:placeholder>
                  <w:docPart w:val="0C1C2E1D2E9C498E8B929B1EB2DE8925"/>
                </w:placeholder>
              </w:sdtPr>
              <w:sdtContent>
                <w:r w:rsidR="00086104">
                  <w:t>Ing. Maroš Čavojský, PhD.</w:t>
                </w:r>
              </w:sdtContent>
            </w:sdt>
          </w:p>
        </w:tc>
      </w:tr>
      <w:tr w:rsidR="00AC4C7B" w:rsidRPr="0061717F" w14:paraId="2655A235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4D65A6CED7A6413DB62DC9EEEE659146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3D33579A" w14:textId="77777777"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38BCDFA5C3D7437982C734FBBE751ED5"/>
            </w:placeholder>
          </w:sdtPr>
          <w:sdtContent>
            <w:tc>
              <w:tcPr>
                <w:tcW w:w="4394" w:type="dxa"/>
              </w:tcPr>
              <w:p w14:paraId="75B470BB" w14:textId="6D49329D"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99261C">
                  <w:rPr>
                    <w:noProof/>
                  </w:rPr>
                  <w:t>2024</w:t>
                </w:r>
                <w:r w:rsidR="00E93554">
                  <w:fldChar w:fldCharType="end"/>
                </w:r>
              </w:p>
            </w:tc>
          </w:sdtContent>
        </w:sdt>
      </w:tr>
    </w:tbl>
    <w:p w14:paraId="3E3C90DD" w14:textId="77777777" w:rsidR="001D6977" w:rsidRDefault="001D6977" w:rsidP="001D6977">
      <w:pPr>
        <w:rPr>
          <w:lang w:val="en-US"/>
        </w:rPr>
      </w:pPr>
    </w:p>
    <w:p w14:paraId="348E3E4F" w14:textId="77777777" w:rsidR="00B35510" w:rsidRDefault="00B35510" w:rsidP="001D6977">
      <w:pPr>
        <w:rPr>
          <w:lang w:val="en-US"/>
        </w:rPr>
      </w:pPr>
    </w:p>
    <w:p w14:paraId="4FF9363D" w14:textId="77777777" w:rsidR="00B35510" w:rsidRDefault="00B35510" w:rsidP="001D6977">
      <w:pPr>
        <w:rPr>
          <w:lang w:val="en-US"/>
        </w:rPr>
      </w:pPr>
    </w:p>
    <w:p w14:paraId="26A29E53" w14:textId="77777777" w:rsidR="00B35510" w:rsidRDefault="00B35510" w:rsidP="001D6977">
      <w:pPr>
        <w:rPr>
          <w:lang w:val="en-US"/>
        </w:rPr>
      </w:pPr>
    </w:p>
    <w:p w14:paraId="47A099AA" w14:textId="77777777" w:rsidR="00B35510" w:rsidRDefault="00B35510" w:rsidP="001D6977">
      <w:pPr>
        <w:rPr>
          <w:lang w:val="en-US"/>
        </w:rPr>
      </w:pPr>
    </w:p>
    <w:p w14:paraId="7733DB7B" w14:textId="77777777" w:rsidR="00B35510" w:rsidRDefault="00B35510" w:rsidP="001D6977">
      <w:pPr>
        <w:rPr>
          <w:lang w:val="en-US"/>
        </w:rPr>
      </w:pPr>
    </w:p>
    <w:p w14:paraId="1B77FDE3" w14:textId="77777777" w:rsidR="00B35510" w:rsidRDefault="00B35510" w:rsidP="001D6977">
      <w:pPr>
        <w:rPr>
          <w:lang w:val="en-US"/>
        </w:rPr>
      </w:pPr>
    </w:p>
    <w:p w14:paraId="6553BF36" w14:textId="77777777" w:rsidR="00B35510" w:rsidRDefault="00B35510" w:rsidP="001D6977">
      <w:pPr>
        <w:rPr>
          <w:lang w:val="en-US"/>
        </w:rPr>
      </w:pPr>
    </w:p>
    <w:p w14:paraId="58DB5AF9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5A4D13752C7E40B09949060F46B6830C"/>
        </w:placeholder>
        <w:showingPlcHdr/>
      </w:sdtPr>
      <w:sdtEndPr>
        <w:rPr>
          <w:rStyle w:val="DefaultParagraphFont"/>
        </w:rPr>
      </w:sdtEndPr>
      <w:sdtContent>
        <w:p w14:paraId="723DF2EC" w14:textId="77777777"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4D9D3A39" w14:textId="77777777" w:rsidR="00976E12" w:rsidRDefault="00976E12" w:rsidP="00BB1046">
      <w:pPr>
        <w:pStyle w:val="Zakladny"/>
        <w:rPr>
          <w:rStyle w:val="ZakladnyChar"/>
        </w:rPr>
      </w:pPr>
    </w:p>
    <w:p w14:paraId="23CF8B87" w14:textId="77777777" w:rsidR="00976E12" w:rsidRDefault="00000000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9D436E411C4B418F884CE9F19CFF3A39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299243DA0EE14068B814A9C4D32C390D"/>
          </w:placeholder>
          <w:showingPlcHdr/>
        </w:sdtPr>
        <w:sdtEndPr>
          <w:rPr>
            <w:rStyle w:val="DefaultParagraphFont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14:paraId="6C288651" w14:textId="77777777"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6BF4B3818C6244668B8B80BDE1CFD181"/>
        </w:placeholder>
        <w:group/>
      </w:sdtPr>
      <w:sdtContent>
        <w:sdt>
          <w:sdtPr>
            <w:id w:val="-859042885"/>
            <w:lock w:val="contentLocked"/>
            <w:placeholder>
              <w:docPart w:val="EFB994D022A74480B12F7531E052802D"/>
            </w:placeholder>
            <w:showingPlcHdr/>
          </w:sdtPr>
          <w:sdtContent>
            <w:p w14:paraId="69B5CE2E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2FEDF02937D4415197B5828376DA2508"/>
            </w:placeholder>
            <w:showingPlcHdr/>
          </w:sdtPr>
          <w:sdtContent>
            <w:p w14:paraId="7EB3A52E" w14:textId="77777777"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14:paraId="4CD4DA2F" w14:textId="77777777"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1CC31C50" w14:textId="77777777" w:rsidR="00803E9E" w:rsidRPr="001D6977" w:rsidRDefault="00000000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18380CC6" w14:textId="77777777" w:rsidTr="00416686">
        <w:tc>
          <w:tcPr>
            <w:tcW w:w="4106" w:type="dxa"/>
          </w:tcPr>
          <w:p w14:paraId="0421D75F" w14:textId="77777777" w:rsidR="00803E9E" w:rsidRPr="0061717F" w:rsidRDefault="00000000" w:rsidP="00BB1046">
            <w:pPr>
              <w:pStyle w:val="Zakladny"/>
            </w:pPr>
            <w:sdt>
              <w:sdtPr>
                <w:id w:val="957138707"/>
                <w:placeholder>
                  <w:docPart w:val="33730D4521164AFB8CF17A874471EF75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215014BB" w14:textId="77777777" w:rsidR="00803E9E" w:rsidRPr="0061717F" w:rsidRDefault="00000000" w:rsidP="00420B27">
            <w:pPr>
              <w:pStyle w:val="Zakladny"/>
            </w:pPr>
            <w:sdt>
              <w:sdtPr>
                <w:id w:val="-2094842236"/>
                <w:placeholder>
                  <w:docPart w:val="39F7B755FA3244C3AD806779340CC419"/>
                </w:placeholder>
              </w:sdtPr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7AE67037" w14:textId="77777777" w:rsidTr="00416686">
        <w:sdt>
          <w:sdtPr>
            <w:rPr>
              <w:rStyle w:val="ZakladnyChar"/>
            </w:rPr>
            <w:id w:val="-1774393192"/>
            <w:placeholder>
              <w:docPart w:val="91D0C4F6A7674E2EBB6FF3C029B89E7A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394EBC4E" w14:textId="77777777"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05DA58C355AF4E909F41236AA7682DF6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4" w:type="dxa"/>
              </w:tcPr>
              <w:p w14:paraId="1C9AD4E7" w14:textId="40B7F78C" w:rsidR="00803E9E" w:rsidRPr="0061717F" w:rsidRDefault="00086104" w:rsidP="00BB1046">
                <w:pPr>
                  <w:pStyle w:val="Zakladny"/>
                </w:pPr>
                <w:r>
                  <w:rPr>
                    <w:rStyle w:val="ZakladnyChar"/>
                  </w:rPr>
                  <w:t>Automatizované obchodovanie</w:t>
                </w:r>
              </w:p>
            </w:tc>
          </w:sdtContent>
        </w:sdt>
      </w:tr>
      <w:tr w:rsidR="00803E9E" w:rsidRPr="0061717F" w14:paraId="6A5AF73C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5B80301D0BE643368661833CF611A45F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756BE710" w14:textId="77777777"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478C3F08" w14:textId="3EB6409B" w:rsidR="00803E9E" w:rsidRPr="0061717F" w:rsidRDefault="00000000" w:rsidP="00BB1046">
            <w:pPr>
              <w:pStyle w:val="Zakladny"/>
            </w:pPr>
            <w:sdt>
              <w:sdtPr>
                <w:id w:val="-1050230574"/>
                <w:placeholder>
                  <w:docPart w:val="8BD896A94F3A465D9AEF24D722119AE9"/>
                </w:placeholder>
              </w:sdtPr>
              <w:sdtContent>
                <w:r w:rsidR="00086104">
                  <w:t>Matúš Kuma</w:t>
                </w:r>
              </w:sdtContent>
            </w:sdt>
          </w:p>
        </w:tc>
      </w:tr>
      <w:tr w:rsidR="00803E9E" w:rsidRPr="0061717F" w14:paraId="4D7D769B" w14:textId="77777777" w:rsidTr="00416686">
        <w:tc>
          <w:tcPr>
            <w:tcW w:w="4106" w:type="dxa"/>
          </w:tcPr>
          <w:p w14:paraId="3ECBB720" w14:textId="77777777" w:rsidR="00803E9E" w:rsidRPr="0061717F" w:rsidRDefault="00000000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C767A0C393F647B6B56FEC918B25077F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283D29E8" w14:textId="2B6EBB12" w:rsidR="00803E9E" w:rsidRPr="0061717F" w:rsidRDefault="00000000" w:rsidP="00BB1046">
            <w:pPr>
              <w:pStyle w:val="Zakladny"/>
            </w:pPr>
            <w:sdt>
              <w:sdtPr>
                <w:id w:val="1333026269"/>
                <w:placeholder>
                  <w:docPart w:val="4E9CC5CC97734D6B9B4DFCE5E1AD6ADF"/>
                </w:placeholder>
              </w:sdtPr>
              <w:sdtContent>
                <w:r w:rsidR="00086104">
                  <w:t>Ing. Maroš Čavojský, PhD.</w:t>
                </w:r>
              </w:sdtContent>
            </w:sdt>
          </w:p>
        </w:tc>
      </w:tr>
      <w:tr w:rsidR="00803E9E" w:rsidRPr="0061717F" w14:paraId="402FAC8E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3B5F13D398A64E8FA24B4FE4978FCE9C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6C015562" w14:textId="77777777"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50C236A0DDA54E31B152E531D86ED80C"/>
            </w:placeholder>
          </w:sdtPr>
          <w:sdtContent>
            <w:tc>
              <w:tcPr>
                <w:tcW w:w="4394" w:type="dxa"/>
              </w:tcPr>
              <w:p w14:paraId="0A357755" w14:textId="0B521694"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99261C">
                  <w:rPr>
                    <w:noProof/>
                  </w:rPr>
                  <w:t>2024</w:t>
                </w:r>
                <w:r w:rsidR="00E93554">
                  <w:fldChar w:fldCharType="end"/>
                </w:r>
              </w:p>
            </w:tc>
          </w:sdtContent>
        </w:sdt>
      </w:tr>
    </w:tbl>
    <w:p w14:paraId="7FFB91A8" w14:textId="77777777" w:rsidR="00803E9E" w:rsidRDefault="00803E9E" w:rsidP="00416686"/>
    <w:p w14:paraId="710FE492" w14:textId="77777777" w:rsidR="0085760E" w:rsidRDefault="0085760E" w:rsidP="00416686"/>
    <w:p w14:paraId="09C0AFB3" w14:textId="77777777" w:rsidR="0085760E" w:rsidRDefault="0085760E" w:rsidP="00416686"/>
    <w:p w14:paraId="402126D7" w14:textId="77777777" w:rsidR="0085760E" w:rsidRDefault="0085760E" w:rsidP="00416686"/>
    <w:p w14:paraId="52DBE484" w14:textId="77777777" w:rsidR="0085760E" w:rsidRDefault="0085760E" w:rsidP="00416686"/>
    <w:p w14:paraId="58DA70B2" w14:textId="77777777" w:rsidR="0085760E" w:rsidRDefault="0085760E" w:rsidP="00416686"/>
    <w:p w14:paraId="4F224736" w14:textId="77777777" w:rsidR="0085760E" w:rsidRDefault="0085760E" w:rsidP="00416686"/>
    <w:p w14:paraId="7112C7B1" w14:textId="77777777" w:rsidR="0085760E" w:rsidRDefault="0085760E" w:rsidP="00416686"/>
    <w:p w14:paraId="7883D2C6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257690EF8BDC40D9873BBCAA402EB80E"/>
        </w:placeholder>
        <w:showingPlcHdr/>
      </w:sdtPr>
      <w:sdtEndPr>
        <w:rPr>
          <w:rStyle w:val="DefaultParagraphFont"/>
        </w:rPr>
      </w:sdtEndPr>
      <w:sdtContent>
        <w:p w14:paraId="7439F155" w14:textId="77777777"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6DEC505F" w14:textId="77777777" w:rsidR="00803E9E" w:rsidRDefault="00803E9E" w:rsidP="00BB1046">
      <w:pPr>
        <w:pStyle w:val="Zakladny"/>
        <w:rPr>
          <w:rStyle w:val="ZakladnyChar"/>
        </w:rPr>
      </w:pPr>
    </w:p>
    <w:p w14:paraId="1DD44E84" w14:textId="77777777" w:rsidR="00803E9E" w:rsidRDefault="00000000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F422E4344DBA49F6A6026352F68F6610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1534309674BF456187327248D1034407"/>
          </w:placeholder>
          <w:showingPlcHdr/>
        </w:sdtPr>
        <w:sdtEndPr>
          <w:rPr>
            <w:rStyle w:val="DefaultParagraphFont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14:paraId="74D4D71F" w14:textId="77777777" w:rsidR="000A10DD" w:rsidRDefault="000A10DD" w:rsidP="00BB1046">
      <w:pPr>
        <w:pStyle w:val="Zakladny"/>
        <w:sectPr w:rsidR="000A10DD" w:rsidSect="00383755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26E18BDF4B484C46A137A661E29B1A93"/>
        </w:placeholder>
        <w:temporary/>
        <w:showingPlcHdr/>
      </w:sdtPr>
      <w:sdtContent>
        <w:p w14:paraId="244DB0CE" w14:textId="77777777"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5384A215" w14:textId="24896050" w:rsidR="005A315A" w:rsidRDefault="00000000" w:rsidP="00BB1046">
      <w:pPr>
        <w:pStyle w:val="Zakladny"/>
        <w:rPr>
          <w:rStyle w:val="ZakladnyChar"/>
        </w:rPr>
      </w:pPr>
      <w:sdt>
        <w:sdtPr>
          <w:id w:val="1923064569"/>
          <w:placeholder>
            <w:docPart w:val="2D77F91927734F33B0C5547EEEACB759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 w:rsidR="00086104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DE7A6B5D3CD742C5ACC6255F77764C86"/>
          </w:placeholder>
        </w:sdtPr>
        <w:sdtEndPr>
          <w:rPr>
            <w:rStyle w:val="DefaultParagraphFont"/>
          </w:rPr>
        </w:sdtEndPr>
        <w:sdtContent>
          <w:r w:rsidR="00086104">
            <w:rPr>
              <w:rStyle w:val="ZakladnyChar"/>
            </w:rPr>
            <w:t>Matúš Kuma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7621C49248EB4761B4F5F9C12DE75925"/>
          </w:placeholder>
          <w:showingPlcHdr/>
        </w:sdt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4E709548127F409DBC724B86B92ABEBD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 w:rsidR="00086104">
            <w:rPr>
              <w:rStyle w:val="ZakladnyChar"/>
            </w:rPr>
            <w:t>Bakalársku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BD98282C17694588905F4C6CB2CD94EA"/>
          </w:placeholder>
        </w:sdtPr>
        <w:sdtContent>
          <w:r w:rsidR="00086104">
            <w:rPr>
              <w:rStyle w:val="ZakladnyChar"/>
            </w:rPr>
            <w:t>Automatizované obchodovanie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213F6ABAE4324F88AABC7C278F7A803F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08610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4876485574054350A9BE37C82F0757CD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224AD1E7" w14:textId="6EB99A21" w:rsidR="005A315A" w:rsidRDefault="00000000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4BF670B0C7504246A24E12C18A4885E3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0662F2C63D734718B2466BD14F0D527A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08610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B2853A9B9BD643D08950F7194A402D6D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2EE55DD72D16403D9E78D0000FE2F77C"/>
          </w:placeholder>
        </w:sdtPr>
        <w:sdtContent>
          <w:r w:rsidR="00086104">
            <w:rPr>
              <w:rStyle w:val="ZakladnyChar"/>
            </w:rPr>
            <w:t>Ing. Maroša Čavojského, Ph</w:t>
          </w:r>
        </w:sdtContent>
      </w:sdt>
      <w:r w:rsidR="00086104">
        <w:rPr>
          <w:rStyle w:val="ZakladnyChar"/>
        </w:rPr>
        <w:t>D</w:t>
      </w:r>
      <w:r w:rsidR="000A1115">
        <w:rPr>
          <w:rStyle w:val="ZakladnyChar"/>
        </w:rPr>
        <w:t>.</w:t>
      </w:r>
      <w:r w:rsidR="00086104">
        <w:rPr>
          <w:rStyle w:val="ZakladnyChar"/>
        </w:rPr>
        <w:t>.</w:t>
      </w:r>
    </w:p>
    <w:p w14:paraId="2B634F54" w14:textId="77777777" w:rsidR="000A1115" w:rsidRDefault="000A1115" w:rsidP="00BB1046">
      <w:pPr>
        <w:pStyle w:val="Zakladny"/>
        <w:rPr>
          <w:rStyle w:val="ZakladnyChar"/>
        </w:rPr>
      </w:pPr>
    </w:p>
    <w:p w14:paraId="1BE71D23" w14:textId="23E01A03" w:rsidR="000A1115" w:rsidRDefault="00000000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A4767DF51964A07AD132662F01F3E66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99261C">
        <w:rPr>
          <w:rStyle w:val="ZakladnyChar"/>
          <w:noProof/>
        </w:rPr>
        <w:t>11.04.2024</w:t>
      </w:r>
      <w:r w:rsidR="00E93554">
        <w:rPr>
          <w:rStyle w:val="ZakladnyChar"/>
        </w:rPr>
        <w:fldChar w:fldCharType="end"/>
      </w:r>
      <w:r w:rsidR="00086104">
        <w:rPr>
          <w:rStyle w:val="ZakladnyChar"/>
        </w:rPr>
        <w:t xml:space="preserve"> //</w:t>
      </w:r>
      <w:r w:rsidR="009B02ED">
        <w:rPr>
          <w:rStyle w:val="ZakladnyChar"/>
        </w:rPr>
        <w:t>bude sa upravovat este</w:t>
      </w:r>
    </w:p>
    <w:p w14:paraId="0C559678" w14:textId="77777777" w:rsidR="000A1115" w:rsidRDefault="000A1115" w:rsidP="00BB1046">
      <w:pPr>
        <w:pStyle w:val="Zakladny"/>
        <w:rPr>
          <w:rStyle w:val="ZakladnyChar"/>
        </w:rPr>
      </w:pPr>
    </w:p>
    <w:p w14:paraId="4A7A2966" w14:textId="77777777" w:rsidR="000A1115" w:rsidRDefault="000A1115" w:rsidP="00BB1046">
      <w:pPr>
        <w:pStyle w:val="Zakladny"/>
        <w:rPr>
          <w:rStyle w:val="ZakladnyChar"/>
        </w:rPr>
      </w:pPr>
    </w:p>
    <w:p w14:paraId="4B93038C" w14:textId="77777777" w:rsidR="000A1115" w:rsidRDefault="000A1115" w:rsidP="00BB1046">
      <w:pPr>
        <w:pStyle w:val="Zakladny"/>
        <w:rPr>
          <w:rStyle w:val="ZakladnyChar"/>
        </w:rPr>
      </w:pPr>
    </w:p>
    <w:p w14:paraId="61FBF55D" w14:textId="77777777"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A7C33296D8714E568D53495B9B6CC235"/>
        </w:placeholder>
        <w:showingPlcHdr/>
      </w:sdtPr>
      <w:sdtContent>
        <w:p w14:paraId="1A00D305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2CAC1F50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623A1840" w14:textId="77777777" w:rsidR="000A1115" w:rsidRDefault="000A1115" w:rsidP="00BB1046">
      <w:pPr>
        <w:pStyle w:val="Zakladny"/>
      </w:pPr>
    </w:p>
    <w:p w14:paraId="69C1476F" w14:textId="77777777" w:rsidR="00D423D1" w:rsidRDefault="00D423D1" w:rsidP="00BB1046">
      <w:pPr>
        <w:pStyle w:val="Zakladny"/>
        <w:sectPr w:rsidR="00D423D1" w:rsidSect="00383755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C5C26546B58C44DD95F2767A872A16A3"/>
        </w:placeholder>
        <w:temporary/>
        <w:showingPlcHdr/>
      </w:sdtPr>
      <w:sdtContent>
        <w:p w14:paraId="36DE54A7" w14:textId="77777777"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793E4E1632B34FD9B3EF2B9D2EBAB836"/>
        </w:placeholder>
        <w:showingPlcHdr/>
      </w:sdtPr>
      <w:sdtEndPr>
        <w:rPr>
          <w:rStyle w:val="DefaultParagraphFont"/>
        </w:rPr>
      </w:sdtEndPr>
      <w:sdtContent>
        <w:p w14:paraId="0A6250A8" w14:textId="77777777" w:rsidR="000A1115" w:rsidRDefault="00B0710D" w:rsidP="00BB1046">
          <w:pPr>
            <w:pStyle w:val="Zakladny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sdtContent>
    </w:sdt>
    <w:p w14:paraId="78BCE32B" w14:textId="77777777" w:rsidR="00D004AE" w:rsidRDefault="00D004AE" w:rsidP="00BB1046">
      <w:pPr>
        <w:pStyle w:val="Zakladny"/>
      </w:pPr>
    </w:p>
    <w:p w14:paraId="0163D3EC" w14:textId="77777777" w:rsidR="00B93674" w:rsidRDefault="00B93674" w:rsidP="00BB1046">
      <w:pPr>
        <w:pStyle w:val="Zakladny"/>
      </w:pPr>
    </w:p>
    <w:p w14:paraId="6DC5BC67" w14:textId="77777777" w:rsidR="000A4698" w:rsidRDefault="000A4698" w:rsidP="00BB1046">
      <w:pPr>
        <w:pStyle w:val="Zakladny"/>
        <w:sectPr w:rsidR="000A4698" w:rsidSect="00383755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D53725ED0EDA4E54AACAEAF0A7CBF3EB"/>
        </w:placeholder>
        <w:showingPlcHdr/>
      </w:sdtPr>
      <w:sdtContent>
        <w:p w14:paraId="55D9BA0C" w14:textId="77777777"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1CC342B1" w14:textId="77777777" w:rsidR="00E634E4" w:rsidRDefault="00E634E4" w:rsidP="00E634E4">
          <w:pPr>
            <w:pStyle w:val="TOCHeading"/>
            <w:numPr>
              <w:ilvl w:val="0"/>
              <w:numId w:val="0"/>
            </w:numPr>
          </w:pPr>
        </w:p>
        <w:p w14:paraId="09E23C19" w14:textId="77777777" w:rsidR="00D87248" w:rsidRDefault="00E93554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CE7C16">
            <w:rPr>
              <w:noProof/>
            </w:rPr>
            <w:t>1</w:t>
          </w:r>
          <w:r w:rsidR="00D87248">
            <w:rPr>
              <w:noProof/>
            </w:rPr>
            <w:fldChar w:fldCharType="end"/>
          </w:r>
        </w:p>
        <w:p w14:paraId="47283C9C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AA08FB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2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>Jadro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2F277CFF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18F30733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67EAB9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A481B7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112066" w14:textId="77777777" w:rsidR="00D87248" w:rsidRDefault="00D8724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14B781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D0B086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10C44C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75341" w14:textId="77777777" w:rsidR="00D87248" w:rsidRDefault="00D8724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6</w:t>
          </w:r>
          <w:r>
            <w:rPr>
              <w:noProof/>
            </w:rPr>
            <w:fldChar w:fldCharType="end"/>
          </w:r>
        </w:p>
        <w:p w14:paraId="6451C592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8</w:t>
          </w:r>
          <w:r>
            <w:rPr>
              <w:noProof/>
            </w:rPr>
            <w:fldChar w:fldCharType="end"/>
          </w:r>
        </w:p>
        <w:p w14:paraId="30154DAD" w14:textId="77777777" w:rsidR="00D87248" w:rsidRDefault="00D87248">
          <w:pPr>
            <w:pStyle w:val="TOC1"/>
            <w:tabs>
              <w:tab w:val="left" w:pos="2993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9</w:t>
          </w:r>
          <w:r>
            <w:rPr>
              <w:noProof/>
            </w:rPr>
            <w:fldChar w:fldCharType="end"/>
          </w:r>
        </w:p>
        <w:p w14:paraId="3C51C54F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 xml:space="preserve"> 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280B2AE9" w14:textId="77777777" w:rsidR="00D87248" w:rsidRDefault="00D8724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Príloha A: Štruktúra elektronického nosiča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II</w:t>
          </w:r>
          <w:r>
            <w:rPr>
              <w:noProof/>
            </w:rPr>
            <w:fldChar w:fldCharType="end"/>
          </w:r>
        </w:p>
        <w:p w14:paraId="4F7A03DC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16F2F93F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0250B610" w14:textId="77777777" w:rsidR="0030586C" w:rsidRPr="00D22B83" w:rsidRDefault="0030586C" w:rsidP="0030586C">
      <w:pPr>
        <w:pStyle w:val="Zakladny"/>
        <w:rPr>
          <w:color w:val="FF0000"/>
          <w:szCs w:val="24"/>
        </w:rPr>
      </w:pPr>
      <w:r w:rsidRPr="00D22B83">
        <w:rPr>
          <w:color w:val="FF0000"/>
          <w:szCs w:val="24"/>
        </w:rPr>
        <w:t>Je potrebné aktualizovať pole obsahu, aby sa zobrazili aktuálne čísla strán.</w:t>
      </w:r>
    </w:p>
    <w:p w14:paraId="6D6544EC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61120C05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60A3AB7B1A494D5DBE4916CC2A71FCF4"/>
        </w:placeholder>
      </w:sdtPr>
      <w:sdtContent>
        <w:p w14:paraId="0C63F728" w14:textId="77777777"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720D7D1D" w14:textId="77777777" w:rsidR="00815E89" w:rsidRPr="00815E89" w:rsidRDefault="00815E89" w:rsidP="00BB1046">
      <w:pPr>
        <w:pStyle w:val="Zakladny"/>
        <w:rPr>
          <w:color w:val="FF0000"/>
        </w:rPr>
      </w:pPr>
      <w:r w:rsidRPr="00815E89">
        <w:rPr>
          <w:color w:val="FF0000"/>
        </w:rPr>
        <w:t>Ak máte veľa obrázkov a tabuliek, rozdeľte tabuľku na dve samostatné.</w:t>
      </w:r>
    </w:p>
    <w:p w14:paraId="0A85BB99" w14:textId="77777777" w:rsidR="00533008" w:rsidRDefault="00533008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477A8C03" w14:textId="77777777" w:rsidR="005B4CE1" w:rsidRPr="005B4CE1" w:rsidRDefault="005B4CE1">
      <w:pPr>
        <w:pStyle w:val="TableofFigur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5A281B" w14:textId="77777777"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74C1658D" w14:textId="77777777" w:rsidR="005B4CE1" w:rsidRDefault="005B4CE1" w:rsidP="00E00549">
      <w:pPr>
        <w:pStyle w:val="Zakladny"/>
        <w:ind w:firstLine="0"/>
      </w:pPr>
    </w:p>
    <w:p w14:paraId="3A61D8F2" w14:textId="77777777" w:rsidR="0012247C" w:rsidRDefault="00000000" w:rsidP="00022819">
      <w:pPr>
        <w:pStyle w:val="Zakladny"/>
        <w:ind w:firstLine="0"/>
      </w:pPr>
      <w:sdt>
        <w:sdtPr>
          <w:id w:val="1719003663"/>
          <w:placeholder>
            <w:docPart w:val="30805741A4AE4A58915E601F3CE9A1D3"/>
          </w:placeholder>
          <w:showingPlcHdr/>
        </w:sdtPr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0D5758DB9F46472A8180E50A00B1AAB4"/>
          </w:placeholder>
          <w:showingPlcHdr/>
        </w:sdtPr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56CC862B" w14:textId="77777777" w:rsidR="00713E60" w:rsidRDefault="00713E60" w:rsidP="0012247C"/>
    <w:p w14:paraId="7F43F9AE" w14:textId="77777777" w:rsidR="00111D48" w:rsidRDefault="00111D48" w:rsidP="0012247C"/>
    <w:p w14:paraId="6DCE9526" w14:textId="77777777" w:rsidR="00111D48" w:rsidRDefault="00111D48" w:rsidP="0012247C">
      <w:pPr>
        <w:sectPr w:rsidR="00111D48" w:rsidSect="00383755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60A3AB7B1A494D5DBE4916CC2A71FCF4"/>
        </w:placeholder>
      </w:sdtPr>
      <w:sdtContent>
        <w:p w14:paraId="293CC645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03A00C7B30A84F72A07018D09613E27F"/>
        </w:placeholder>
        <w:showingPlcHdr/>
      </w:sdtPr>
      <w:sdtEndPr>
        <w:rPr>
          <w:rStyle w:val="DefaultParagraphFont"/>
          <w:rFonts w:asciiTheme="minorHAnsi" w:hAnsiTheme="minorHAnsi" w:cstheme="minorBidi"/>
          <w:color w:val="FF0000"/>
          <w:sz w:val="22"/>
          <w:szCs w:val="22"/>
        </w:rPr>
      </w:sdtEndPr>
      <w:sdtContent>
        <w:p w14:paraId="1B8F1B76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5C1D41E7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6976120F" w14:textId="77777777" w:rsidR="00713E60" w:rsidRDefault="00713E6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PlaceholderText"/>
              <w:color w:val="FF0000"/>
            </w:rPr>
            <w:t xml:space="preserve"> </w:t>
          </w:r>
        </w:p>
      </w:sdtContent>
    </w:sdt>
    <w:p w14:paraId="719FACCD" w14:textId="77777777" w:rsidR="00713E60" w:rsidRPr="00E35579" w:rsidRDefault="00713E60" w:rsidP="00713E60"/>
    <w:p w14:paraId="15B52F22" w14:textId="77777777" w:rsidR="00E35579" w:rsidRPr="00E35579" w:rsidRDefault="00E35579" w:rsidP="00713E60"/>
    <w:p w14:paraId="62DDEC2A" w14:textId="77777777" w:rsidR="00E35579" w:rsidRDefault="00E35579" w:rsidP="00713E60">
      <w:pPr>
        <w:rPr>
          <w:color w:val="FF0000"/>
        </w:rPr>
        <w:sectPr w:rsidR="00E35579" w:rsidSect="00383755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523750043"/>
        <w:placeholder>
          <w:docPart w:val="C9EB1BAA353C43AABCF0F1ECA15D148E"/>
        </w:placeholder>
        <w:temporary/>
        <w:showingPlcHdr/>
      </w:sdtPr>
      <w:sdtContent>
        <w:bookmarkStart w:id="0" w:name="_Toc383983226" w:displacedByCustomXml="prev"/>
        <w:p w14:paraId="76B9E5AA" w14:textId="77777777"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54ACA5DD" w14:textId="77777777" w:rsidR="00713E60" w:rsidRPr="006E7ACB" w:rsidRDefault="00C87A2B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BEDD7E853C9942318AB5501FB22B5161"/>
          </w:placeholder>
          <w:showingPlcHdr/>
        </w:sdtPr>
        <w:sdtEndPr>
          <w:rPr>
            <w:rStyle w:val="DefaultParagraphFont"/>
            <w:color w:val="auto"/>
          </w:rPr>
        </w:sdtEndPr>
        <w:sdtContent>
          <w:r w:rsidR="00E56369" w:rsidRPr="006E7ACB">
            <w:rPr>
              <w:rStyle w:val="ZakladnyChar"/>
              <w:color w:val="FF0000"/>
            </w:rPr>
            <w:t>V úvode autor stručne a výstižne charakterizuje stav poznania a</w:t>
          </w:r>
          <w:r w:rsidR="002A0925" w:rsidRPr="006E7ACB">
            <w:rPr>
              <w:rStyle w:val="ZakladnyChar"/>
              <w:color w:val="FF0000"/>
            </w:rPr>
            <w:t xml:space="preserve">lebo praxe v oblasti, ktorá je </w:t>
          </w:r>
          <w:r w:rsidR="00E56369" w:rsidRPr="006E7ACB">
            <w:rPr>
              <w:rStyle w:val="ZakladnyChar"/>
              <w:color w:val="FF0000"/>
            </w:rPr>
            <w:t xml:space="preserve">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7E63F9E8" w14:textId="77777777" w:rsidR="00D25540" w:rsidRPr="00F640EF" w:rsidRDefault="00D25540" w:rsidP="00713E60">
      <w:pPr>
        <w:ind w:firstLine="708"/>
      </w:pPr>
    </w:p>
    <w:p w14:paraId="5C772554" w14:textId="77777777" w:rsidR="00713E60" w:rsidRPr="00F640EF" w:rsidRDefault="00713E60" w:rsidP="00713E60">
      <w:pPr>
        <w:ind w:firstLine="708"/>
      </w:pPr>
      <w:r>
        <w:rPr>
          <w:color w:val="FF0000"/>
        </w:rPr>
        <w:br w:type="page"/>
      </w:r>
    </w:p>
    <w:p w14:paraId="61DFDEA8" w14:textId="77777777" w:rsidR="009C35CB" w:rsidRDefault="00E70A5A" w:rsidP="006849D6">
      <w:pPr>
        <w:pStyle w:val="Nadpis1rovne"/>
        <w:rPr>
          <w:rStyle w:val="ZakladnyChar"/>
          <w:sz w:val="44"/>
        </w:rPr>
      </w:pPr>
      <w:bookmarkStart w:id="1" w:name="_Toc383983227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</w:t>
      </w:r>
      <w:r w:rsidR="009C35CB">
        <w:rPr>
          <w:rStyle w:val="ZakladnyChar"/>
          <w:sz w:val="44"/>
        </w:rPr>
        <w:t>áplň</w:t>
      </w:r>
      <w:r>
        <w:rPr>
          <w:rStyle w:val="ZakladnyChar"/>
          <w:sz w:val="44"/>
        </w:rPr>
        <w:t xml:space="preserve"> </w:t>
      </w:r>
      <w:r w:rsidR="009C35CB">
        <w:rPr>
          <w:rStyle w:val="ZakladnyChar"/>
          <w:sz w:val="44"/>
        </w:rPr>
        <w:t>práce</w:t>
      </w:r>
      <w:bookmarkEnd w:id="1"/>
    </w:p>
    <w:p w14:paraId="646DB662" w14:textId="77777777" w:rsidR="009C35CB" w:rsidRDefault="00986386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 w:rsidR="000C70AA">
        <w:t xml:space="preserve"> a stanovenom počte</w:t>
      </w:r>
      <w:r>
        <w:t xml:space="preserve"> </w:t>
      </w:r>
      <w:r w:rsidR="000C70AA">
        <w:t>d</w:t>
      </w:r>
      <w:r>
        <w:t>va obsahovo rovnaké, nerozoberateľnou väzbou viazané exempláre.</w:t>
      </w:r>
    </w:p>
    <w:p w14:paraId="5FFAC842" w14:textId="77777777" w:rsidR="00E44378" w:rsidRPr="005D0C84" w:rsidRDefault="00E44378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</w:t>
      </w:r>
      <w:r w:rsidR="00E70A5A">
        <w:t>.</w:t>
      </w:r>
    </w:p>
    <w:p w14:paraId="32E17314" w14:textId="77777777" w:rsidR="00E44378" w:rsidRPr="005D0C84" w:rsidRDefault="00E44378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prílohovej časti práce.</w:t>
      </w:r>
    </w:p>
    <w:p w14:paraId="0E089DB6" w14:textId="77777777" w:rsidR="00986386" w:rsidRPr="00E44378" w:rsidRDefault="00986386" w:rsidP="009C35CB">
      <w:pPr>
        <w:pStyle w:val="Zakladny"/>
      </w:pPr>
    </w:p>
    <w:p w14:paraId="7B97019E" w14:textId="77777777" w:rsidR="00986386" w:rsidRPr="009C35CB" w:rsidRDefault="00986386" w:rsidP="009C35CB">
      <w:pPr>
        <w:pStyle w:val="Zakladny"/>
      </w:pPr>
    </w:p>
    <w:p w14:paraId="6B25F492" w14:textId="77777777" w:rsidR="00007A18" w:rsidRPr="00007A18" w:rsidRDefault="00007A18" w:rsidP="006849D6">
      <w:pPr>
        <w:pStyle w:val="Nadpis1rovne"/>
        <w:rPr>
          <w:rStyle w:val="ZakladnyChar"/>
          <w:sz w:val="44"/>
        </w:rPr>
      </w:pPr>
      <w:bookmarkStart w:id="4" w:name="_Toc383983228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2A246DB7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5291D5E1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 w:rsidR="00E2414F">
        <w:rPr>
          <w:rStyle w:val="ZakladnyChar"/>
        </w:rPr>
        <w:t>Analýza problému</w:t>
      </w:r>
    </w:p>
    <w:p w14:paraId="3FC6EEC2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 w:rsidR="00E2414F">
        <w:rPr>
          <w:rStyle w:val="ZakladnyChar"/>
        </w:rPr>
        <w:t>Opis riešenia</w:t>
      </w:r>
    </w:p>
    <w:p w14:paraId="4DC25008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 w:rsidR="009A11A4">
        <w:rPr>
          <w:rStyle w:val="ZakladnyChar"/>
        </w:rPr>
        <w:t>Zhodnotenie</w:t>
      </w:r>
    </w:p>
    <w:p w14:paraId="32852EA7" w14:textId="77777777" w:rsidR="00007A18" w:rsidRPr="00007A18" w:rsidRDefault="00E2414F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383983229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="00007A18"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="00007A18"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7FF5C211" w14:textId="68F3B2AC" w:rsidR="004617B0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 w:rsidR="00E2414F"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 w:rsidR="00812CCD">
        <w:rPr>
          <w:rStyle w:val="ZakladnyChar"/>
        </w:rPr>
        <w:t xml:space="preserve">tor uvádza </w:t>
      </w:r>
      <w:r w:rsidR="00E2414F">
        <w:rPr>
          <w:rStyle w:val="ZakladnyChar"/>
        </w:rPr>
        <w:t xml:space="preserve">súčasný stav riešenej problematiky doma i v zahraničí, </w:t>
      </w:r>
      <w:r w:rsidR="00812CCD">
        <w:rPr>
          <w:rStyle w:val="ZakladnyChar"/>
        </w:rPr>
        <w:t xml:space="preserve">dostupné informácie </w:t>
      </w:r>
      <w:r w:rsidRPr="00007A18">
        <w:rPr>
          <w:rStyle w:val="ZakladnyChar"/>
        </w:rPr>
        <w:t>a</w:t>
      </w:r>
      <w:r w:rsidR="00812CCD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812CCD"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 w:rsidR="00812CCD"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 w:rsidR="00D874A4">
        <w:rPr>
          <w:rStyle w:val="ZakladnyChar"/>
        </w:rPr>
        <w:t xml:space="preserve"> Základné definície a formalizmy potrebné na riešenie problematiky.</w:t>
      </w:r>
    </w:p>
    <w:p w14:paraId="42B0C5A1" w14:textId="77777777" w:rsidR="004617B0" w:rsidRDefault="004617B0" w:rsidP="00BB1046">
      <w:pPr>
        <w:pStyle w:val="Zakladny"/>
        <w:rPr>
          <w:rStyle w:val="ZakladnyChar"/>
        </w:rPr>
      </w:pPr>
    </w:p>
    <w:p w14:paraId="1F8ABF2C" w14:textId="77777777" w:rsidR="004617B0" w:rsidRPr="004617B0" w:rsidRDefault="004617B0" w:rsidP="004617B0">
      <w:pPr>
        <w:pStyle w:val="Zakladny"/>
        <w:numPr>
          <w:ilvl w:val="0"/>
          <w:numId w:val="40"/>
        </w:numPr>
        <w:rPr>
          <w:b/>
          <w:bCs/>
        </w:rPr>
      </w:pPr>
      <w:r w:rsidRPr="004617B0">
        <w:rPr>
          <w:b/>
          <w:bCs/>
        </w:rPr>
        <w:t>2.1 Analýza problému – Súčasný stav riešenej problematiky</w:t>
      </w:r>
    </w:p>
    <w:p w14:paraId="28D4C431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t>a) Význam a aplikácia automatizovaného obchodovania</w:t>
      </w:r>
    </w:p>
    <w:p w14:paraId="0577510A" w14:textId="77777777" w:rsidR="004617B0" w:rsidRPr="004617B0" w:rsidRDefault="004617B0" w:rsidP="004617B0">
      <w:pPr>
        <w:pStyle w:val="Zakladny"/>
        <w:numPr>
          <w:ilvl w:val="0"/>
          <w:numId w:val="38"/>
        </w:numPr>
      </w:pPr>
      <w:r w:rsidRPr="004617B0">
        <w:rPr>
          <w:b/>
          <w:bCs/>
        </w:rPr>
        <w:t>Úvod</w:t>
      </w:r>
      <w:r w:rsidRPr="004617B0">
        <w:t>: Krátka charakteristika automatizovaného obchodovania, jeho hlavné výhody a nevýhody. Diskusia o tom, ako automatizované obchodovanie mení prístup k investovaniu a obchodovaniu, najmä na trhu s kryptomenami ako je BTCUSD.</w:t>
      </w:r>
    </w:p>
    <w:p w14:paraId="241C300B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t>c) Analýza súčasných riešení</w:t>
      </w:r>
    </w:p>
    <w:p w14:paraId="686BEB1D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rPr>
          <w:b/>
          <w:bCs/>
        </w:rPr>
        <w:t>Existujúce platformy a nástroje</w:t>
      </w:r>
      <w:r w:rsidRPr="004617B0">
        <w:t>: Prehľad a analýza existujúcich obchodných platforiem, algoritmických frameworkov a nástrojov na správu dát, ktoré sú k dispozícii pre vývojárov a obchodníkov. Kritické posúdenie ich prístupnosti, flexibility a užívateľskej prívetivosti.</w:t>
      </w:r>
    </w:p>
    <w:p w14:paraId="0F279E91" w14:textId="77777777" w:rsidR="004617B0" w:rsidRPr="004617B0" w:rsidRDefault="004617B0" w:rsidP="004617B0">
      <w:pPr>
        <w:pStyle w:val="Zakladny"/>
        <w:numPr>
          <w:ilvl w:val="1"/>
          <w:numId w:val="40"/>
        </w:numPr>
      </w:pPr>
      <w:r w:rsidRPr="004617B0">
        <w:rPr>
          <w:b/>
          <w:bCs/>
        </w:rPr>
        <w:t>Obmedzenia súčasných riešení</w:t>
      </w:r>
      <w:r w:rsidRPr="004617B0">
        <w:t>: Identifikácia hlavných obmedzení súčasných riešení, ako sú vysoké náklady, zložitá integrácia, nedostatok podpory pre špecifické trhové stratégie, a obmedzená dostupnosť historických dát pre backtesting.</w:t>
      </w:r>
    </w:p>
    <w:p w14:paraId="7DFACAC8" w14:textId="77777777" w:rsidR="004617B0" w:rsidRPr="004617B0" w:rsidRDefault="004617B0" w:rsidP="004617B0">
      <w:pPr>
        <w:pStyle w:val="Zakladny"/>
        <w:numPr>
          <w:ilvl w:val="1"/>
          <w:numId w:val="40"/>
        </w:numPr>
      </w:pPr>
      <w:r w:rsidRPr="004617B0">
        <w:rPr>
          <w:b/>
          <w:bCs/>
        </w:rPr>
        <w:t>Potreba prispôsobivej knižnice</w:t>
      </w:r>
      <w:r w:rsidRPr="004617B0">
        <w:t>: Argumentácia prečo existujúce nástroje a platformy nespĺňajú potreby špecifických užívateľských scenárov a prečo je nutné vyvinúť vlastnú, viac prispôsobivú knižnicu pre automatizované obchodovanie.</w:t>
      </w:r>
    </w:p>
    <w:p w14:paraId="19425E02" w14:textId="77777777" w:rsidR="004617B0" w:rsidRPr="004617B0" w:rsidRDefault="004617B0" w:rsidP="004617B0">
      <w:pPr>
        <w:pStyle w:val="Zakladny"/>
        <w:numPr>
          <w:ilvl w:val="0"/>
          <w:numId w:val="40"/>
        </w:numPr>
      </w:pPr>
      <w:r w:rsidRPr="004617B0">
        <w:t>d) Potenciálne príležitosti a inovácie</w:t>
      </w:r>
    </w:p>
    <w:p w14:paraId="221D363D" w14:textId="77777777" w:rsidR="004617B0" w:rsidRPr="004617B0" w:rsidRDefault="004617B0" w:rsidP="004617B0">
      <w:pPr>
        <w:pStyle w:val="Zakladny"/>
        <w:numPr>
          <w:ilvl w:val="0"/>
          <w:numId w:val="41"/>
        </w:numPr>
      </w:pPr>
      <w:r w:rsidRPr="004617B0">
        <w:rPr>
          <w:b/>
          <w:bCs/>
        </w:rPr>
        <w:lastRenderedPageBreak/>
        <w:t>Inovácie</w:t>
      </w:r>
      <w:r w:rsidRPr="004617B0">
        <w:t>: Diskusia o možnostiach, ako nové prístupy a technológie (napr. strojové učenie, umelá inteligencia) môžu prekonať existujúce obmedzenia a priniesť nové príležitosti v oblasti automatizovaného obchodovania.</w:t>
      </w:r>
    </w:p>
    <w:p w14:paraId="55B68EE3" w14:textId="77777777" w:rsidR="004617B0" w:rsidRPr="004617B0" w:rsidRDefault="004617B0" w:rsidP="004617B0">
      <w:pPr>
        <w:pStyle w:val="Zakladny"/>
        <w:numPr>
          <w:ilvl w:val="1"/>
          <w:numId w:val="41"/>
        </w:numPr>
      </w:pPr>
      <w:r w:rsidRPr="004617B0">
        <w:rPr>
          <w:b/>
          <w:bCs/>
        </w:rPr>
        <w:t>Prípadová štúdia</w:t>
      </w:r>
      <w:r w:rsidRPr="004617B0">
        <w:t>: Uvádzanie príkladov, kde inovatívne riešenia úspešne riešili podobné výzvy, môže poskytnúť dôkaz o životaschopnosti navrhovaného prístupu.</w:t>
      </w:r>
    </w:p>
    <w:p w14:paraId="5794744E" w14:textId="77777777" w:rsidR="004617B0" w:rsidRDefault="004617B0" w:rsidP="004617B0">
      <w:pPr>
        <w:pStyle w:val="Zakladny"/>
        <w:numPr>
          <w:ilvl w:val="0"/>
          <w:numId w:val="40"/>
        </w:numPr>
      </w:pPr>
      <w:r w:rsidRPr="004617B0">
        <w:t>e) Ciele a očakávania od navrhovaného riešenia</w:t>
      </w:r>
    </w:p>
    <w:p w14:paraId="4A38129E" w14:textId="59127C7B" w:rsidR="0099261C" w:rsidRPr="004617B0" w:rsidRDefault="0099261C" w:rsidP="0099261C">
      <w:pPr>
        <w:pStyle w:val="Zakladny"/>
      </w:pPr>
      <w:r>
        <w:t>premostenie k mojej praci</w:t>
      </w:r>
    </w:p>
    <w:p w14:paraId="562326FC" w14:textId="77777777" w:rsidR="004617B0" w:rsidRDefault="004617B0" w:rsidP="00BB1046">
      <w:pPr>
        <w:pStyle w:val="Zakladny"/>
        <w:rPr>
          <w:rStyle w:val="ZakladnyChar"/>
        </w:rPr>
      </w:pPr>
    </w:p>
    <w:p w14:paraId="66DD905B" w14:textId="77777777" w:rsidR="004617B0" w:rsidRPr="00007A18" w:rsidRDefault="004617B0" w:rsidP="00BB1046">
      <w:pPr>
        <w:pStyle w:val="Zakladny"/>
        <w:rPr>
          <w:rStyle w:val="ZakladnyChar"/>
        </w:rPr>
      </w:pPr>
    </w:p>
    <w:p w14:paraId="67CEFDB4" w14:textId="77777777" w:rsidR="00007A18" w:rsidRPr="00007A18" w:rsidRDefault="00C657E3" w:rsidP="0001239F">
      <w:pPr>
        <w:pStyle w:val="Nadpis2urovne"/>
        <w:rPr>
          <w:rStyle w:val="ZakladnyChar"/>
          <w:sz w:val="32"/>
        </w:rPr>
      </w:pPr>
      <w:bookmarkStart w:id="8" w:name="_Toc383983230"/>
      <w:r>
        <w:rPr>
          <w:rStyle w:val="ZakladnyChar"/>
          <w:sz w:val="32"/>
        </w:rPr>
        <w:t>Opis riešenia</w:t>
      </w:r>
      <w:bookmarkEnd w:id="8"/>
    </w:p>
    <w:p w14:paraId="0AE7E3CC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 w:rsidR="00B973EB"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 w:rsidR="00812CCD"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="00812CCD" w:rsidRPr="00812CCD">
        <w:rPr>
          <w:rStyle w:val="ZakladnyChar"/>
        </w:rPr>
        <w:t xml:space="preserve"> </w:t>
      </w:r>
      <w:r w:rsidR="00812CCD" w:rsidRPr="00007A18">
        <w:rPr>
          <w:rStyle w:val="ZakladnyChar"/>
        </w:rPr>
        <w:t>cieľa</w:t>
      </w:r>
      <w:r w:rsidRPr="00007A18">
        <w:rPr>
          <w:rStyle w:val="ZakladnyChar"/>
        </w:rPr>
        <w:t>.</w:t>
      </w:r>
      <w:r w:rsidR="00416686">
        <w:rPr>
          <w:rStyle w:val="ZakladnyChar"/>
        </w:rPr>
        <w:t xml:space="preserve"> Ak je práca implementačná, tak jej súčasťou musí byť aj softvérová špecifikácia</w:t>
      </w:r>
      <w:r w:rsidR="006F77FF">
        <w:rPr>
          <w:rStyle w:val="ZakladnyChar"/>
        </w:rPr>
        <w:t xml:space="preserve"> požiadaviek, návrh, implementácia, overenie riešenia</w:t>
      </w:r>
      <w:r w:rsidR="00416686">
        <w:rPr>
          <w:rStyle w:val="ZakladnyChar"/>
        </w:rPr>
        <w:t>.</w:t>
      </w:r>
      <w:r w:rsidR="00CF57EE">
        <w:rPr>
          <w:rStyle w:val="ZakladnyChar"/>
        </w:rPr>
        <w:t xml:space="preserve"> </w:t>
      </w:r>
      <w:r w:rsidR="00CF57EE"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 w:rsidR="0093475A">
        <w:t> </w:t>
      </w:r>
      <w:r w:rsidR="00CF57EE" w:rsidRPr="000245A3">
        <w:t>samotný</w:t>
      </w:r>
      <w:r w:rsidR="0093475A">
        <w:t xml:space="preserve"> </w:t>
      </w:r>
      <w:r w:rsidR="00CF57EE" w:rsidRPr="000245A3">
        <w:t>návrh riešenia zadaného problému. Štruktúra textu by mala vychádzať zo zadanej úlohy, ktorá sa rieši. Najmä v tejto časti študent preukazuje svoj originálny prístup k riešeniu problémov a</w:t>
      </w:r>
      <w:r w:rsidR="00D430DD">
        <w:t> </w:t>
      </w:r>
      <w:r w:rsidR="00CF57EE" w:rsidRPr="000245A3">
        <w:t>kritické</w:t>
      </w:r>
      <w:r w:rsidR="00D430DD">
        <w:t xml:space="preserve"> </w:t>
      </w:r>
      <w:r w:rsidR="00CF57EE" w:rsidRPr="000245A3">
        <w:t>myslenie.</w:t>
      </w:r>
    </w:p>
    <w:p w14:paraId="7D1AB0D1" w14:textId="77777777" w:rsidR="006F77FF" w:rsidRDefault="006F77FF" w:rsidP="00BB1046">
      <w:pPr>
        <w:pStyle w:val="Zakladny"/>
        <w:rPr>
          <w:rStyle w:val="ZakladnyChar"/>
        </w:rPr>
      </w:pPr>
    </w:p>
    <w:p w14:paraId="03FE4C79" w14:textId="77777777" w:rsidR="00007A18" w:rsidRPr="00007A18" w:rsidRDefault="006F77FF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="00007A18" w:rsidRPr="00007A18">
        <w:rPr>
          <w:rStyle w:val="ZakladnyChar"/>
        </w:rPr>
        <w:t>etodika práce a metódy skúmania</w:t>
      </w:r>
      <w:r w:rsidR="00610010">
        <w:rPr>
          <w:rStyle w:val="ZakladnyChar"/>
        </w:rPr>
        <w:t>, ktoré spravidla obsahujú</w:t>
      </w:r>
      <w:r w:rsidR="00007A18" w:rsidRPr="00007A18">
        <w:rPr>
          <w:rStyle w:val="ZakladnyChar"/>
        </w:rPr>
        <w:t xml:space="preserve">: </w:t>
      </w:r>
    </w:p>
    <w:p w14:paraId="4DC86BE3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1CDFCA92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506AF41E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3223FBC4" w14:textId="77777777" w:rsid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297E5204" w14:textId="77777777" w:rsidR="00416686" w:rsidRDefault="00416686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</w:t>
      </w:r>
      <w:r w:rsidR="00982418">
        <w:rPr>
          <w:rStyle w:val="ZakladnyChar"/>
        </w:rPr>
        <w:t>.</w:t>
      </w:r>
    </w:p>
    <w:p w14:paraId="6E1D25B0" w14:textId="77777777" w:rsidR="00924A77" w:rsidRDefault="00924A77" w:rsidP="00BB1046">
      <w:pPr>
        <w:pStyle w:val="Zakladny"/>
        <w:rPr>
          <w:rStyle w:val="ZakladnyChar"/>
        </w:rPr>
      </w:pPr>
    </w:p>
    <w:p w14:paraId="6F3BC0A7" w14:textId="77777777" w:rsidR="00553904" w:rsidRDefault="00924A77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5729C75D" wp14:editId="78D22674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046" w14:textId="6B89321C" w:rsidR="00924A77" w:rsidRPr="0093475A" w:rsidRDefault="00553904" w:rsidP="0055390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2670C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Use case diagram požiadaviek</w:t>
      </w:r>
      <w:bookmarkEnd w:id="9"/>
    </w:p>
    <w:p w14:paraId="60EDA378" w14:textId="77777777" w:rsidR="004617B0" w:rsidRPr="004617B0" w:rsidRDefault="004617B0" w:rsidP="004617B0">
      <w:pPr>
        <w:pStyle w:val="Zakladny"/>
        <w:numPr>
          <w:ilvl w:val="0"/>
          <w:numId w:val="35"/>
        </w:numPr>
        <w:rPr>
          <w:b/>
          <w:bCs/>
        </w:rPr>
      </w:pPr>
      <w:r w:rsidRPr="004617B0">
        <w:rPr>
          <w:b/>
          <w:bCs/>
        </w:rPr>
        <w:t>2.2 Opis riešenia</w:t>
      </w:r>
    </w:p>
    <w:p w14:paraId="17A50DEF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a) Použité technológie</w:t>
      </w:r>
    </w:p>
    <w:p w14:paraId="32144D69" w14:textId="77777777" w:rsidR="004617B0" w:rsidRPr="004617B0" w:rsidRDefault="004617B0" w:rsidP="004617B0">
      <w:pPr>
        <w:pStyle w:val="Zakladny"/>
        <w:numPr>
          <w:ilvl w:val="0"/>
          <w:numId w:val="33"/>
        </w:numPr>
      </w:pPr>
      <w:r w:rsidRPr="004617B0">
        <w:rPr>
          <w:b/>
          <w:bCs/>
        </w:rPr>
        <w:t>Programovací jazyky</w:t>
      </w:r>
      <w:r w:rsidRPr="004617B0">
        <w:t>: Diskusia o výbere programovacieho jazyka Python pre vývoj z dôvodu jeho rozsiahlej podpory pre analýzu dát a strojové učenie, a prípadne dalších jazykov použitých pre špecifické účely.</w:t>
      </w:r>
    </w:p>
    <w:p w14:paraId="4FEA88D7" w14:textId="77777777" w:rsidR="004617B0" w:rsidRPr="004617B0" w:rsidRDefault="004617B0" w:rsidP="004617B0">
      <w:pPr>
        <w:pStyle w:val="Zakladny"/>
        <w:numPr>
          <w:ilvl w:val="0"/>
          <w:numId w:val="33"/>
        </w:numPr>
      </w:pPr>
      <w:r w:rsidRPr="004617B0">
        <w:rPr>
          <w:b/>
          <w:bCs/>
        </w:rPr>
        <w:t>Knižnice a frameworky</w:t>
      </w:r>
      <w:r w:rsidRPr="004617B0">
        <w:t>: Výpis a opis knižníc použitých na spracovanie a analýzu dát (Pandas, NumPy), algoritmické obchodovanie (Backtrader, PyAlgoTrade), vizualizáciu dát (Matplotlib, Seaborn) a prácu s API obchodných platforiem.</w:t>
      </w:r>
    </w:p>
    <w:p w14:paraId="739075D2" w14:textId="77777777" w:rsidR="004617B0" w:rsidRPr="004617B0" w:rsidRDefault="004617B0" w:rsidP="004617B0">
      <w:pPr>
        <w:pStyle w:val="Zakladny"/>
        <w:numPr>
          <w:ilvl w:val="0"/>
          <w:numId w:val="33"/>
        </w:numPr>
      </w:pPr>
      <w:r w:rsidRPr="004617B0">
        <w:rPr>
          <w:b/>
          <w:bCs/>
        </w:rPr>
        <w:t>Dátové zdroje</w:t>
      </w:r>
      <w:r w:rsidRPr="004617B0">
        <w:t>: Prehľad zdrojov historických dát BTCUSD, vysvetlenie, ako boli dáta získané, čistené a pripravené pre analýzu.</w:t>
      </w:r>
    </w:p>
    <w:p w14:paraId="0804F1B4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b) Návrh</w:t>
      </w:r>
    </w:p>
    <w:p w14:paraId="40B935F8" w14:textId="2584B447" w:rsidR="004617B0" w:rsidRPr="004617B0" w:rsidRDefault="004617B0" w:rsidP="00242674">
      <w:pPr>
        <w:pStyle w:val="Zakladny"/>
        <w:numPr>
          <w:ilvl w:val="0"/>
          <w:numId w:val="34"/>
        </w:numPr>
      </w:pPr>
      <w:r w:rsidRPr="004617B0">
        <w:rPr>
          <w:b/>
          <w:bCs/>
        </w:rPr>
        <w:lastRenderedPageBreak/>
        <w:t>Architektúra systému</w:t>
      </w:r>
      <w:r w:rsidRPr="004617B0">
        <w:t>: Popis architektúry navrhovaného systému,</w:t>
      </w:r>
      <w:r w:rsidR="00242674">
        <w:t xml:space="preserve"> struktura suborov,tabulky stplce ...</w:t>
      </w:r>
      <w:r w:rsidRPr="004617B0">
        <w:t xml:space="preserve"> vrátane jeho modulárnej štruktúry a interakcie medzi modulmi. </w:t>
      </w:r>
    </w:p>
    <w:p w14:paraId="1C58520C" w14:textId="1BE1B4A9" w:rsidR="004617B0" w:rsidRPr="004617B0" w:rsidRDefault="004617B0" w:rsidP="004617B0">
      <w:pPr>
        <w:pStyle w:val="Zakladny"/>
        <w:numPr>
          <w:ilvl w:val="0"/>
          <w:numId w:val="34"/>
        </w:numPr>
      </w:pPr>
      <w:r w:rsidRPr="004617B0">
        <w:rPr>
          <w:b/>
          <w:bCs/>
        </w:rPr>
        <w:t>Obchodná stratégia</w:t>
      </w:r>
      <w:r w:rsidRPr="004617B0">
        <w:t xml:space="preserve">: Detailný opis navrhovanej obchodnej stratégie, kritérií pre vstup a výstup z obchodov, </w:t>
      </w:r>
    </w:p>
    <w:p w14:paraId="3D7A8265" w14:textId="77777777" w:rsidR="004617B0" w:rsidRDefault="004617B0" w:rsidP="004617B0">
      <w:pPr>
        <w:pStyle w:val="Zakladny"/>
        <w:numPr>
          <w:ilvl w:val="0"/>
          <w:numId w:val="35"/>
        </w:numPr>
      </w:pPr>
      <w:r w:rsidRPr="004617B0">
        <w:t>c) Implementácia</w:t>
      </w:r>
    </w:p>
    <w:p w14:paraId="65149D5C" w14:textId="77777777" w:rsidR="00242674" w:rsidRPr="004617B0" w:rsidRDefault="00242674" w:rsidP="00242674">
      <w:pPr>
        <w:pStyle w:val="Zakladny"/>
        <w:numPr>
          <w:ilvl w:val="0"/>
          <w:numId w:val="35"/>
        </w:numPr>
      </w:pPr>
      <w:r>
        <w:rPr>
          <w:b/>
          <w:bCs/>
        </w:rPr>
        <w:t>Vyuzitie aplikacia vizualizacia</w:t>
      </w:r>
      <w:r w:rsidRPr="004617B0">
        <w:t xml:space="preserve">: </w:t>
      </w:r>
      <w:r>
        <w:t>Opis</w:t>
      </w:r>
      <w:r w:rsidRPr="004617B0">
        <w:t xml:space="preserve"> užívateľského rozhrania pre webovú stránku, vrátane popisu funkcionality, ktorá umožňuje užívateľom nahrať dáta, spustiť simuláciu a zobraziť výsledky.</w:t>
      </w:r>
    </w:p>
    <w:p w14:paraId="64ECA220" w14:textId="77777777" w:rsidR="00242674" w:rsidRPr="004617B0" w:rsidRDefault="00242674" w:rsidP="00242674">
      <w:pPr>
        <w:pStyle w:val="Zakladny"/>
        <w:ind w:left="720" w:firstLine="0"/>
      </w:pPr>
    </w:p>
    <w:p w14:paraId="1FE91FC2" w14:textId="3CDC883E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rPr>
          <w:b/>
          <w:bCs/>
        </w:rPr>
        <w:t>Vývojový proces</w:t>
      </w:r>
      <w:r w:rsidRPr="004617B0">
        <w:t xml:space="preserve">: Popis procesu vývoja, vrátane iterácií, testovania a optimalizácie kódu. </w:t>
      </w:r>
    </w:p>
    <w:p w14:paraId="4E3F4B0C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d) Testovanie</w:t>
      </w:r>
    </w:p>
    <w:p w14:paraId="6D2EF9E0" w14:textId="59C3DAD0" w:rsidR="004617B0" w:rsidRPr="004617B0" w:rsidRDefault="004617B0" w:rsidP="004617B0">
      <w:pPr>
        <w:pStyle w:val="Zakladny"/>
        <w:numPr>
          <w:ilvl w:val="0"/>
          <w:numId w:val="36"/>
        </w:numPr>
      </w:pPr>
      <w:r w:rsidRPr="004617B0">
        <w:rPr>
          <w:b/>
          <w:bCs/>
        </w:rPr>
        <w:t>Metodik</w:t>
      </w:r>
      <w:r w:rsidR="00242674">
        <w:rPr>
          <w:b/>
          <w:bCs/>
        </w:rPr>
        <w:t>a</w:t>
      </w:r>
      <w:r w:rsidRPr="004617B0">
        <w:rPr>
          <w:b/>
          <w:bCs/>
        </w:rPr>
        <w:t xml:space="preserve"> testovania</w:t>
      </w:r>
      <w:r w:rsidRPr="004617B0">
        <w:t xml:space="preserve">: </w:t>
      </w:r>
      <w:r w:rsidR="00242674">
        <w:t>so statistickych udajov a historickych dat</w:t>
      </w:r>
    </w:p>
    <w:p w14:paraId="3E350381" w14:textId="77777777" w:rsidR="004617B0" w:rsidRPr="004617B0" w:rsidRDefault="004617B0" w:rsidP="004617B0">
      <w:pPr>
        <w:pStyle w:val="Zakladny"/>
        <w:numPr>
          <w:ilvl w:val="0"/>
          <w:numId w:val="36"/>
        </w:numPr>
      </w:pPr>
      <w:r w:rsidRPr="004617B0">
        <w:rPr>
          <w:b/>
          <w:bCs/>
        </w:rPr>
        <w:t>Vyhodnotenie výsledkov</w:t>
      </w:r>
      <w:r w:rsidRPr="004617B0">
        <w:t>: Prezentácia a analýza výsledkov testovania, zameranie na overenie správnosti algoritmu, jeho výkonu a robustnosti proti rôznym trhovým podmienkam.</w:t>
      </w:r>
    </w:p>
    <w:p w14:paraId="12D452E5" w14:textId="77777777" w:rsidR="004617B0" w:rsidRPr="004617B0" w:rsidRDefault="004617B0" w:rsidP="004617B0">
      <w:pPr>
        <w:pStyle w:val="Zakladny"/>
        <w:numPr>
          <w:ilvl w:val="0"/>
          <w:numId w:val="35"/>
        </w:numPr>
      </w:pPr>
      <w:r w:rsidRPr="004617B0">
        <w:t>e) Vyhodnotenie</w:t>
      </w:r>
    </w:p>
    <w:p w14:paraId="767CC54C" w14:textId="77777777" w:rsidR="004617B0" w:rsidRPr="004617B0" w:rsidRDefault="004617B0" w:rsidP="004617B0">
      <w:pPr>
        <w:pStyle w:val="Zakladny"/>
        <w:numPr>
          <w:ilvl w:val="0"/>
          <w:numId w:val="37"/>
        </w:numPr>
      </w:pPr>
      <w:r w:rsidRPr="004617B0">
        <w:rPr>
          <w:b/>
          <w:bCs/>
        </w:rPr>
        <w:t>Hodnotenie efektívnosti algoritmu</w:t>
      </w:r>
      <w:r w:rsidRPr="004617B0">
        <w:t>: Analýza celkového výkonu algoritmu na základe testovania, vrátane porovnania s očakávaniami a cieľmi definovanými v návrhu.</w:t>
      </w:r>
    </w:p>
    <w:p w14:paraId="2BA9F7F6" w14:textId="77777777" w:rsidR="004617B0" w:rsidRPr="004617B0" w:rsidRDefault="004617B0" w:rsidP="004617B0">
      <w:pPr>
        <w:pStyle w:val="Zakladny"/>
        <w:numPr>
          <w:ilvl w:val="0"/>
          <w:numId w:val="37"/>
        </w:numPr>
      </w:pPr>
      <w:r w:rsidRPr="004617B0">
        <w:rPr>
          <w:b/>
          <w:bCs/>
        </w:rPr>
        <w:t>Zistené nedostatky a možnosti zlepšenia</w:t>
      </w:r>
      <w:r w:rsidRPr="004617B0">
        <w:t>: Diskusia o zistených nedostatkoch, obmedzeniach systému a možnostiach pre ďalšie vylepšenia a rozvoj</w:t>
      </w:r>
    </w:p>
    <w:p w14:paraId="4E8F3623" w14:textId="77777777" w:rsidR="00924A77" w:rsidRPr="00007A18" w:rsidRDefault="00924A77" w:rsidP="00BB1046">
      <w:pPr>
        <w:pStyle w:val="Zakladny"/>
        <w:rPr>
          <w:rStyle w:val="ZakladnyChar"/>
        </w:rPr>
      </w:pPr>
    </w:p>
    <w:p w14:paraId="671CCE74" w14:textId="77777777" w:rsidR="00007A18" w:rsidRPr="00007A18" w:rsidRDefault="00CF57EE" w:rsidP="0001239F">
      <w:pPr>
        <w:pStyle w:val="Nadpis2urovne"/>
        <w:rPr>
          <w:rStyle w:val="ZakladnyChar"/>
          <w:sz w:val="32"/>
        </w:rPr>
      </w:pPr>
      <w:bookmarkStart w:id="10" w:name="_Toc383983231"/>
      <w:r>
        <w:rPr>
          <w:rStyle w:val="ZakladnyChar"/>
          <w:sz w:val="32"/>
        </w:rPr>
        <w:t>Zhodnotenie</w:t>
      </w:r>
      <w:bookmarkEnd w:id="10"/>
    </w:p>
    <w:p w14:paraId="57292E00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pri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popisovaní sa musia dostatočne zhodnotiť. Zároveň sa komentujú všetky skutočnosti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konfrontácii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výsledkami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61D6AB7C" w14:textId="77777777" w:rsidR="00007A18" w:rsidRPr="00007A18" w:rsidRDefault="00007A18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383983232"/>
      <w:r w:rsidRPr="00007A18">
        <w:rPr>
          <w:rStyle w:val="ZakladnyChar"/>
          <w:sz w:val="32"/>
        </w:rPr>
        <w:lastRenderedPageBreak/>
        <w:t>Citácie</w:t>
      </w:r>
      <w:bookmarkEnd w:id="11"/>
      <w:bookmarkEnd w:id="12"/>
      <w:bookmarkEnd w:id="13"/>
    </w:p>
    <w:p w14:paraId="037DAD0F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texte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zozname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0764D957" w14:textId="77777777" w:rsidR="00007A18" w:rsidRPr="00007A18" w:rsidRDefault="00007A18" w:rsidP="00007A18">
      <w:pPr>
        <w:ind w:firstLine="708"/>
        <w:rPr>
          <w:rStyle w:val="ZakladnyChar"/>
        </w:rPr>
      </w:pPr>
    </w:p>
    <w:p w14:paraId="42F29D9F" w14:textId="77777777" w:rsidR="00007A18" w:rsidRPr="00281BAA" w:rsidRDefault="00007A18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383983233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7095AD62" w14:textId="77777777" w:rsidR="001C4D5A" w:rsidRDefault="00007A18" w:rsidP="00BB1046">
      <w:pPr>
        <w:pStyle w:val="Zakladny"/>
      </w:pPr>
      <w:r w:rsidRPr="00007A18">
        <w:rPr>
          <w:rStyle w:val="ZakladnyChar"/>
        </w:rPr>
        <w:t>Na karte REFERENCES si zvolíme štýl citácie ISO-690- Numerical references. Následne klikneme na Manage sources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kliknutím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rolovacieho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vyplníme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všetky známe údaje o zdroji citácie. Potvrdíme a vrátime sa späť na písanie dokumentu. Na karte references klikneme na Insert Citation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vyberieme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dokumente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13CB030C1D2D4B709DD05A8FF74149FD"/>
          </w:placeholder>
          <w:showingPlcHdr/>
        </w:sdtPr>
        <w:sdtEndPr>
          <w:rPr>
            <w:rStyle w:val="DefaultParagraphFont"/>
          </w:rPr>
        </w:sdtEndPr>
        <w:sdtContent>
          <w:r w:rsidR="001C4D5A" w:rsidRPr="00007A18">
            <w:t>VZOR CITÁCIE</w:t>
          </w:r>
        </w:sdtContent>
      </w:sdt>
      <w:sdt>
        <w:sdtPr>
          <w:id w:val="628357387"/>
          <w:citation/>
        </w:sdtPr>
        <w:sdtContent>
          <w:r w:rsidR="00E93554" w:rsidRPr="00007A18">
            <w:fldChar w:fldCharType="begin"/>
          </w:r>
          <w:r w:rsidR="001C4D5A" w:rsidRPr="00007A18">
            <w:instrText xml:space="preserve"> CITATION Pra07 \l 1031 </w:instrText>
          </w:r>
          <w:r w:rsidR="00E93554" w:rsidRPr="00007A18">
            <w:fldChar w:fldCharType="separate"/>
          </w:r>
          <w:r w:rsidR="001C4D5A" w:rsidRPr="00007A18">
            <w:t xml:space="preserve"> (1)</w:t>
          </w:r>
          <w:r w:rsidR="00E93554" w:rsidRPr="00007A18">
            <w:fldChar w:fldCharType="end"/>
          </w:r>
        </w:sdtContent>
      </w:sdt>
    </w:p>
    <w:p w14:paraId="39297386" w14:textId="77777777" w:rsidR="00120F59" w:rsidRDefault="00120F59" w:rsidP="0001239F">
      <w:pPr>
        <w:pStyle w:val="Nadpis2urovne"/>
      </w:pPr>
      <w:bookmarkStart w:id="17" w:name="_Toc383983234"/>
      <w:r>
        <w:t>Špeciálne požiadavky</w:t>
      </w:r>
      <w:bookmarkEnd w:id="17"/>
    </w:p>
    <w:p w14:paraId="0641BD51" w14:textId="77777777" w:rsidR="00120F59" w:rsidRDefault="00120F59" w:rsidP="00120F59">
      <w:pPr>
        <w:pStyle w:val="Zakladny"/>
      </w:pPr>
      <w:r>
        <w:t>Ak je súčasťou vašej práce vytvorenie softvéru je nutné k tomuto softvéru vytvoriť dokumentáciu</w:t>
      </w:r>
      <w:r w:rsidR="003415AA">
        <w:t xml:space="preserve"> (technickú dokumentáciu, užívateľskú príručku)</w:t>
      </w:r>
      <w:r>
        <w:t xml:space="preserve"> a pripojiť ju ku práci vo</w:t>
      </w:r>
      <w:r w:rsidR="00616A85">
        <w:t> </w:t>
      </w:r>
      <w:r>
        <w:t>forme prílohy.</w:t>
      </w:r>
      <w:r w:rsidR="007C03F9">
        <w:t xml:space="preserve"> Ak je dokumentácia rozsiahla, je vhodnejšie ju pridať ako prílohu na CD/DVD. Ak je kratšia, tak je vhodné ju pridať aj v tlačenej forme.</w:t>
      </w:r>
    </w:p>
    <w:p w14:paraId="2308738A" w14:textId="77777777" w:rsidR="00616A85" w:rsidRPr="00120F59" w:rsidRDefault="00616A85" w:rsidP="00120F59">
      <w:pPr>
        <w:pStyle w:val="Zakladny"/>
      </w:pPr>
    </w:p>
    <w:p w14:paraId="164547EE" w14:textId="77777777" w:rsidR="008E34D8" w:rsidRPr="00AB3AFF" w:rsidRDefault="008E34D8" w:rsidP="006849D6">
      <w:pPr>
        <w:pStyle w:val="Nadpis1rovne"/>
      </w:pPr>
      <w:bookmarkStart w:id="18" w:name="_Toc383983235"/>
      <w:r w:rsidRPr="00AB3AFF">
        <w:lastRenderedPageBreak/>
        <w:t>Popis šablóny</w:t>
      </w:r>
      <w:bookmarkEnd w:id="18"/>
    </w:p>
    <w:p w14:paraId="7AE54448" w14:textId="77777777" w:rsidR="008E34D8" w:rsidRDefault="008E34D8" w:rsidP="00BB1046">
      <w:pPr>
        <w:pStyle w:val="Zakladny"/>
      </w:pPr>
      <w:r>
        <w:t xml:space="preserve">V šablóne sú použité viaceré druhy polí. Pevné polia </w:t>
      </w:r>
      <w:r w:rsidR="006E7ACB">
        <w:t>nedovoľujú prepisovať ich obsah. Naopak polia, ktorých text je vyznačený červeným písmom musí byť zmenený, alebo vymazaný. V šablóne sa nachádzajú selektívne polia, ktoré umožňujú výber z viacerých variant.</w:t>
      </w:r>
      <w:r w:rsidR="00690DF7">
        <w:t xml:space="preserve"> S poľ</w:t>
      </w:r>
      <w:r w:rsidR="00164417">
        <w:t>ami sa dá pracovať na karte vývojár, ktorú je možné vložiť v</w:t>
      </w:r>
      <w:r w:rsidR="00B4442A">
        <w:t> </w:t>
      </w:r>
      <w:r w:rsidR="00164417">
        <w:t>nastaveniach</w:t>
      </w:r>
      <w:r w:rsidR="00B4442A">
        <w:t>.</w:t>
      </w:r>
    </w:p>
    <w:p w14:paraId="487981A8" w14:textId="77777777" w:rsidR="006E7ACB" w:rsidRDefault="006E7ACB" w:rsidP="0001239F">
      <w:pPr>
        <w:pStyle w:val="Nadpis2urovne"/>
        <w:numPr>
          <w:ilvl w:val="1"/>
          <w:numId w:val="32"/>
        </w:numPr>
      </w:pPr>
      <w:bookmarkStart w:id="19" w:name="_Toc383983236"/>
      <w:r>
        <w:t>Popis nastavenia strany</w:t>
      </w:r>
      <w:bookmarkEnd w:id="19"/>
    </w:p>
    <w:p w14:paraId="786FDB7A" w14:textId="77777777" w:rsidR="006E7ACB" w:rsidRDefault="006E7ACB" w:rsidP="00BB1046">
      <w:pPr>
        <w:pStyle w:val="Zakladny"/>
      </w:pPr>
      <w:r>
        <w:t>OKRAJE: hore 3cm, dole 3cm, vľavo 3cm, vpravo 2,5cm, orientácia: na výšku</w:t>
      </w:r>
    </w:p>
    <w:p w14:paraId="7643C22A" w14:textId="77777777" w:rsidR="006E7ACB" w:rsidRDefault="006E7ACB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207CC65D" w14:textId="77777777" w:rsidR="006E7ACB" w:rsidRDefault="00281BAA" w:rsidP="00BB1046">
      <w:pPr>
        <w:pStyle w:val="Zakladny"/>
      </w:pPr>
      <w:r>
        <w:t>ROZLOŽENIE: hlavička: 1,5cm, päta: 1,5cm, zvislé zarovnanie: hore</w:t>
      </w:r>
    </w:p>
    <w:p w14:paraId="6DD2900F" w14:textId="77777777" w:rsidR="00281BAA" w:rsidRDefault="00281BAA" w:rsidP="0001239F">
      <w:pPr>
        <w:pStyle w:val="Nadpis2urovne"/>
      </w:pPr>
      <w:bookmarkStart w:id="20" w:name="_Toc383983237"/>
      <w:r>
        <w:t>Popis nastavenia štýlov</w:t>
      </w:r>
      <w:bookmarkEnd w:id="20"/>
    </w:p>
    <w:p w14:paraId="41ED8B15" w14:textId="77777777" w:rsidR="00C87FEB" w:rsidRDefault="00BB1046" w:rsidP="00C87FEB">
      <w:pPr>
        <w:pStyle w:val="Zakladny"/>
      </w:pPr>
      <w:r>
        <w:t xml:space="preserve">NADPIS 1.ÚROVNE: založiť na: žiadnom, štýl nasledujúceho odseku: základný, Písmo: Times New Roman, 22 b, Tučné, Vľavo, Riadkovanie: </w:t>
      </w:r>
      <w:r w:rsidR="008A1959">
        <w:t xml:space="preserve">jednoduché, Medzera Za: </w:t>
      </w:r>
      <w:r>
        <w:t>16b, Kontrola osamotených riadkov, Zlom strany pred odsekom, Zviazať s nasledujúcim, Zviazať riadky dohromady, Viacúrovňové + Úroveň: 1 + Štýl číslovania: 1, 2, 3, … + Číslovať od: 1 + Za</w:t>
      </w:r>
      <w:r w:rsidR="008A1959">
        <w:t xml:space="preserve">rovnanie: Vľavo + Zarovnať na: </w:t>
      </w:r>
      <w:r w:rsidR="00405D73">
        <w:t>0 cm + Zarážka:</w:t>
      </w:r>
      <w:r>
        <w:t xml:space="preserve"> 1,27 cm, Štýl: Prepojené, Automaticky aktualizovať, Zobraziť v galérii štýlov</w:t>
      </w:r>
    </w:p>
    <w:p w14:paraId="50FD7361" w14:textId="77777777" w:rsidR="00C87FEB" w:rsidRDefault="00C87FEB" w:rsidP="00C87FEB">
      <w:pPr>
        <w:pStyle w:val="Zakladny"/>
      </w:pPr>
    </w:p>
    <w:p w14:paraId="26402668" w14:textId="77777777" w:rsidR="00C87FEB" w:rsidRDefault="00C87FEB" w:rsidP="00C87FEB">
      <w:pPr>
        <w:pStyle w:val="Zakladny"/>
      </w:pPr>
      <w:r>
        <w:t>NADPIS 2.ÚROVNE: založiť na: žiadnom, štýl nasledujúceho odseku: základný, Písmo: Times New Roma</w:t>
      </w:r>
      <w:r w:rsidR="008A1959">
        <w:t>n, 16 b, Tučné, Zarážka: Vľavo: 0 cm, Opakovaná zarážka: 0,6 cm, Vľavo, Riadkovanie:</w:t>
      </w:r>
      <w:r>
        <w:t xml:space="preserve"> jedno</w:t>
      </w:r>
      <w:r w:rsidR="008A1959">
        <w:t>duché, Medzera Pred: 16 b, Za:</w:t>
      </w:r>
      <w:r>
        <w:t xml:space="preserve"> 14 b, Kontrola osamotených riadkov, Zviazať s nasledujúcim, Zviazať riadky dohromady, Viacúrovňové + Úroveň: 2 + Štýl číslovania: 1, 2, 3, … + Číslovať od: 1 + Za</w:t>
      </w:r>
      <w:r w:rsidR="008A1959">
        <w:t xml:space="preserve">rovnanie: Vľavo + Zarovnať na: 0 cm + Zarážka: </w:t>
      </w:r>
      <w:r>
        <w:t>0,6 cm, Štýl: Prepojené, Automaticky aktualizovať, Zobraziť v galérii štýlov</w:t>
      </w:r>
    </w:p>
    <w:p w14:paraId="060E3947" w14:textId="77777777" w:rsidR="00C87FEB" w:rsidRDefault="00C87FEB" w:rsidP="00C87FEB">
      <w:pPr>
        <w:pStyle w:val="Zakladny"/>
      </w:pPr>
    </w:p>
    <w:p w14:paraId="6AB815EF" w14:textId="77777777" w:rsidR="00D1653F" w:rsidRDefault="00C87FEB" w:rsidP="00D1653F">
      <w:pPr>
        <w:pStyle w:val="Zakladny"/>
      </w:pPr>
      <w:r>
        <w:t xml:space="preserve">NADPIS </w:t>
      </w:r>
      <w:r w:rsidR="00D1653F">
        <w:t>3</w:t>
      </w:r>
      <w:r>
        <w:t>.ÚROVNE:</w:t>
      </w:r>
      <w:r w:rsidR="00D1653F">
        <w:t xml:space="preserve"> </w:t>
      </w:r>
      <w:r w:rsidR="000246E2">
        <w:t xml:space="preserve">založiť na: žiadnom, štýl nasledujúceho odseku: základný, </w:t>
      </w:r>
      <w:r w:rsidR="00D1653F">
        <w:t>Písmo: Times New Roman</w:t>
      </w:r>
      <w:r w:rsidR="00C10BB7">
        <w:t>, 14 b, Tučné, Zarážka: Vľavo: 0 cm Opakovaná zarážka:</w:t>
      </w:r>
      <w:r w:rsidR="00D1653F">
        <w:t xml:space="preserve"> 0,6 cm, Vľavo, Riadkova</w:t>
      </w:r>
      <w:r w:rsidR="00C10BB7">
        <w:t>nie: jednoduché, Medzera Pred:</w:t>
      </w:r>
      <w:r w:rsidR="00D1653F">
        <w:t xml:space="preserve"> 14 b Za:14 b, Kontrola osamotených </w:t>
      </w:r>
      <w:r w:rsidR="00D1653F">
        <w:lastRenderedPageBreak/>
        <w:t>riadkov, Zviazať s nasledujúcim, Zviazať riadky dohromady, Viacúrovňové + Úroveň: 3 + Štýl číslovania: 1, 2, 3, … + Číslovať od: 1 + Zarovnanie: Vľavo +</w:t>
      </w:r>
      <w:r w:rsidR="00C10BB7">
        <w:t xml:space="preserve"> Zarovnať na:  0 cm + Zarážka: </w:t>
      </w:r>
      <w:r w:rsidR="00D1653F">
        <w:t>0,6 cm, Štýl: Prepojené, Zobraziť v galérii štýlov</w:t>
      </w:r>
    </w:p>
    <w:p w14:paraId="332E540E" w14:textId="77777777" w:rsidR="000246E2" w:rsidRDefault="000246E2" w:rsidP="00D1653F">
      <w:pPr>
        <w:pStyle w:val="Zakladny"/>
      </w:pPr>
    </w:p>
    <w:p w14:paraId="135B7BF3" w14:textId="77777777" w:rsidR="000246E2" w:rsidRDefault="000246E2" w:rsidP="000246E2">
      <w:pPr>
        <w:pStyle w:val="Zakladny"/>
      </w:pPr>
      <w:r>
        <w:t>ZÁKLADNÝ: založiť na: žiadnom, štýl nasledujúceho odseku: základný, Písmo: Times New Rom</w:t>
      </w:r>
      <w:r w:rsidR="00C10BB7">
        <w:t>an, 12 b, Zarážka: Prvý riadok:</w:t>
      </w:r>
      <w:r>
        <w:t xml:space="preserve"> 0,8</w:t>
      </w:r>
      <w:r w:rsidR="00C10BB7">
        <w:t xml:space="preserve"> cm, Podľa okraja, Riadkovanie:</w:t>
      </w:r>
      <w:r>
        <w:t xml:space="preserve"> 1,5 riadka, Kontrola osamotených riadkov, Štýl: Prepojené, Automaticky aktualizovať, Zobraziť v galérii štýlov</w:t>
      </w:r>
    </w:p>
    <w:p w14:paraId="37AECB1B" w14:textId="77777777" w:rsidR="00C10BB7" w:rsidRDefault="00C10BB7" w:rsidP="000246E2">
      <w:pPr>
        <w:pStyle w:val="Zakladny"/>
      </w:pPr>
    </w:p>
    <w:p w14:paraId="47B29CA1" w14:textId="77777777" w:rsidR="000246E2" w:rsidRDefault="000246E2" w:rsidP="000246E2">
      <w:pPr>
        <w:pStyle w:val="Zakladny"/>
      </w:pPr>
      <w:r>
        <w:t xml:space="preserve">POPIS: Písmo: 9 b, Kurzíva, </w:t>
      </w:r>
      <w:r w:rsidR="00C10BB7">
        <w:t>Farba písma: Text, Riadkovanie:</w:t>
      </w:r>
      <w:r>
        <w:t xml:space="preserve"> jednoduché, Medzera</w:t>
      </w:r>
    </w:p>
    <w:p w14:paraId="2A2FB3D1" w14:textId="77777777" w:rsidR="000246E2" w:rsidRDefault="000246E2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03121EEA" w14:textId="77777777" w:rsidR="000246E2" w:rsidRDefault="000246E2" w:rsidP="000246E2">
      <w:pPr>
        <w:pStyle w:val="Zakladny"/>
        <w:ind w:firstLine="0"/>
      </w:pPr>
      <w:r>
        <w:t>Použitie: na popis obrázkov, tabuliek a grafov</w:t>
      </w:r>
    </w:p>
    <w:p w14:paraId="69389D25" w14:textId="77777777" w:rsidR="000246E2" w:rsidRDefault="000246E2" w:rsidP="000246E2">
      <w:pPr>
        <w:pStyle w:val="Zakladny"/>
        <w:ind w:firstLine="0"/>
      </w:pPr>
    </w:p>
    <w:p w14:paraId="3BF17FBE" w14:textId="77777777" w:rsidR="008C18DF" w:rsidRDefault="000246E2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3ABE6AB3" w14:textId="77777777" w:rsidR="0083753E" w:rsidRDefault="0083753E" w:rsidP="0083753E">
      <w:pPr>
        <w:pStyle w:val="Zakladny"/>
      </w:pPr>
    </w:p>
    <w:p w14:paraId="3610243A" w14:textId="77777777" w:rsidR="0083753E" w:rsidRDefault="0083753E" w:rsidP="0083753E">
      <w:pPr>
        <w:pStyle w:val="Zakladny"/>
      </w:pPr>
    </w:p>
    <w:p w14:paraId="244A9EB0" w14:textId="77777777" w:rsidR="00713E60" w:rsidRDefault="00713E60" w:rsidP="0001239F">
      <w:pPr>
        <w:pStyle w:val="Nadpis2urovne"/>
      </w:pPr>
      <w:r>
        <w:br w:type="page"/>
      </w:r>
    </w:p>
    <w:bookmarkStart w:id="21" w:name="_Toc378776136" w:displacedByCustomXml="next"/>
    <w:bookmarkStart w:id="22" w:name="_Toc37877559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DefaultParagraphFont"/>
          <w:b/>
        </w:rPr>
      </w:sdtEndPr>
      <w:sdtContent>
        <w:bookmarkStart w:id="23" w:name="_Toc383983238" w:displacedByCustomXml="prev"/>
        <w:p w14:paraId="5DB682B4" w14:textId="77777777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 w:rsidR="008E34D8"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3DC11925" w14:textId="77777777" w:rsidR="00D45830" w:rsidRPr="00281D86" w:rsidRDefault="00281D86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33EE6D8B" w14:textId="77777777" w:rsidR="00DC0093" w:rsidRDefault="00DC0093" w:rsidP="00713E60">
      <w:pPr>
        <w:ind w:firstLine="708"/>
      </w:pPr>
    </w:p>
    <w:p w14:paraId="5CED43D0" w14:textId="77777777" w:rsidR="00DC0093" w:rsidRDefault="00DC0093" w:rsidP="00713E60">
      <w:pPr>
        <w:ind w:firstLine="708"/>
      </w:pPr>
      <w:r>
        <w:br w:type="page"/>
      </w:r>
    </w:p>
    <w:sdt>
      <w:sdtPr>
        <w:id w:val="-1274239281"/>
        <w:lock w:val="sdtContentLocked"/>
        <w:showingPlcHdr/>
      </w:sdtPr>
      <w:sdtContent>
        <w:bookmarkStart w:id="24" w:name="_Toc383983239" w:displacedByCustomXml="prev"/>
        <w:p w14:paraId="154F65FF" w14:textId="77777777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22089C8A" w14:textId="77777777" w:rsidR="00DC0093" w:rsidRDefault="00DC0093" w:rsidP="00713E60">
      <w:pPr>
        <w:ind w:firstLine="708"/>
      </w:pPr>
    </w:p>
    <w:p w14:paraId="3F6A16C0" w14:textId="77777777"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14:paraId="63F79B90" w14:textId="77777777" w:rsidR="008C18DF" w:rsidRPr="008C18DF" w:rsidRDefault="008C18DF" w:rsidP="008C18DF"/>
    <w:p w14:paraId="2D17DF05" w14:textId="77777777" w:rsidR="008C18DF" w:rsidRDefault="008C18DF" w:rsidP="008C18DF"/>
    <w:p w14:paraId="07D39863" w14:textId="77777777" w:rsidR="008C18DF" w:rsidRPr="008C18DF" w:rsidRDefault="008C18DF" w:rsidP="008C18DF">
      <w:pPr>
        <w:tabs>
          <w:tab w:val="center" w:pos="4393"/>
        </w:tabs>
        <w:sectPr w:rsidR="008C18DF" w:rsidRPr="008C18DF" w:rsidSect="00383755">
          <w:footerReference w:type="default" r:id="rId19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DefaultParagraphFont"/>
          <w:b/>
        </w:rPr>
      </w:sdtEndPr>
      <w:sdtContent>
        <w:bookmarkStart w:id="25" w:name="_Toc383983240" w:displacedByCustomXml="prev"/>
        <w:p w14:paraId="5B89D213" w14:textId="77777777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514D0103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  <w:showingPlcHdr/>
      </w:sdtPr>
      <w:sdtEndPr>
        <w:rPr>
          <w:rStyle w:val="DefaultParagraphFont"/>
          <w:rFonts w:asciiTheme="minorHAnsi" w:hAnsiTheme="minorHAnsi" w:cstheme="minorBidi"/>
          <w:sz w:val="22"/>
          <w:szCs w:val="22"/>
        </w:rPr>
      </w:sdtEndPr>
      <w:sdtContent>
        <w:p w14:paraId="122CAF54" w14:textId="77777777" w:rsidR="000246E2" w:rsidRDefault="007938A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574ED7D2" w14:textId="77777777" w:rsidR="006849D6" w:rsidRDefault="006849D6" w:rsidP="00596A28">
      <w:pPr>
        <w:pStyle w:val="Zakladny"/>
      </w:pPr>
    </w:p>
    <w:p w14:paraId="06BA76DF" w14:textId="77777777" w:rsidR="00596A28" w:rsidRDefault="00596A28" w:rsidP="00596A28">
      <w:pPr>
        <w:pStyle w:val="Zakladny"/>
      </w:pPr>
      <w:r>
        <w:t>Prílohy sú „číslované“ písmenami A, B, C...</w:t>
      </w:r>
    </w:p>
    <w:p w14:paraId="3A6F0BD9" w14:textId="77777777" w:rsidR="006849D6" w:rsidRDefault="006849D6" w:rsidP="00596A28">
      <w:pPr>
        <w:pStyle w:val="Zakladny"/>
      </w:pPr>
    </w:p>
    <w:p w14:paraId="51265E92" w14:textId="77777777"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26" w:name="_Toc383983241"/>
      <w:r>
        <w:lastRenderedPageBreak/>
        <w:t>Príloha A: Štruktúra elektronického nosiča</w:t>
      </w:r>
      <w:bookmarkEnd w:id="26"/>
    </w:p>
    <w:p w14:paraId="4806DF9B" w14:textId="77777777" w:rsidR="006849D6" w:rsidRDefault="006849D6" w:rsidP="006849D6"/>
    <w:p w14:paraId="4ABD0B9C" w14:textId="77777777" w:rsidR="009027C1" w:rsidRDefault="00B538CD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</w:t>
      </w:r>
      <w:r w:rsidR="003361AE" w:rsidRPr="000245A3">
        <w:t xml:space="preserve">programov (aplikácií) pripravených </w:t>
      </w:r>
      <w:r w:rsidRPr="000245A3">
        <w:t xml:space="preserve">na inštalovanie a iných, vo všeobecnosti ťažko opísateľných ale potrebných častí. </w:t>
      </w:r>
      <w:r w:rsidR="009027C1">
        <w:t>Elektronický</w:t>
      </w:r>
      <w:r w:rsidR="009027C1" w:rsidRPr="00B538CD">
        <w:t xml:space="preserve"> nosič</w:t>
      </w:r>
      <w:r w:rsidR="009027C1">
        <w:t xml:space="preserve"> m</w:t>
      </w:r>
      <w:r w:rsidRPr="000245A3">
        <w:t>usí mať obal, pomocou ktorého sa pevne pripevní do práce. Nosič musí mať popis obsahu a meno autora.</w:t>
      </w:r>
    </w:p>
    <w:p w14:paraId="51733264" w14:textId="77777777" w:rsidR="009027C1" w:rsidRDefault="009027C1" w:rsidP="009027C1">
      <w:pPr>
        <w:pStyle w:val="Zakladny"/>
      </w:pPr>
    </w:p>
    <w:p w14:paraId="4B61148C" w14:textId="77777777" w:rsidR="00A14FDD" w:rsidRDefault="00A14FDD" w:rsidP="009027C1">
      <w:pPr>
        <w:pStyle w:val="Zakladny"/>
      </w:pPr>
    </w:p>
    <w:sectPr w:rsidR="00A14FDD" w:rsidSect="00383755">
      <w:footerReference w:type="default" r:id="rId20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2910" w14:textId="77777777" w:rsidR="00383755" w:rsidRDefault="00383755" w:rsidP="00C546A9">
      <w:pPr>
        <w:spacing w:after="0" w:line="240" w:lineRule="auto"/>
      </w:pPr>
      <w:r>
        <w:separator/>
      </w:r>
    </w:p>
  </w:endnote>
  <w:endnote w:type="continuationSeparator" w:id="0">
    <w:p w14:paraId="7D9B7B65" w14:textId="77777777" w:rsidR="00383755" w:rsidRDefault="00383755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B020" w14:textId="5973B850" w:rsidR="00924A7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w:pict w14:anchorId="5944A99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1026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35A29070" w14:textId="6F6DB0C7" w:rsidR="00924A77" w:rsidRPr="008C5F28" w:rsidRDefault="0032670C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Matúš Kuma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5D5888A48EFA4219853BBA6991B6B49F"/>
        </w:placeholder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99261C">
          <w:rPr>
            <w:rStyle w:val="ObalChar"/>
            <w:noProof/>
          </w:rPr>
          <w:t>2024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37E6" w14:textId="77777777" w:rsidR="00924A77" w:rsidRDefault="00924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9CC7" w14:textId="17E45F26" w:rsidR="00924A7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w:pict w14:anchorId="3A29D9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74.65pt;margin-top:1.05pt;width:403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1025;mso-fit-shape-to-text:t">
            <w:txbxContent>
              <w:sdt>
                <w:sdtPr>
                  <w:rPr>
                    <w:rStyle w:val="obal3Char"/>
                    <w:b/>
                  </w:rPr>
                  <w:id w:val="1763413388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6C1A9441" w14:textId="2D45F831" w:rsidR="00924A77" w:rsidRPr="008C5F28" w:rsidRDefault="0032670C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M</w:t>
                    </w:r>
                  </w:p>
                </w:sdtContent>
              </w:sdt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99261C">
          <w:rPr>
            <w:rStyle w:val="ObalChar"/>
            <w:noProof/>
          </w:rPr>
          <w:t>2024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C37E" w14:textId="77777777" w:rsidR="00924A77" w:rsidRDefault="00924A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C413" w14:textId="77777777" w:rsidR="00924A77" w:rsidRDefault="00924A77">
    <w:pPr>
      <w:pStyle w:val="Footer"/>
    </w:pPr>
  </w:p>
  <w:p w14:paraId="494CDB5A" w14:textId="77777777" w:rsidR="00924A77" w:rsidRPr="004B2C4C" w:rsidRDefault="00924A7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31EAD" w14:textId="77777777" w:rsidR="00924A7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3C8E7D" w14:textId="77777777" w:rsidR="00924A77" w:rsidRPr="004B2C4C" w:rsidRDefault="00924A7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D6133" w14:textId="77777777" w:rsidR="00924A7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436B933" w14:textId="77777777" w:rsidR="00924A77" w:rsidRPr="004B2C4C" w:rsidRDefault="00924A7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53F9" w14:textId="77777777" w:rsidR="00383755" w:rsidRDefault="00383755" w:rsidP="00C546A9">
      <w:pPr>
        <w:spacing w:after="0" w:line="240" w:lineRule="auto"/>
      </w:pPr>
      <w:r>
        <w:separator/>
      </w:r>
    </w:p>
  </w:footnote>
  <w:footnote w:type="continuationSeparator" w:id="0">
    <w:p w14:paraId="48251CC7" w14:textId="77777777" w:rsidR="00383755" w:rsidRDefault="00383755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36D5" w14:textId="77777777" w:rsidR="00924A77" w:rsidRDefault="00924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79B0" w14:textId="77777777" w:rsidR="00924A77" w:rsidRDefault="00924A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8E1C" w14:textId="77777777" w:rsidR="00924A77" w:rsidRDefault="00924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C3F"/>
    <w:multiLevelType w:val="multilevel"/>
    <w:tmpl w:val="B7C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7506"/>
    <w:multiLevelType w:val="multilevel"/>
    <w:tmpl w:val="814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F4324"/>
    <w:multiLevelType w:val="multilevel"/>
    <w:tmpl w:val="E30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AD34C5"/>
    <w:multiLevelType w:val="multilevel"/>
    <w:tmpl w:val="55FE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774E17"/>
    <w:multiLevelType w:val="multilevel"/>
    <w:tmpl w:val="2F1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0E5E16"/>
    <w:multiLevelType w:val="multilevel"/>
    <w:tmpl w:val="894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14376B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4A84F78"/>
    <w:multiLevelType w:val="multilevel"/>
    <w:tmpl w:val="FD4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D65A1F"/>
    <w:multiLevelType w:val="multilevel"/>
    <w:tmpl w:val="4E0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7F7A46"/>
    <w:multiLevelType w:val="multilevel"/>
    <w:tmpl w:val="2E7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CF191E"/>
    <w:multiLevelType w:val="multilevel"/>
    <w:tmpl w:val="736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765745">
    <w:abstractNumId w:val="8"/>
  </w:num>
  <w:num w:numId="2" w16cid:durableId="81343057">
    <w:abstractNumId w:val="1"/>
  </w:num>
  <w:num w:numId="3" w16cid:durableId="2118522967">
    <w:abstractNumId w:val="13"/>
  </w:num>
  <w:num w:numId="4" w16cid:durableId="776094667">
    <w:abstractNumId w:val="7"/>
  </w:num>
  <w:num w:numId="5" w16cid:durableId="770467343">
    <w:abstractNumId w:val="5"/>
  </w:num>
  <w:num w:numId="6" w16cid:durableId="1885559427">
    <w:abstractNumId w:val="10"/>
  </w:num>
  <w:num w:numId="7" w16cid:durableId="60298546">
    <w:abstractNumId w:val="9"/>
  </w:num>
  <w:num w:numId="8" w16cid:durableId="1450203476">
    <w:abstractNumId w:val="5"/>
  </w:num>
  <w:num w:numId="9" w16cid:durableId="11831300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2329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82792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8635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1167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36332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680794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91255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13707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61870690">
    <w:abstractNumId w:val="10"/>
  </w:num>
  <w:num w:numId="19" w16cid:durableId="6885245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78235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0013125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060448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0351809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881943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1755587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36051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9824441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76290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7908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615107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4342064">
    <w:abstractNumId w:val="6"/>
  </w:num>
  <w:num w:numId="32" w16cid:durableId="1445492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30566456">
    <w:abstractNumId w:val="14"/>
  </w:num>
  <w:num w:numId="34" w16cid:durableId="1379473684">
    <w:abstractNumId w:val="16"/>
  </w:num>
  <w:num w:numId="35" w16cid:durableId="187761823">
    <w:abstractNumId w:val="11"/>
  </w:num>
  <w:num w:numId="36" w16cid:durableId="743144911">
    <w:abstractNumId w:val="15"/>
  </w:num>
  <w:num w:numId="37" w16cid:durableId="1833108108">
    <w:abstractNumId w:val="3"/>
  </w:num>
  <w:num w:numId="38" w16cid:durableId="950555551">
    <w:abstractNumId w:val="4"/>
  </w:num>
  <w:num w:numId="39" w16cid:durableId="243539869">
    <w:abstractNumId w:val="2"/>
  </w:num>
  <w:num w:numId="40" w16cid:durableId="428352289">
    <w:abstractNumId w:val="0"/>
  </w:num>
  <w:num w:numId="41" w16cid:durableId="1204976964">
    <w:abstractNumId w:val="12"/>
  </w:num>
  <w:num w:numId="42" w16cid:durableId="666785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670C"/>
    <w:rsid w:val="00007A18"/>
    <w:rsid w:val="0001239F"/>
    <w:rsid w:val="00022819"/>
    <w:rsid w:val="000246E2"/>
    <w:rsid w:val="0006179A"/>
    <w:rsid w:val="000830F5"/>
    <w:rsid w:val="00086104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31E05"/>
    <w:rsid w:val="0014279A"/>
    <w:rsid w:val="001517CE"/>
    <w:rsid w:val="00161916"/>
    <w:rsid w:val="00164417"/>
    <w:rsid w:val="001C4183"/>
    <w:rsid w:val="001C4D5A"/>
    <w:rsid w:val="001D04CA"/>
    <w:rsid w:val="001D5453"/>
    <w:rsid w:val="001D6977"/>
    <w:rsid w:val="00242674"/>
    <w:rsid w:val="00243E44"/>
    <w:rsid w:val="00281BAA"/>
    <w:rsid w:val="00281D86"/>
    <w:rsid w:val="0029285B"/>
    <w:rsid w:val="002A0925"/>
    <w:rsid w:val="002A0D9A"/>
    <w:rsid w:val="002B4548"/>
    <w:rsid w:val="003013EB"/>
    <w:rsid w:val="0030586C"/>
    <w:rsid w:val="00310743"/>
    <w:rsid w:val="0032670C"/>
    <w:rsid w:val="003361AE"/>
    <w:rsid w:val="003415AA"/>
    <w:rsid w:val="003445E5"/>
    <w:rsid w:val="00380099"/>
    <w:rsid w:val="00383755"/>
    <w:rsid w:val="00397B8A"/>
    <w:rsid w:val="003A000F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617B0"/>
    <w:rsid w:val="004876B9"/>
    <w:rsid w:val="004B1471"/>
    <w:rsid w:val="004B190E"/>
    <w:rsid w:val="004B2C4C"/>
    <w:rsid w:val="004E0630"/>
    <w:rsid w:val="004E1F62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E7ACB"/>
    <w:rsid w:val="006F44DC"/>
    <w:rsid w:val="006F77FF"/>
    <w:rsid w:val="00707103"/>
    <w:rsid w:val="00713E60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2BAB"/>
    <w:rsid w:val="00917980"/>
    <w:rsid w:val="00924A77"/>
    <w:rsid w:val="009263B3"/>
    <w:rsid w:val="00930181"/>
    <w:rsid w:val="0093475A"/>
    <w:rsid w:val="00953762"/>
    <w:rsid w:val="00976E12"/>
    <w:rsid w:val="00982418"/>
    <w:rsid w:val="00985024"/>
    <w:rsid w:val="00986386"/>
    <w:rsid w:val="0099261C"/>
    <w:rsid w:val="009940AE"/>
    <w:rsid w:val="009A11A4"/>
    <w:rsid w:val="009A37FF"/>
    <w:rsid w:val="009B02ED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E5957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C10BB7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B41CC"/>
    <w:rsid w:val="00DC0093"/>
    <w:rsid w:val="00DD18E5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B5F9734"/>
  <w15:docId w15:val="{B7AFEE71-854B-4006-8047-CB03C693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670C"/>
  </w:style>
  <w:style w:type="paragraph" w:styleId="Heading1">
    <w:name w:val="heading 1"/>
    <w:basedOn w:val="Normal"/>
    <w:next w:val="Normal"/>
    <w:link w:val="Heading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E689C412C44E90870CB7E043142DA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C1E0D8-E7BC-4B7C-AEEC-012EC671E977}"/>
      </w:docPartPr>
      <w:docPartBody>
        <w:p w:rsidR="00FD1F79" w:rsidRDefault="00000000">
          <w:pPr>
            <w:pStyle w:val="C6E689C412C44E90870CB7E043142DAF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A10798DE09124F94AF4AC825AD6188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C92125-6F44-461A-B30B-83E6E5E2C2C9}"/>
      </w:docPartPr>
      <w:docPartBody>
        <w:p w:rsidR="00FD1F79" w:rsidRDefault="00000000">
          <w:pPr>
            <w:pStyle w:val="A10798DE09124F94AF4AC825AD618886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5D5888A48EFA4219853BBA6991B6B4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C6C1ACA-2191-4F40-8181-BCBF6FD020D4}"/>
      </w:docPartPr>
      <w:docPartBody>
        <w:p w:rsidR="00FD1F79" w:rsidRDefault="00000000">
          <w:pPr>
            <w:pStyle w:val="5D5888A48EFA4219853BBA6991B6B49F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49ABC6BF28434757A53660782BF7CFE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B94871-BCE4-4DA1-B3C4-B310D43D039D}"/>
      </w:docPartPr>
      <w:docPartBody>
        <w:p w:rsidR="00FD1F79" w:rsidRDefault="00000000">
          <w:pPr>
            <w:pStyle w:val="49ABC6BF28434757A53660782BF7CFE6"/>
          </w:pPr>
          <w:r w:rsidRPr="0061717F">
            <w:t>Aplikovaná informatika</w:t>
          </w:r>
        </w:p>
      </w:docPartBody>
    </w:docPart>
    <w:docPart>
      <w:docPartPr>
        <w:name w:val="43D2BCB2DFE54E32BCAACCBCE1A6071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2C7E3F4-80D1-4A9B-A254-D581E3464F67}"/>
      </w:docPartPr>
      <w:docPartBody>
        <w:p w:rsidR="00FD1F79" w:rsidRDefault="00000000">
          <w:pPr>
            <w:pStyle w:val="43D2BCB2DFE54E32BCAACCBCE1A60715"/>
          </w:pPr>
          <w:r w:rsidRPr="0061717F">
            <w:t>Číslo študijného odboru:</w:t>
          </w:r>
        </w:p>
      </w:docPartBody>
    </w:docPart>
    <w:docPart>
      <w:docPartPr>
        <w:name w:val="65F7E987D087447C83748D0BD656223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89BDE15-0B8E-47B6-9367-DA2B344F3C92}"/>
      </w:docPartPr>
      <w:docPartBody>
        <w:p w:rsidR="00FD1F79" w:rsidRDefault="00000000">
          <w:pPr>
            <w:pStyle w:val="65F7E987D087447C83748D0BD6562234"/>
          </w:pPr>
          <w:r w:rsidRPr="0061717F">
            <w:t>2511</w:t>
          </w:r>
        </w:p>
      </w:docPartBody>
    </w:docPart>
    <w:docPart>
      <w:docPartPr>
        <w:name w:val="F0B6C682CAC04A4B84AD0EEB066A31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5ED76AC-47DC-4766-A7E9-CEC92B4DBFFE}"/>
      </w:docPartPr>
      <w:docPartBody>
        <w:p w:rsidR="00FD1F79" w:rsidRDefault="00000000">
          <w:pPr>
            <w:pStyle w:val="F0B6C682CAC04A4B84AD0EEB066A3102"/>
          </w:pPr>
          <w:r w:rsidRPr="0061717F">
            <w:t>Názov študijného odboru:</w:t>
          </w:r>
        </w:p>
      </w:docPartBody>
    </w:docPart>
    <w:docPart>
      <w:docPartPr>
        <w:name w:val="4B13225A21DE48358FB643A0A12F6E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4D2282-64DF-4F35-8144-2A3B345B43F5}"/>
      </w:docPartPr>
      <w:docPartBody>
        <w:p w:rsidR="00FD1F79" w:rsidRDefault="00000000">
          <w:pPr>
            <w:pStyle w:val="4B13225A21DE48358FB643A0A12F6ED8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A2606F3475E8423F8B55BE672B14C7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849DA7B-8A97-40A7-96F6-5C010E33445B}"/>
      </w:docPartPr>
      <w:docPartBody>
        <w:p w:rsidR="00FD1F79" w:rsidRDefault="00000000">
          <w:pPr>
            <w:pStyle w:val="A2606F3475E8423F8B55BE672B14C72C"/>
          </w:pPr>
          <w:r w:rsidRPr="0061717F">
            <w:t>Školiace pracovisko:</w:t>
          </w:r>
        </w:p>
      </w:docPartBody>
    </w:docPart>
    <w:docPart>
      <w:docPartPr>
        <w:name w:val="9C67F51DB62044C4AEEB2D4B107D863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B74A4DB-5F2D-471E-890E-2A018C2E3974}"/>
      </w:docPartPr>
      <w:docPartBody>
        <w:p w:rsidR="00FD1F79" w:rsidRDefault="00000000">
          <w:pPr>
            <w:pStyle w:val="9C67F51DB62044C4AEEB2D4B107D863A"/>
          </w:pPr>
          <w:r w:rsidRPr="0061717F">
            <w:t>Ústav informatiky a matematiky</w:t>
          </w:r>
        </w:p>
      </w:docPartBody>
    </w:docPart>
    <w:docPart>
      <w:docPartPr>
        <w:name w:val="71DE56EA920547259D7DF371B8D540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A18D833-8D76-4D6E-A826-B2CF81F70DF8}"/>
      </w:docPartPr>
      <w:docPartBody>
        <w:p w:rsidR="00FD1F79" w:rsidRDefault="00000000">
          <w:pPr>
            <w:pStyle w:val="71DE56EA920547259D7DF371B8D540BF"/>
          </w:pPr>
          <w:r w:rsidRPr="0061717F">
            <w:t>Vedúci záverečnej práce:</w:t>
          </w:r>
        </w:p>
      </w:docPartBody>
    </w:docPart>
    <w:docPart>
      <w:docPartPr>
        <w:name w:val="1862D19221374D7E818485A22EC5D58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F6003E-9B76-403E-BC2C-7A44951F4864}"/>
      </w:docPartPr>
      <w:docPartBody>
        <w:p w:rsidR="00FD1F79" w:rsidRDefault="00000000">
          <w:pPr>
            <w:pStyle w:val="1862D19221374D7E818485A22EC5D587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0A3AB7B1A494D5DBE4916CC2A71FCF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157376C-F3A6-4593-A4CE-F176708874AA}"/>
      </w:docPartPr>
      <w:docPartBody>
        <w:p w:rsidR="00FD1F79" w:rsidRDefault="00000000">
          <w:pPr>
            <w:pStyle w:val="60A3AB7B1A494D5DBE4916CC2A71FCF4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2862F631EC5C4FFFA7B8AD14776DB24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33AA3E-BE3D-4CC2-8EFC-B442D6B1569C}"/>
      </w:docPartPr>
      <w:docPartBody>
        <w:p w:rsidR="00FD1F79" w:rsidRDefault="00000000">
          <w:pPr>
            <w:pStyle w:val="2862F631EC5C4FFFA7B8AD14776DB249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972A77AA865D4D99A36715B8D4D0F5F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C42B00-C121-45E8-A528-39A60AEF771B}"/>
      </w:docPartPr>
      <w:docPartBody>
        <w:p w:rsidR="00FD1F79" w:rsidRDefault="00000000">
          <w:pPr>
            <w:pStyle w:val="972A77AA865D4D99A36715B8D4D0F5F0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C3C18337F5D64983B32C794E498981B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D809A2-9CFC-44AE-BA60-50456DD07AB9}"/>
      </w:docPartPr>
      <w:docPartBody>
        <w:p w:rsidR="00FD1F79" w:rsidRPr="00642CC1" w:rsidRDefault="00000000" w:rsidP="00201548">
          <w:pPr>
            <w:pStyle w:val="Zakladny"/>
          </w:pPr>
          <w:r w:rsidRPr="00642CC1">
            <w:t>SLOVENSKÁ TECHNICKÁ UNIVERZITA V BRATISLAVE</w:t>
          </w:r>
        </w:p>
        <w:p w:rsidR="00FD1F79" w:rsidRDefault="00000000">
          <w:pPr>
            <w:pStyle w:val="C3C18337F5D64983B32C794E498981BA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6532A5236CD04B31A1DF0801CAA5014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DC31E27-ED55-4DD3-8926-9384C44FA98D}"/>
      </w:docPartPr>
      <w:docPartBody>
        <w:p w:rsidR="00FD1F79" w:rsidRDefault="00000000">
          <w:pPr>
            <w:pStyle w:val="6532A5236CD04B31A1DF0801CAA50144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3557527B3FE64E179886432A22ED450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39ED79E-518C-4B6E-816C-212B4A1FDF01}"/>
      </w:docPartPr>
      <w:docPartBody>
        <w:p w:rsidR="00FD1F79" w:rsidRDefault="00000000">
          <w:pPr>
            <w:pStyle w:val="3557527B3FE64E179886432A22ED4501"/>
          </w:pPr>
          <w:r w:rsidRPr="0061717F">
            <w:t>Aplikovaná informatika</w:t>
          </w:r>
        </w:p>
      </w:docPartBody>
    </w:docPart>
    <w:docPart>
      <w:docPartPr>
        <w:name w:val="1DB3FD731C3A4337BD833A7494BE8F2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9482B1-6BC7-49BE-ABFB-5068C9368CF5}"/>
      </w:docPartPr>
      <w:docPartBody>
        <w:p w:rsidR="00FD1F79" w:rsidRDefault="00000000">
          <w:pPr>
            <w:pStyle w:val="1DB3FD731C3A4337BD833A7494BE8F2B"/>
          </w:pPr>
          <w:r w:rsidRPr="00AC4C7B">
            <w:t>Vyberte typ práce</w:t>
          </w:r>
        </w:p>
      </w:docPartBody>
    </w:docPart>
    <w:docPart>
      <w:docPartPr>
        <w:name w:val="2E0ACF85EACF4CBCA96A6C397CED1C1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6A6C03-3A09-4CAE-8D97-979BD6A910B1}"/>
      </w:docPartPr>
      <w:docPartBody>
        <w:p w:rsidR="00FD1F79" w:rsidRDefault="00000000">
          <w:pPr>
            <w:pStyle w:val="2E0ACF85EACF4CBCA96A6C397CED1C1B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55CB9D0F7194FEEB5B154DE643090E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F96F85-7FD9-43F5-BF25-A51AA1DC2088}"/>
      </w:docPartPr>
      <w:docPartBody>
        <w:p w:rsidR="00FD1F79" w:rsidRDefault="00000000">
          <w:pPr>
            <w:pStyle w:val="D55CB9D0F7194FEEB5B154DE643090E8"/>
          </w:pPr>
          <w:r>
            <w:t>Autor:</w:t>
          </w:r>
        </w:p>
      </w:docPartBody>
    </w:docPart>
    <w:docPart>
      <w:docPartPr>
        <w:name w:val="0E6ABA7132A24FF489077C9C83E76F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87F0809-1F6E-445B-9C6F-A1A5D1F8BD72}"/>
      </w:docPartPr>
      <w:docPartBody>
        <w:p w:rsidR="00FD1F79" w:rsidRDefault="00000000">
          <w:pPr>
            <w:pStyle w:val="0E6ABA7132A24FF489077C9C83E76F71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3241CB9B73F54165856DFD770FCE513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9747740-3E6F-4230-9D40-F00B0763C507}"/>
      </w:docPartPr>
      <w:docPartBody>
        <w:p w:rsidR="00FD1F79" w:rsidRDefault="00000000">
          <w:pPr>
            <w:pStyle w:val="3241CB9B73F54165856DFD770FCE5137"/>
          </w:pPr>
          <w:r w:rsidRPr="0061717F">
            <w:t>Vedúci záverečnej práce:</w:t>
          </w:r>
        </w:p>
      </w:docPartBody>
    </w:docPart>
    <w:docPart>
      <w:docPartPr>
        <w:name w:val="0C1C2E1D2E9C498E8B929B1EB2DE89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1B6382B-19D3-4E2C-A7C1-D8D484F848ED}"/>
      </w:docPartPr>
      <w:docPartBody>
        <w:p w:rsidR="00FD1F79" w:rsidRDefault="00000000">
          <w:pPr>
            <w:pStyle w:val="0C1C2E1D2E9C498E8B929B1EB2DE8925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D65A6CED7A6413DB62DC9EEEE65914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1596AC0-2519-4E9D-9055-8FBCD5E7B8C8}"/>
      </w:docPartPr>
      <w:docPartBody>
        <w:p w:rsidR="00FD1F79" w:rsidRDefault="00000000">
          <w:pPr>
            <w:pStyle w:val="4D65A6CED7A6413DB62DC9EEEE659146"/>
          </w:pPr>
          <w:r>
            <w:t>Miesto a rok predloženia práce:</w:t>
          </w:r>
        </w:p>
      </w:docPartBody>
    </w:docPart>
    <w:docPart>
      <w:docPartPr>
        <w:name w:val="38BCDFA5C3D7437982C734FBBE751E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6C8BB12-7DC9-461E-9359-50A59E815C8A}"/>
      </w:docPartPr>
      <w:docPartBody>
        <w:p w:rsidR="00FD1F79" w:rsidRDefault="00000000">
          <w:pPr>
            <w:pStyle w:val="38BCDFA5C3D7437982C734FBBE751ED5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5A4D13752C7E40B09949060F46B6830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FFE375-86B8-4968-A397-FA5A88689B8C}"/>
      </w:docPartPr>
      <w:docPartBody>
        <w:p w:rsidR="00FD1F79" w:rsidRDefault="00000000">
          <w:pPr>
            <w:pStyle w:val="5A4D13752C7E40B09949060F46B6830C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9D436E411C4B418F884CE9F19CFF3A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D209F27-D902-496E-BCBC-BC98A6280351}"/>
      </w:docPartPr>
      <w:docPartBody>
        <w:p w:rsidR="00FD1F79" w:rsidRDefault="00000000">
          <w:pPr>
            <w:pStyle w:val="9D436E411C4B418F884CE9F19CFF3A39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299243DA0EE14068B814A9C4D32C390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D2FB512-77A1-454A-B550-1EAF61FE0696}"/>
      </w:docPartPr>
      <w:docPartBody>
        <w:p w:rsidR="00FD1F79" w:rsidRDefault="00000000">
          <w:pPr>
            <w:pStyle w:val="299243DA0EE14068B814A9C4D32C390D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6BF4B3818C6244668B8B80BDE1CFD18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93EFD04-EC84-43E8-A2CA-FCFCCACBD917}"/>
      </w:docPartPr>
      <w:docPartBody>
        <w:p w:rsidR="00FD1F79" w:rsidRDefault="00000000">
          <w:pPr>
            <w:pStyle w:val="6BF4B3818C6244668B8B80BDE1CFD181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EFB994D022A74480B12F7531E052802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984C66B-0E49-4837-A406-580AE3965F71}"/>
      </w:docPartPr>
      <w:docPartBody>
        <w:p w:rsidR="00FD1F79" w:rsidRDefault="00000000">
          <w:pPr>
            <w:pStyle w:val="EFB994D022A74480B12F7531E052802D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2FEDF02937D4415197B5828376DA250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663F9F-93BF-45F2-86A7-26282B01D846}"/>
      </w:docPartPr>
      <w:docPartBody>
        <w:p w:rsidR="00FD1F79" w:rsidRDefault="00000000" w:rsidP="00201548">
          <w:pPr>
            <w:pStyle w:val="Zakladny"/>
            <w:ind w:left="454" w:firstLine="0"/>
          </w:pPr>
          <w:r>
            <w:t>SLOVAK UNIVERSITY OF TECHNOLOGY IN BRATISLAVA</w:t>
          </w:r>
        </w:p>
        <w:p w:rsidR="00FD1F79" w:rsidRDefault="00000000">
          <w:pPr>
            <w:pStyle w:val="2FEDF02937D4415197B5828376DA2508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33730D4521164AFB8CF17A874471EF7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F63FF04-1C50-498A-B8EA-BCA9DFB3BBB6}"/>
      </w:docPartPr>
      <w:docPartBody>
        <w:p w:rsidR="00FD1F79" w:rsidRDefault="00000000">
          <w:pPr>
            <w:pStyle w:val="33730D4521164AFB8CF17A874471EF75"/>
          </w:pPr>
          <w:r w:rsidRPr="00803E9E">
            <w:t xml:space="preserve">Study Programme: </w:t>
          </w:r>
        </w:p>
      </w:docPartBody>
    </w:docPart>
    <w:docPart>
      <w:docPartPr>
        <w:name w:val="39F7B755FA3244C3AD806779340CC4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42EFCC-0FB4-4F72-924D-B7BD6DB86C69}"/>
      </w:docPartPr>
      <w:docPartBody>
        <w:p w:rsidR="00FD1F79" w:rsidRDefault="00000000">
          <w:pPr>
            <w:pStyle w:val="39F7B755FA3244C3AD806779340CC419"/>
          </w:pPr>
          <w:r w:rsidRPr="0061717F">
            <w:t>Aplikovaná informatika</w:t>
          </w:r>
        </w:p>
      </w:docPartBody>
    </w:docPart>
    <w:docPart>
      <w:docPartPr>
        <w:name w:val="91D0C4F6A7674E2EBB6FF3C029B89E7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4416766-F753-4769-90B7-9C0D0A8199DC}"/>
      </w:docPartPr>
      <w:docPartBody>
        <w:p w:rsidR="00FD1F79" w:rsidRDefault="00000000">
          <w:pPr>
            <w:pStyle w:val="91D0C4F6A7674E2EBB6FF3C029B89E7A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05DA58C355AF4E909F41236AA7682D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648E7E6-A94F-45B7-8D09-19D5EADA0395}"/>
      </w:docPartPr>
      <w:docPartBody>
        <w:p w:rsidR="00FD1F79" w:rsidRDefault="00000000">
          <w:pPr>
            <w:pStyle w:val="05DA58C355AF4E909F41236AA7682DF6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5B80301D0BE643368661833CF611A4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4B3106-FE2E-452B-884A-3977712A00FD}"/>
      </w:docPartPr>
      <w:docPartBody>
        <w:p w:rsidR="00FD1F79" w:rsidRDefault="00000000">
          <w:pPr>
            <w:pStyle w:val="5B80301D0BE643368661833CF611A45F"/>
          </w:pPr>
          <w:r>
            <w:t>Autor:</w:t>
          </w:r>
        </w:p>
      </w:docPartBody>
    </w:docPart>
    <w:docPart>
      <w:docPartPr>
        <w:name w:val="8BD896A94F3A465D9AEF24D722119AE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788CF47-2D8A-425E-BD92-AD5BFEC090A3}"/>
      </w:docPartPr>
      <w:docPartBody>
        <w:p w:rsidR="00FD1F79" w:rsidRDefault="00000000">
          <w:pPr>
            <w:pStyle w:val="8BD896A94F3A465D9AEF24D722119AE9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C767A0C393F647B6B56FEC918B2507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F1D5DFB-0F4B-4EFD-8AF7-DEB95A2B9E13}"/>
      </w:docPartPr>
      <w:docPartBody>
        <w:p w:rsidR="00FD1F79" w:rsidRDefault="00000000">
          <w:pPr>
            <w:pStyle w:val="C767A0C393F647B6B56FEC918B25077F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4E9CC5CC97734D6B9B4DFCE5E1AD6AD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E58DA42-DAA3-42B9-A30B-7F6CC7D011FE}"/>
      </w:docPartPr>
      <w:docPartBody>
        <w:p w:rsidR="00FD1F79" w:rsidRDefault="00000000">
          <w:pPr>
            <w:pStyle w:val="4E9CC5CC97734D6B9B4DFCE5E1AD6ADF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3B5F13D398A64E8FA24B4FE4978FCE9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BEC8234-FA91-42E3-B9F2-F4457F38B295}"/>
      </w:docPartPr>
      <w:docPartBody>
        <w:p w:rsidR="00FD1F79" w:rsidRDefault="00000000">
          <w:pPr>
            <w:pStyle w:val="3B5F13D398A64E8FA24B4FE4978FCE9C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50C236A0DDA54E31B152E531D86ED80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B586FCB-E1C5-4AF6-8DB8-2A0518F14A1F}"/>
      </w:docPartPr>
      <w:docPartBody>
        <w:p w:rsidR="00FD1F79" w:rsidRDefault="00000000">
          <w:pPr>
            <w:pStyle w:val="50C236A0DDA54E31B152E531D86ED80C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257690EF8BDC40D9873BBCAA402EB8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15553D2-8E91-4297-8D42-A4DD7FAF3A96}"/>
      </w:docPartPr>
      <w:docPartBody>
        <w:p w:rsidR="00FD1F79" w:rsidRDefault="00000000">
          <w:pPr>
            <w:pStyle w:val="257690EF8BDC40D9873BBCAA402EB80E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F422E4344DBA49F6A6026352F68F66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5E87B4-3642-48F0-B92F-01531D9E54CF}"/>
      </w:docPartPr>
      <w:docPartBody>
        <w:p w:rsidR="00FD1F79" w:rsidRDefault="00000000">
          <w:pPr>
            <w:pStyle w:val="F422E4344DBA49F6A6026352F68F6610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1534309674BF456187327248D103440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093F7C-DB0A-46EF-AE9F-F366262AA1D4}"/>
      </w:docPartPr>
      <w:docPartBody>
        <w:p w:rsidR="00FD1F79" w:rsidRDefault="00000000">
          <w:pPr>
            <w:pStyle w:val="1534309674BF456187327248D1034407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26E18BDF4B484C46A137A661E29B1A9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99BDEA6-B495-4DD4-822B-629D83DD09AD}"/>
      </w:docPartPr>
      <w:docPartBody>
        <w:p w:rsidR="00FD1F79" w:rsidRDefault="00000000">
          <w:pPr>
            <w:pStyle w:val="26E18BDF4B484C46A137A661E29B1A93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2D77F91927734F33B0C5547EEEACB75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40B24DF-B641-450D-B6A6-FE40E3B4BECB}"/>
      </w:docPartPr>
      <w:docPartBody>
        <w:p w:rsidR="00FD1F79" w:rsidRDefault="00000000">
          <w:pPr>
            <w:pStyle w:val="2D77F91927734F33B0C5547EEEACB759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DE7A6B5D3CD742C5ACC6255F77764C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28192D8-624B-46B5-9A60-BDD84C7A2AC6}"/>
      </w:docPartPr>
      <w:docPartBody>
        <w:p w:rsidR="00FD1F79" w:rsidRDefault="00000000">
          <w:pPr>
            <w:pStyle w:val="DE7A6B5D3CD742C5ACC6255F77764C86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7621C49248EB4761B4F5F9C12DE759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663CBE7-B811-447A-9ACD-4CBA9E7E0DF7}"/>
      </w:docPartPr>
      <w:docPartBody>
        <w:p w:rsidR="00FD1F79" w:rsidRDefault="00000000">
          <w:pPr>
            <w:pStyle w:val="7621C49248EB4761B4F5F9C12DE75925"/>
          </w:pPr>
          <w:r>
            <w:t xml:space="preserve">čestne vyhlasujem, že som </w:t>
          </w:r>
        </w:p>
      </w:docPartBody>
    </w:docPart>
    <w:docPart>
      <w:docPartPr>
        <w:name w:val="4E709548127F409DBC724B86B92ABEB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2AA53B9-4E94-450C-B60C-75A494DA4CE8}"/>
      </w:docPartPr>
      <w:docPartBody>
        <w:p w:rsidR="00FD1F79" w:rsidRDefault="00000000">
          <w:pPr>
            <w:pStyle w:val="4E709548127F409DBC724B86B92ABEBD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BD98282C17694588905F4C6CB2CD94E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6A3F041-434D-4B44-837F-563D719F2F99}"/>
      </w:docPartPr>
      <w:docPartBody>
        <w:p w:rsidR="00FD1F79" w:rsidRDefault="00000000">
          <w:pPr>
            <w:pStyle w:val="BD98282C17694588905F4C6CB2CD94EA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213F6ABAE4324F88AABC7C278F7A803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9470EB-F4E9-453D-A3CB-11F2715CB9DB}"/>
      </w:docPartPr>
      <w:docPartBody>
        <w:p w:rsidR="00FD1F79" w:rsidRDefault="00000000">
          <w:pPr>
            <w:pStyle w:val="213F6ABAE4324F88AABC7C278F7A803F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4876485574054350A9BE37C82F0757C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878BC6-9A8C-4F6C-B8FC-AA417FCE8AA6}"/>
      </w:docPartPr>
      <w:docPartBody>
        <w:p w:rsidR="00FD1F79" w:rsidRDefault="00000000">
          <w:pPr>
            <w:pStyle w:val="4876485574054350A9BE37C82F0757CD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4BF670B0C7504246A24E12C18A4885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44038C6-D9CE-430E-9AA5-5063E22FAC01}"/>
      </w:docPartPr>
      <w:docPartBody>
        <w:p w:rsidR="00FD1F79" w:rsidRDefault="00000000">
          <w:pPr>
            <w:pStyle w:val="4BF670B0C7504246A24E12C18A4885E3"/>
          </w:pPr>
          <w:r>
            <w:t xml:space="preserve">Uvedenú prácu som </w:t>
          </w:r>
        </w:p>
      </w:docPartBody>
    </w:docPart>
    <w:docPart>
      <w:docPartPr>
        <w:name w:val="0662F2C63D734718B2466BD14F0D527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EE4E4BF-2BC4-4951-B3C6-FF17BA9F2EF2}"/>
      </w:docPartPr>
      <w:docPartBody>
        <w:p w:rsidR="00FD1F79" w:rsidRDefault="00000000">
          <w:pPr>
            <w:pStyle w:val="0662F2C63D734718B2466BD14F0D527A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B2853A9B9BD643D08950F7194A402D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6D274A-B13D-4D47-92D8-14985BE9C1CB}"/>
      </w:docPartPr>
      <w:docPartBody>
        <w:p w:rsidR="00FD1F79" w:rsidRDefault="00000000">
          <w:pPr>
            <w:pStyle w:val="B2853A9B9BD643D08950F7194A402D6D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EE55DD72D16403D9E78D0000FE2F77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C834B37-5CDA-417B-AA1A-9C1FE22CD26B}"/>
      </w:docPartPr>
      <w:docPartBody>
        <w:p w:rsidR="00FD1F79" w:rsidRDefault="00000000">
          <w:pPr>
            <w:pStyle w:val="2EE55DD72D16403D9E78D0000FE2F77C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2A4767DF51964A07AD132662F01F3E6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E807B0A-2143-429E-B614-59AB6AEDF70B}"/>
      </w:docPartPr>
      <w:docPartBody>
        <w:p w:rsidR="00FD1F79" w:rsidRDefault="00000000">
          <w:pPr>
            <w:pStyle w:val="2A4767DF51964A07AD132662F01F3E66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A7C33296D8714E568D53495B9B6CC2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C06633-E33F-478A-B000-287609CEE21F}"/>
      </w:docPartPr>
      <w:docPartBody>
        <w:p w:rsidR="00FD1F79" w:rsidRDefault="00000000" w:rsidP="00201548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FD1F79" w:rsidRDefault="00000000">
          <w:pPr>
            <w:pStyle w:val="A7C33296D8714E568D53495B9B6CC235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C5C26546B58C44DD95F2767A872A16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7F1FFEB-D0E7-4A78-BB3A-3950E84DD60A}"/>
      </w:docPartPr>
      <w:docPartBody>
        <w:p w:rsidR="00FD1F79" w:rsidRDefault="00000000">
          <w:pPr>
            <w:pStyle w:val="C5C26546B58C44DD95F2767A872A16A3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793E4E1632B34FD9B3EF2B9D2EBAB83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E35207F-2F37-482E-88E9-A88EDF714A71}"/>
      </w:docPartPr>
      <w:docPartBody>
        <w:p w:rsidR="00FD1F79" w:rsidRDefault="00000000">
          <w:pPr>
            <w:pStyle w:val="793E4E1632B34FD9B3EF2B9D2EBAB836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D53725ED0EDA4E54AACAEAF0A7CBF3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FF50FE-71C2-485F-B3C4-F79C87E0C1D7}"/>
      </w:docPartPr>
      <w:docPartBody>
        <w:p w:rsidR="00FD1F79" w:rsidRDefault="00000000">
          <w:pPr>
            <w:pStyle w:val="D53725ED0EDA4E54AACAEAF0A7CBF3EB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0805741A4AE4A58915E601F3CE9A1D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2BF6EFB-F08B-43DF-AD4D-25CB1884C2D3}"/>
      </w:docPartPr>
      <w:docPartBody>
        <w:p w:rsidR="00FD1F79" w:rsidRDefault="00000000">
          <w:pPr>
            <w:pStyle w:val="30805741A4AE4A58915E601F3CE9A1D3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0D5758DB9F46472A8180E50A00B1AA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E0E5EC-50A3-4EB5-9780-C03C2AA4F438}"/>
      </w:docPartPr>
      <w:docPartBody>
        <w:p w:rsidR="00FD1F79" w:rsidRDefault="00000000">
          <w:pPr>
            <w:pStyle w:val="0D5758DB9F46472A8180E50A00B1AAB4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03A00C7B30A84F72A07018D09613E27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B1A81B4-9388-4390-91E2-01A416B2F605}"/>
      </w:docPartPr>
      <w:docPartBody>
        <w:p w:rsidR="00FD1F79" w:rsidRPr="00713E60" w:rsidRDefault="00000000" w:rsidP="00201548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FD1F79" w:rsidRPr="00713E60" w:rsidRDefault="00000000" w:rsidP="00201548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FD1F79" w:rsidRDefault="00000000">
          <w:pPr>
            <w:pStyle w:val="03A00C7B30A84F72A07018D09613E27F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PlaceholderText"/>
              <w:color w:val="FF0000"/>
            </w:rPr>
            <w:t xml:space="preserve"> </w:t>
          </w:r>
        </w:p>
      </w:docPartBody>
    </w:docPart>
    <w:docPart>
      <w:docPartPr>
        <w:name w:val="C9EB1BAA353C43AABCF0F1ECA15D148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674AF27-DEEF-4AE5-9A9F-F110FD5F7998}"/>
      </w:docPartPr>
      <w:docPartBody>
        <w:p w:rsidR="00FD1F79" w:rsidRDefault="00000000">
          <w:pPr>
            <w:pStyle w:val="C9EB1BAA353C43AABCF0F1ECA15D148E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BEDD7E853C9942318AB5501FB22B51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B4672A0-7A7D-4951-91A9-22351B096223}"/>
      </w:docPartPr>
      <w:docPartBody>
        <w:p w:rsidR="00FD1F79" w:rsidRDefault="00000000">
          <w:pPr>
            <w:pStyle w:val="BEDD7E853C9942318AB5501FB22B5161"/>
          </w:pPr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13CB030C1D2D4B709DD05A8FF74149F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D2C2FD6-9C82-48E3-8A15-CCB4BA1D5045}"/>
      </w:docPartPr>
      <w:docPartBody>
        <w:p w:rsidR="00FD1F79" w:rsidRDefault="00000000">
          <w:pPr>
            <w:pStyle w:val="13CB030C1D2D4B709DD05A8FF74149FD"/>
          </w:pPr>
          <w:r w:rsidRPr="00007A18">
            <w:t>VZOR CITÁCIE</w:t>
          </w:r>
        </w:p>
      </w:docPartBody>
    </w:docPart>
    <w:docPart>
      <w:docPartPr>
        <w:name w:val="0FD5C245AF7946DF958D33B5E3C3984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AE0F7EF-F0E5-4EAC-82F3-44288EB4C54A}"/>
      </w:docPartPr>
      <w:docPartBody>
        <w:p w:rsidR="00FD1F79" w:rsidRDefault="00E047E9" w:rsidP="00E047E9">
          <w:pPr>
            <w:pStyle w:val="0FD5C245AF7946DF958D33B5E3C39847"/>
          </w:pPr>
          <w:r w:rsidRPr="007938A0">
            <w:rPr>
              <w:color w:val="FF0000"/>
            </w:rPr>
            <w:t>Sem vložte evidenčné číslo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966247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E9"/>
    <w:rsid w:val="00064F05"/>
    <w:rsid w:val="009F671E"/>
    <w:rsid w:val="00E047E9"/>
    <w:rsid w:val="00F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689C412C44E90870CB7E043142DAF">
    <w:name w:val="C6E689C412C44E90870CB7E043142DAF"/>
  </w:style>
  <w:style w:type="paragraph" w:customStyle="1" w:styleId="A10798DE09124F94AF4AC825AD618886">
    <w:name w:val="A10798DE09124F94AF4AC825AD618886"/>
  </w:style>
  <w:style w:type="character" w:styleId="PlaceholderText">
    <w:name w:val="Placeholder Text"/>
    <w:basedOn w:val="DefaultParagraphFont"/>
    <w:uiPriority w:val="99"/>
    <w:semiHidden/>
    <w:rsid w:val="00E047E9"/>
    <w:rPr>
      <w:color w:val="808080"/>
    </w:rPr>
  </w:style>
  <w:style w:type="paragraph" w:customStyle="1" w:styleId="5D5888A48EFA4219853BBA6991B6B49F">
    <w:name w:val="5D5888A48EFA4219853BBA6991B6B49F"/>
  </w:style>
  <w:style w:type="paragraph" w:customStyle="1" w:styleId="49ABC6BF28434757A53660782BF7CFE6">
    <w:name w:val="49ABC6BF28434757A53660782BF7CFE6"/>
  </w:style>
  <w:style w:type="paragraph" w:customStyle="1" w:styleId="43D2BCB2DFE54E32BCAACCBCE1A60715">
    <w:name w:val="43D2BCB2DFE54E32BCAACCBCE1A60715"/>
  </w:style>
  <w:style w:type="paragraph" w:customStyle="1" w:styleId="65F7E987D087447C83748D0BD6562234">
    <w:name w:val="65F7E987D087447C83748D0BD6562234"/>
  </w:style>
  <w:style w:type="paragraph" w:customStyle="1" w:styleId="F0B6C682CAC04A4B84AD0EEB066A3102">
    <w:name w:val="F0B6C682CAC04A4B84AD0EEB066A3102"/>
  </w:style>
  <w:style w:type="paragraph" w:customStyle="1" w:styleId="4B13225A21DE48358FB643A0A12F6ED8">
    <w:name w:val="4B13225A21DE48358FB643A0A12F6ED8"/>
  </w:style>
  <w:style w:type="paragraph" w:customStyle="1" w:styleId="A2606F3475E8423F8B55BE672B14C72C">
    <w:name w:val="A2606F3475E8423F8B55BE672B14C72C"/>
  </w:style>
  <w:style w:type="paragraph" w:customStyle="1" w:styleId="9C67F51DB62044C4AEEB2D4B107D863A">
    <w:name w:val="9C67F51DB62044C4AEEB2D4B107D863A"/>
  </w:style>
  <w:style w:type="paragraph" w:customStyle="1" w:styleId="71DE56EA920547259D7DF371B8D540BF">
    <w:name w:val="71DE56EA920547259D7DF371B8D540BF"/>
  </w:style>
  <w:style w:type="paragraph" w:customStyle="1" w:styleId="1862D19221374D7E818485A22EC5D587">
    <w:name w:val="1862D19221374D7E818485A22EC5D587"/>
  </w:style>
  <w:style w:type="paragraph" w:customStyle="1" w:styleId="64D61938CA404265A76FA01132AD194B">
    <w:name w:val="64D61938CA404265A76FA01132AD194B"/>
  </w:style>
  <w:style w:type="paragraph" w:customStyle="1" w:styleId="450026678E7F49C3AF47952B57F06F28">
    <w:name w:val="450026678E7F49C3AF47952B57F06F28"/>
  </w:style>
  <w:style w:type="paragraph" w:customStyle="1" w:styleId="60A3AB7B1A494D5DBE4916CC2A71FCF4">
    <w:name w:val="60A3AB7B1A494D5DBE4916CC2A71FCF4"/>
  </w:style>
  <w:style w:type="paragraph" w:customStyle="1" w:styleId="Nadpis1rovne">
    <w:name w:val="Nadpis 1.úrovne"/>
    <w:next w:val="Normal"/>
    <w:link w:val="Nadpis1rovneChar"/>
    <w:autoRedefine/>
    <w:qFormat/>
    <w:pPr>
      <w:keepNext/>
      <w:keepLines/>
      <w:pageBreakBefore/>
      <w:numPr>
        <w:numId w:val="1"/>
      </w:numPr>
      <w:spacing w:after="320" w:line="240" w:lineRule="auto"/>
      <w:ind w:left="2133" w:hanging="1425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character" w:customStyle="1" w:styleId="Nadpis1rovneChar">
    <w:name w:val="Nadpis 1.úrovne Char"/>
    <w:basedOn w:val="DefaultParagraphFont"/>
    <w:link w:val="Nadpis1rovne"/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Nadpis2urovne">
    <w:name w:val="Nadpis 2.urovne"/>
    <w:next w:val="Normal"/>
    <w:autoRedefine/>
    <w:qFormat/>
    <w:pPr>
      <w:keepNext/>
      <w:keepLines/>
      <w:numPr>
        <w:ilvl w:val="1"/>
        <w:numId w:val="1"/>
      </w:numPr>
      <w:spacing w:before="320" w:after="280" w:line="240" w:lineRule="auto"/>
    </w:pPr>
    <w:rPr>
      <w:rFonts w:ascii="Times New Roman" w:eastAsiaTheme="minorHAnsi" w:hAnsi="Times New Roman" w:cs="Times New Roman"/>
      <w:b/>
      <w:kern w:val="0"/>
      <w:sz w:val="32"/>
      <w:szCs w:val="32"/>
      <w:lang w:eastAsia="en-US"/>
      <w14:ligatures w14:val="none"/>
    </w:rPr>
  </w:style>
  <w:style w:type="paragraph" w:customStyle="1" w:styleId="Nadpis3urovne">
    <w:name w:val="Nadpis 3.urovne"/>
    <w:next w:val="Normal"/>
    <w:qFormat/>
    <w:pPr>
      <w:keepNext/>
      <w:keepLines/>
      <w:numPr>
        <w:ilvl w:val="2"/>
        <w:numId w:val="1"/>
      </w:numPr>
      <w:spacing w:before="280" w:after="280" w:line="240" w:lineRule="auto"/>
    </w:pPr>
    <w:rPr>
      <w:rFonts w:ascii="Times New Roman" w:eastAsiaTheme="minorHAnsi" w:hAnsi="Times New Roman" w:cs="Times New Roman"/>
      <w:b/>
      <w:kern w:val="0"/>
      <w:sz w:val="28"/>
      <w:szCs w:val="32"/>
      <w:lang w:eastAsia="en-US"/>
      <w14:ligatures w14:val="none"/>
    </w:rPr>
  </w:style>
  <w:style w:type="paragraph" w:customStyle="1" w:styleId="2862F631EC5C4FFFA7B8AD14776DB249">
    <w:name w:val="2862F631EC5C4FFFA7B8AD14776DB249"/>
  </w:style>
  <w:style w:type="paragraph" w:customStyle="1" w:styleId="972A77AA865D4D99A36715B8D4D0F5F0">
    <w:name w:val="972A77AA865D4D99A36715B8D4D0F5F0"/>
  </w:style>
  <w:style w:type="paragraph" w:customStyle="1" w:styleId="Zakladny">
    <w:name w:val="Zakladny"/>
    <w:link w:val="ZakladnyChar"/>
    <w:autoRedefine/>
    <w:qFormat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character" w:customStyle="1" w:styleId="ZakladnyChar">
    <w:name w:val="Zakladny Char"/>
    <w:basedOn w:val="DefaultParagraphFont"/>
    <w:link w:val="Zakladny"/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C3C18337F5D64983B32C794E498981BA">
    <w:name w:val="C3C18337F5D64983B32C794E498981BA"/>
  </w:style>
  <w:style w:type="paragraph" w:customStyle="1" w:styleId="6532A5236CD04B31A1DF0801CAA50144">
    <w:name w:val="6532A5236CD04B31A1DF0801CAA50144"/>
  </w:style>
  <w:style w:type="paragraph" w:customStyle="1" w:styleId="3557527B3FE64E179886432A22ED4501">
    <w:name w:val="3557527B3FE64E179886432A22ED4501"/>
  </w:style>
  <w:style w:type="paragraph" w:customStyle="1" w:styleId="1DB3FD731C3A4337BD833A7494BE8F2B">
    <w:name w:val="1DB3FD731C3A4337BD833A7494BE8F2B"/>
  </w:style>
  <w:style w:type="paragraph" w:customStyle="1" w:styleId="2E0ACF85EACF4CBCA96A6C397CED1C1B">
    <w:name w:val="2E0ACF85EACF4CBCA96A6C397CED1C1B"/>
  </w:style>
  <w:style w:type="paragraph" w:customStyle="1" w:styleId="D55CB9D0F7194FEEB5B154DE643090E8">
    <w:name w:val="D55CB9D0F7194FEEB5B154DE643090E8"/>
  </w:style>
  <w:style w:type="paragraph" w:customStyle="1" w:styleId="0E6ABA7132A24FF489077C9C83E76F71">
    <w:name w:val="0E6ABA7132A24FF489077C9C83E76F71"/>
  </w:style>
  <w:style w:type="paragraph" w:customStyle="1" w:styleId="3241CB9B73F54165856DFD770FCE5137">
    <w:name w:val="3241CB9B73F54165856DFD770FCE5137"/>
  </w:style>
  <w:style w:type="paragraph" w:customStyle="1" w:styleId="0C1C2E1D2E9C498E8B929B1EB2DE8925">
    <w:name w:val="0C1C2E1D2E9C498E8B929B1EB2DE8925"/>
  </w:style>
  <w:style w:type="paragraph" w:customStyle="1" w:styleId="F1B3A686750D44439034B35234163719">
    <w:name w:val="F1B3A686750D44439034B35234163719"/>
  </w:style>
  <w:style w:type="paragraph" w:customStyle="1" w:styleId="03AEED2BC36643FABA7A0DDF3FBE3FD7">
    <w:name w:val="03AEED2BC36643FABA7A0DDF3FBE3FD7"/>
  </w:style>
  <w:style w:type="paragraph" w:customStyle="1" w:styleId="4D65A6CED7A6413DB62DC9EEEE659146">
    <w:name w:val="4D65A6CED7A6413DB62DC9EEEE659146"/>
  </w:style>
  <w:style w:type="paragraph" w:customStyle="1" w:styleId="38BCDFA5C3D7437982C734FBBE751ED5">
    <w:name w:val="38BCDFA5C3D7437982C734FBBE751ED5"/>
  </w:style>
  <w:style w:type="paragraph" w:customStyle="1" w:styleId="5A4D13752C7E40B09949060F46B6830C">
    <w:name w:val="5A4D13752C7E40B09949060F46B6830C"/>
  </w:style>
  <w:style w:type="paragraph" w:customStyle="1" w:styleId="9D436E411C4B418F884CE9F19CFF3A39">
    <w:name w:val="9D436E411C4B418F884CE9F19CFF3A39"/>
  </w:style>
  <w:style w:type="paragraph" w:customStyle="1" w:styleId="299243DA0EE14068B814A9C4D32C390D">
    <w:name w:val="299243DA0EE14068B814A9C4D32C390D"/>
  </w:style>
  <w:style w:type="paragraph" w:customStyle="1" w:styleId="6BF4B3818C6244668B8B80BDE1CFD181">
    <w:name w:val="6BF4B3818C6244668B8B80BDE1CFD181"/>
  </w:style>
  <w:style w:type="paragraph" w:customStyle="1" w:styleId="EFB994D022A74480B12F7531E052802D">
    <w:name w:val="EFB994D022A74480B12F7531E052802D"/>
  </w:style>
  <w:style w:type="paragraph" w:customStyle="1" w:styleId="2FEDF02937D4415197B5828376DA2508">
    <w:name w:val="2FEDF02937D4415197B5828376DA2508"/>
  </w:style>
  <w:style w:type="paragraph" w:customStyle="1" w:styleId="33730D4521164AFB8CF17A874471EF75">
    <w:name w:val="33730D4521164AFB8CF17A874471EF75"/>
  </w:style>
  <w:style w:type="paragraph" w:customStyle="1" w:styleId="39F7B755FA3244C3AD806779340CC419">
    <w:name w:val="39F7B755FA3244C3AD806779340CC419"/>
  </w:style>
  <w:style w:type="paragraph" w:customStyle="1" w:styleId="91D0C4F6A7674E2EBB6FF3C029B89E7A">
    <w:name w:val="91D0C4F6A7674E2EBB6FF3C029B89E7A"/>
  </w:style>
  <w:style w:type="paragraph" w:customStyle="1" w:styleId="05DA58C355AF4E909F41236AA7682DF6">
    <w:name w:val="05DA58C355AF4E909F41236AA7682DF6"/>
  </w:style>
  <w:style w:type="paragraph" w:customStyle="1" w:styleId="5B80301D0BE643368661833CF611A45F">
    <w:name w:val="5B80301D0BE643368661833CF611A45F"/>
  </w:style>
  <w:style w:type="paragraph" w:customStyle="1" w:styleId="8BD896A94F3A465D9AEF24D722119AE9">
    <w:name w:val="8BD896A94F3A465D9AEF24D722119AE9"/>
  </w:style>
  <w:style w:type="paragraph" w:customStyle="1" w:styleId="C767A0C393F647B6B56FEC918B25077F">
    <w:name w:val="C767A0C393F647B6B56FEC918B25077F"/>
  </w:style>
  <w:style w:type="paragraph" w:customStyle="1" w:styleId="4E9CC5CC97734D6B9B4DFCE5E1AD6ADF">
    <w:name w:val="4E9CC5CC97734D6B9B4DFCE5E1AD6ADF"/>
  </w:style>
  <w:style w:type="paragraph" w:customStyle="1" w:styleId="8FBC628F342E4ADDA62F5762450FCBF2">
    <w:name w:val="8FBC628F342E4ADDA62F5762450FCBF2"/>
  </w:style>
  <w:style w:type="paragraph" w:customStyle="1" w:styleId="59C525F4EDD14B3884BB9691794C6DA3">
    <w:name w:val="59C525F4EDD14B3884BB9691794C6DA3"/>
  </w:style>
  <w:style w:type="paragraph" w:customStyle="1" w:styleId="3B5F13D398A64E8FA24B4FE4978FCE9C">
    <w:name w:val="3B5F13D398A64E8FA24B4FE4978FCE9C"/>
  </w:style>
  <w:style w:type="paragraph" w:customStyle="1" w:styleId="50C236A0DDA54E31B152E531D86ED80C">
    <w:name w:val="50C236A0DDA54E31B152E531D86ED80C"/>
  </w:style>
  <w:style w:type="paragraph" w:customStyle="1" w:styleId="257690EF8BDC40D9873BBCAA402EB80E">
    <w:name w:val="257690EF8BDC40D9873BBCAA402EB80E"/>
  </w:style>
  <w:style w:type="paragraph" w:customStyle="1" w:styleId="F422E4344DBA49F6A6026352F68F6610">
    <w:name w:val="F422E4344DBA49F6A6026352F68F6610"/>
  </w:style>
  <w:style w:type="paragraph" w:customStyle="1" w:styleId="1534309674BF456187327248D1034407">
    <w:name w:val="1534309674BF456187327248D1034407"/>
  </w:style>
  <w:style w:type="paragraph" w:customStyle="1" w:styleId="26E18BDF4B484C46A137A661E29B1A93">
    <w:name w:val="26E18BDF4B484C46A137A661E29B1A93"/>
  </w:style>
  <w:style w:type="paragraph" w:customStyle="1" w:styleId="2D77F91927734F33B0C5547EEEACB759">
    <w:name w:val="2D77F91927734F33B0C5547EEEACB759"/>
  </w:style>
  <w:style w:type="paragraph" w:customStyle="1" w:styleId="DE7A6B5D3CD742C5ACC6255F77764C86">
    <w:name w:val="DE7A6B5D3CD742C5ACC6255F77764C86"/>
  </w:style>
  <w:style w:type="paragraph" w:customStyle="1" w:styleId="7621C49248EB4761B4F5F9C12DE75925">
    <w:name w:val="7621C49248EB4761B4F5F9C12DE75925"/>
  </w:style>
  <w:style w:type="paragraph" w:customStyle="1" w:styleId="4E709548127F409DBC724B86B92ABEBD">
    <w:name w:val="4E709548127F409DBC724B86B92ABEBD"/>
  </w:style>
  <w:style w:type="paragraph" w:customStyle="1" w:styleId="BD98282C17694588905F4C6CB2CD94EA">
    <w:name w:val="BD98282C17694588905F4C6CB2CD94EA"/>
  </w:style>
  <w:style w:type="paragraph" w:customStyle="1" w:styleId="213F6ABAE4324F88AABC7C278F7A803F">
    <w:name w:val="213F6ABAE4324F88AABC7C278F7A803F"/>
  </w:style>
  <w:style w:type="paragraph" w:customStyle="1" w:styleId="4876485574054350A9BE37C82F0757CD">
    <w:name w:val="4876485574054350A9BE37C82F0757CD"/>
  </w:style>
  <w:style w:type="paragraph" w:customStyle="1" w:styleId="4BF670B0C7504246A24E12C18A4885E3">
    <w:name w:val="4BF670B0C7504246A24E12C18A4885E3"/>
  </w:style>
  <w:style w:type="paragraph" w:customStyle="1" w:styleId="0662F2C63D734718B2466BD14F0D527A">
    <w:name w:val="0662F2C63D734718B2466BD14F0D527A"/>
  </w:style>
  <w:style w:type="paragraph" w:customStyle="1" w:styleId="B2853A9B9BD643D08950F7194A402D6D">
    <w:name w:val="B2853A9B9BD643D08950F7194A402D6D"/>
  </w:style>
  <w:style w:type="paragraph" w:customStyle="1" w:styleId="2EE55DD72D16403D9E78D0000FE2F77C">
    <w:name w:val="2EE55DD72D16403D9E78D0000FE2F77C"/>
  </w:style>
  <w:style w:type="paragraph" w:customStyle="1" w:styleId="2A4767DF51964A07AD132662F01F3E66">
    <w:name w:val="2A4767DF51964A07AD132662F01F3E66"/>
  </w:style>
  <w:style w:type="paragraph" w:customStyle="1" w:styleId="A7C33296D8714E568D53495B9B6CC235">
    <w:name w:val="A7C33296D8714E568D53495B9B6CC235"/>
  </w:style>
  <w:style w:type="paragraph" w:customStyle="1" w:styleId="C5C26546B58C44DD95F2767A872A16A3">
    <w:name w:val="C5C26546B58C44DD95F2767A872A16A3"/>
  </w:style>
  <w:style w:type="paragraph" w:customStyle="1" w:styleId="793E4E1632B34FD9B3EF2B9D2EBAB836">
    <w:name w:val="793E4E1632B34FD9B3EF2B9D2EBAB836"/>
  </w:style>
  <w:style w:type="paragraph" w:customStyle="1" w:styleId="D53725ED0EDA4E54AACAEAF0A7CBF3EB">
    <w:name w:val="D53725ED0EDA4E54AACAEAF0A7CBF3EB"/>
  </w:style>
  <w:style w:type="paragraph" w:customStyle="1" w:styleId="30805741A4AE4A58915E601F3CE9A1D3">
    <w:name w:val="30805741A4AE4A58915E601F3CE9A1D3"/>
  </w:style>
  <w:style w:type="paragraph" w:customStyle="1" w:styleId="0D5758DB9F46472A8180E50A00B1AAB4">
    <w:name w:val="0D5758DB9F46472A8180E50A00B1AAB4"/>
  </w:style>
  <w:style w:type="paragraph" w:customStyle="1" w:styleId="03A00C7B30A84F72A07018D09613E27F">
    <w:name w:val="03A00C7B30A84F72A07018D09613E27F"/>
  </w:style>
  <w:style w:type="paragraph" w:customStyle="1" w:styleId="Nadpisneslovan">
    <w:name w:val="Nadpis nečíslovaný"/>
    <w:basedOn w:val="Normal"/>
    <w:next w:val="Normal"/>
    <w:link w:val="NadpisneslovanChar"/>
    <w:qFormat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character" w:customStyle="1" w:styleId="NadpisneslovanChar">
    <w:name w:val="Nadpis nečíslovaný Char"/>
    <w:basedOn w:val="DefaultParagraphFont"/>
    <w:link w:val="Nadpisneslovan"/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C9EB1BAA353C43AABCF0F1ECA15D148E">
    <w:name w:val="C9EB1BAA353C43AABCF0F1ECA15D148E"/>
  </w:style>
  <w:style w:type="paragraph" w:customStyle="1" w:styleId="BEDD7E853C9942318AB5501FB22B5161">
    <w:name w:val="BEDD7E853C9942318AB5501FB22B5161"/>
  </w:style>
  <w:style w:type="paragraph" w:customStyle="1" w:styleId="13CB030C1D2D4B709DD05A8FF74149FD">
    <w:name w:val="13CB030C1D2D4B709DD05A8FF74149FD"/>
  </w:style>
  <w:style w:type="paragraph" w:customStyle="1" w:styleId="0FD5C245AF7946DF958D33B5E3C39847">
    <w:name w:val="0FD5C245AF7946DF958D33B5E3C39847"/>
    <w:rsid w:val="00E047E9"/>
  </w:style>
  <w:style w:type="paragraph" w:customStyle="1" w:styleId="EB64534D9C5148588E892CCDEFE841DE">
    <w:name w:val="EB64534D9C5148588E892CCDEFE841DE"/>
    <w:rsid w:val="00E047E9"/>
  </w:style>
  <w:style w:type="paragraph" w:customStyle="1" w:styleId="E73951751951494AA350535A2D570D53">
    <w:name w:val="E73951751951494AA350535A2D570D53"/>
    <w:rsid w:val="00E047E9"/>
  </w:style>
  <w:style w:type="paragraph" w:customStyle="1" w:styleId="484931C2E5FF434294DFAE5C7D4DEF53">
    <w:name w:val="484931C2E5FF434294DFAE5C7D4DEF53"/>
    <w:rsid w:val="00E047E9"/>
  </w:style>
  <w:style w:type="paragraph" w:customStyle="1" w:styleId="805B5F0468A242B685021F52F7B7BB80">
    <w:name w:val="805B5F0468A242B685021F52F7B7BB80"/>
    <w:rsid w:val="00E047E9"/>
  </w:style>
  <w:style w:type="paragraph" w:customStyle="1" w:styleId="FEA5133942F74BDCA299E29B5A7C6D35">
    <w:name w:val="FEA5133942F74BDCA299E29B5A7C6D35"/>
    <w:rsid w:val="00E047E9"/>
  </w:style>
  <w:style w:type="paragraph" w:customStyle="1" w:styleId="41ED1FE174A04178BEE2C4B1E35BD5E0">
    <w:name w:val="41ED1FE174A04178BEE2C4B1E35BD5E0"/>
    <w:rsid w:val="00E04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5707</TotalTime>
  <Pages>23</Pages>
  <Words>2275</Words>
  <Characters>12970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 Kuma</dc:creator>
  <cp:lastModifiedBy>Matúš Kuma</cp:lastModifiedBy>
  <cp:revision>3</cp:revision>
  <dcterms:created xsi:type="dcterms:W3CDTF">2024-04-06T09:34:00Z</dcterms:created>
  <dcterms:modified xsi:type="dcterms:W3CDTF">2024-04-15T06:19:00Z</dcterms:modified>
</cp:coreProperties>
</file>